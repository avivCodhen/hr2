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62507ED" w14:textId="77777777" w:rsidTr="00C01E5D">
        <w:trPr>
          <w:trHeight w:hRule="exact" w:val="132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F39359F" w14:textId="02946008" w:rsidR="00692703" w:rsidRPr="00F27B63" w:rsidRDefault="00666651" w:rsidP="00913946">
            <w:pPr>
              <w:pStyle w:val="a7"/>
              <w:rPr>
                <w:color w:val="000000" w:themeColor="text1"/>
              </w:rPr>
            </w:pPr>
            <w:r>
              <w:rPr>
                <w:rStyle w:val="affff"/>
              </w:rPr>
              <w:t>fullstack</w:t>
            </w:r>
          </w:p>
          <w:p w14:paraId="70CACEFA" w14:textId="0AB342CC" w:rsidR="00692703" w:rsidRPr="00CF1A49" w:rsidRDefault="00666651" w:rsidP="00913946">
            <w:pPr>
              <w:pStyle w:val="ContactInfo"/>
              <w:contextualSpacing w:val="0"/>
            </w:pPr>
            <w:r>
              <w:t xml:space="preserve">Elkayam Nir </w:t>
            </w:r>
            <w:sdt>
              <w:sdtPr>
                <w:alias w:val="Divider dot:"/>
                <w:tag w:val="Divider dot:"/>
                <w:id w:val="-1459182552"/>
                <w:placeholder>
                  <w:docPart w:val="C97425EC8A464B38BF2D2663BDD3F19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DA7242">
              <w:t>050-330-0877</w:t>
            </w:r>
            <w:r>
              <w:t xml:space="preserve"> </w:t>
            </w:r>
            <w:sdt>
              <w:sdtPr>
                <w:alias w:val="Divider dot:"/>
                <w:tag w:val="Divider dot:"/>
                <w:id w:val="-408532376"/>
                <w:placeholder>
                  <w:docPart w:val="41B34A8842E840A0812CB9F2360C5D04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Ness-</w:t>
            </w:r>
            <w:proofErr w:type="spellStart"/>
            <w:r>
              <w:t>Zionna</w:t>
            </w:r>
            <w:proofErr w:type="spellEnd"/>
            <w:r>
              <w:t>, Israel</w:t>
            </w:r>
          </w:p>
          <w:p w14:paraId="2F735232" w14:textId="77777777" w:rsidR="00E5707F" w:rsidRPr="00CF1A49" w:rsidRDefault="007B021B" w:rsidP="00DA4837">
            <w:pPr>
              <w:pStyle w:val="ContactInfoEmphasis"/>
              <w:contextualSpacing w:val="0"/>
            </w:pPr>
            <w:r>
              <w:t>n</w:t>
            </w:r>
            <w:r w:rsidR="003240DA">
              <w:t>irelkayam31@gmail.com</w:t>
            </w:r>
            <w:r w:rsidR="00692703" w:rsidRPr="003240DA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DA9D837EFCB470C8C45066CA65C009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240DA">
                  <w:t>·</w:t>
                </w:r>
              </w:sdtContent>
            </w:sdt>
            <w:r w:rsidR="00DA7242" w:rsidRPr="003240DA">
              <w:t xml:space="preserve"> LinkedIn</w:t>
            </w:r>
            <w:r w:rsidR="003240DA">
              <w:t xml:space="preserve">: </w:t>
            </w:r>
            <w:hyperlink r:id="rId8" w:history="1">
              <w:r w:rsidR="003240DA" w:rsidRPr="007B021B">
                <w:rPr>
                  <w:rStyle w:val="Hyperlink"/>
                  <w:color w:val="1D824C" w:themeColor="accent1"/>
                </w:rPr>
                <w:t>nir-elkayam</w:t>
              </w:r>
            </w:hyperlink>
            <w:r w:rsidR="00692703" w:rsidRPr="007B021B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4800D7DCB1B4A1FBE59C9A27520A33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240DA">
                  <w:t>·</w:t>
                </w:r>
              </w:sdtContent>
            </w:sdt>
            <w:r w:rsidR="00692703" w:rsidRPr="003240DA">
              <w:t xml:space="preserve"> </w:t>
            </w:r>
            <w:hyperlink r:id="rId9" w:history="1">
              <w:r w:rsidR="003240DA" w:rsidRPr="007B021B">
                <w:rPr>
                  <w:rStyle w:val="Hyperlink"/>
                  <w:color w:val="1D824C" w:themeColor="accent1"/>
                </w:rPr>
                <w:t>github</w:t>
              </w:r>
              <w:r w:rsidR="003240DA" w:rsidRPr="007B021B">
                <w:rPr>
                  <w:rStyle w:val="Hyperlink"/>
                  <w:color w:val="1D824C" w:themeColor="accent1"/>
                  <w:u w:val="none"/>
                </w:rPr>
                <w:t>.</w:t>
              </w:r>
              <w:r w:rsidR="003240DA" w:rsidRPr="007B021B">
                <w:rPr>
                  <w:rStyle w:val="Hyperlink"/>
                  <w:color w:val="1D824C" w:themeColor="accent1"/>
                </w:rPr>
                <w:t>com/Nir-Elk</w:t>
              </w:r>
            </w:hyperlink>
            <w:r w:rsidR="00DA4837" w:rsidRPr="00CF1A49">
              <w:t xml:space="preserve"> </w:t>
            </w:r>
          </w:p>
        </w:tc>
      </w:tr>
      <w:tr w:rsidR="009571D8" w:rsidRPr="00DA4837" w14:paraId="3E9366CC" w14:textId="77777777" w:rsidTr="00792728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7F1E0ADB" w14:textId="14F6A209" w:rsidR="00866771" w:rsidRPr="00D71C63" w:rsidRDefault="007D2997" w:rsidP="00D339B1">
            <w:pPr>
              <w:jc w:val="both"/>
              <w:rPr>
                <w:rFonts w:ascii="Segoe UI" w:hAnsi="Segoe UI" w:cs="Segoe UI"/>
                <w:sz w:val="20"/>
                <w:szCs w:val="20"/>
                <w:rtl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>I</w:t>
            </w:r>
            <w:r w:rsidR="00BC3646" w:rsidRPr="00D71C63">
              <w:rPr>
                <w:rFonts w:ascii="Segoe UI" w:hAnsi="Segoe UI" w:cs="Segoe UI"/>
                <w:sz w:val="20"/>
                <w:szCs w:val="20"/>
              </w:rPr>
              <w:t>'</w:t>
            </w:r>
            <w:r w:rsidRPr="00D71C63">
              <w:rPr>
                <w:rFonts w:ascii="Segoe UI" w:hAnsi="Segoe UI" w:cs="Segoe UI"/>
                <w:sz w:val="20"/>
                <w:szCs w:val="20"/>
              </w:rPr>
              <w:t>m a Computer Science graduate, looking for a position as a Full-Stack Developer. As shown in couple of my projects, I am eager to learn and have self-learning capabilities. I have good motivation and interpersonal relations.</w:t>
            </w:r>
          </w:p>
        </w:tc>
      </w:tr>
    </w:tbl>
    <w:sdt>
      <w:sdtPr>
        <w:rPr>
          <w:sz w:val="26"/>
          <w:szCs w:val="26"/>
        </w:rPr>
        <w:alias w:val="Education:"/>
        <w:tag w:val="Education:"/>
        <w:id w:val="-1908763273"/>
        <w:placeholder>
          <w:docPart w:val="3F9CDDB846194715AC78763094C9C7CA"/>
        </w:placeholder>
        <w:temporary/>
        <w:showingPlcHdr/>
        <w15:appearance w15:val="hidden"/>
      </w:sdtPr>
      <w:sdtEndPr/>
      <w:sdtContent>
        <w:p w14:paraId="37DB8809" w14:textId="77777777" w:rsidR="00DA59AA" w:rsidRPr="00C01E5D" w:rsidRDefault="00DA59AA" w:rsidP="00880C84">
          <w:pPr>
            <w:pStyle w:val="1"/>
            <w:spacing w:before="300"/>
            <w:rPr>
              <w:sz w:val="26"/>
              <w:szCs w:val="26"/>
            </w:rPr>
          </w:pPr>
          <w:r w:rsidRPr="00C01E5D">
            <w:rPr>
              <w:sz w:val="26"/>
              <w:szCs w:val="26"/>
            </w:rPr>
            <w:t>Education</w:t>
          </w:r>
        </w:p>
      </w:sdtContent>
    </w:sdt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694AC66" w14:textId="77777777" w:rsidTr="00D71C63">
        <w:trPr>
          <w:trHeight w:val="837"/>
        </w:trPr>
        <w:tc>
          <w:tcPr>
            <w:tcW w:w="9290" w:type="dxa"/>
          </w:tcPr>
          <w:p w14:paraId="7BFE98A2" w14:textId="77777777" w:rsidR="001D0BF1" w:rsidRPr="00D71C63" w:rsidRDefault="00682345" w:rsidP="001D0BF1">
            <w:pPr>
              <w:pStyle w:val="31"/>
              <w:contextualSpacing w:val="0"/>
              <w:outlineLvl w:val="2"/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>july</w:t>
            </w:r>
            <w:r w:rsidR="001D0BF1" w:rsidRPr="00D71C6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71C63">
              <w:rPr>
                <w:rFonts w:ascii="Segoe UI" w:hAnsi="Segoe UI" w:cs="Segoe UI"/>
                <w:sz w:val="20"/>
                <w:szCs w:val="20"/>
              </w:rPr>
              <w:t>2019</w:t>
            </w:r>
          </w:p>
          <w:p w14:paraId="7132771C" w14:textId="77777777" w:rsidR="001D0BF1" w:rsidRPr="00C01E5D" w:rsidRDefault="00DA7242" w:rsidP="001D0BF1">
            <w:pPr>
              <w:pStyle w:val="20"/>
              <w:contextualSpacing w:val="0"/>
              <w:outlineLvl w:val="1"/>
              <w:rPr>
                <w:rFonts w:ascii="Segoe UI" w:hAnsi="Segoe UI" w:cs="Segoe UI"/>
                <w:sz w:val="20"/>
                <w:szCs w:val="20"/>
                <w:lang w:bidi="he-IL"/>
              </w:rPr>
            </w:pPr>
            <w:r w:rsidRPr="00C01E5D">
              <w:rPr>
                <w:rFonts w:ascii="Segoe UI" w:hAnsi="Segoe UI" w:cs="Segoe UI"/>
                <w:sz w:val="20"/>
                <w:szCs w:val="20"/>
              </w:rPr>
              <w:t>Bachelor of Science in Computer Science</w:t>
            </w:r>
            <w:r w:rsidR="001D0BF1" w:rsidRPr="00C01E5D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682345" w:rsidRPr="00C01E5D">
              <w:rPr>
                <w:rStyle w:val="af"/>
                <w:rFonts w:ascii="Segoe UI" w:hAnsi="Segoe UI" w:cs="Segoe UI"/>
                <w:sz w:val="20"/>
                <w:szCs w:val="20"/>
              </w:rPr>
              <w:t>The collage of management academic studies. (GPA: 85)</w:t>
            </w:r>
          </w:p>
          <w:p w14:paraId="38105B8B" w14:textId="6E99A8D2" w:rsidR="00162617" w:rsidRPr="00162617" w:rsidRDefault="00AA5DC6" w:rsidP="00162617">
            <w:pPr>
              <w:contextualSpacing w:val="0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E038F7">
              <w:rPr>
                <w:rFonts w:ascii="Segoe UI" w:hAnsi="Segoe UI" w:cs="Segoe UI"/>
                <w:sz w:val="20"/>
                <w:szCs w:val="20"/>
              </w:rPr>
              <w:t>I scored 97 in Web application development</w:t>
            </w:r>
            <w:bookmarkStart w:id="0" w:name="_Hlk46773498"/>
            <w:r w:rsidRPr="00E038F7">
              <w:rPr>
                <w:rFonts w:ascii="Segoe UI" w:hAnsi="Segoe UI" w:cs="Segoe UI"/>
                <w:sz w:val="20"/>
                <w:szCs w:val="20"/>
              </w:rPr>
              <w:t>,</w:t>
            </w:r>
            <w:r w:rsidR="00AC559D" w:rsidRPr="00E038F7">
              <w:rPr>
                <w:rFonts w:ascii="Segoe UI" w:hAnsi="Segoe UI" w:cs="Segoe UI"/>
                <w:sz w:val="20"/>
                <w:szCs w:val="20"/>
              </w:rPr>
              <w:t xml:space="preserve"> 96</w:t>
            </w:r>
            <w:bookmarkEnd w:id="0"/>
            <w:r w:rsidR="00AC559D" w:rsidRPr="00E038F7">
              <w:rPr>
                <w:rFonts w:ascii="Segoe UI" w:hAnsi="Segoe UI" w:cs="Segoe UI"/>
                <w:sz w:val="20"/>
                <w:szCs w:val="20"/>
              </w:rPr>
              <w:t xml:space="preserve"> in Advanced </w:t>
            </w:r>
            <w:r w:rsidR="008E038E" w:rsidRPr="00E038F7">
              <w:rPr>
                <w:rFonts w:ascii="Segoe UI" w:hAnsi="Segoe UI" w:cs="Segoe UI"/>
                <w:sz w:val="20"/>
                <w:szCs w:val="20"/>
              </w:rPr>
              <w:t>t</w:t>
            </w:r>
            <w:r w:rsidR="00AC559D" w:rsidRPr="00E038F7">
              <w:rPr>
                <w:rFonts w:ascii="Segoe UI" w:hAnsi="Segoe UI" w:cs="Segoe UI"/>
                <w:sz w:val="20"/>
                <w:szCs w:val="20"/>
              </w:rPr>
              <w:t xml:space="preserve">opics in </w:t>
            </w:r>
            <w:r w:rsidR="008E038E" w:rsidRPr="00E038F7">
              <w:rPr>
                <w:rFonts w:ascii="Segoe UI" w:hAnsi="Segoe UI" w:cs="Segoe UI"/>
                <w:sz w:val="20"/>
                <w:szCs w:val="20"/>
              </w:rPr>
              <w:t>w</w:t>
            </w:r>
            <w:r w:rsidR="00AC559D" w:rsidRPr="00E038F7">
              <w:rPr>
                <w:rFonts w:ascii="Segoe UI" w:hAnsi="Segoe UI" w:cs="Segoe UI"/>
                <w:sz w:val="20"/>
                <w:szCs w:val="20"/>
              </w:rPr>
              <w:t>eb application development,</w:t>
            </w:r>
            <w:r w:rsidRPr="00E038F7">
              <w:rPr>
                <w:rFonts w:ascii="Segoe UI" w:hAnsi="Segoe UI" w:cs="Segoe UI"/>
                <w:sz w:val="20"/>
                <w:szCs w:val="20"/>
              </w:rPr>
              <w:t xml:space="preserve"> 100 in Database systems</w:t>
            </w:r>
            <w:r w:rsidR="00AC559D" w:rsidRPr="00E038F7">
              <w:rPr>
                <w:rFonts w:ascii="Segoe UI" w:hAnsi="Segoe UI" w:cs="Segoe UI"/>
                <w:sz w:val="20"/>
                <w:szCs w:val="20"/>
              </w:rPr>
              <w:t xml:space="preserve"> and 100 in Mobile </w:t>
            </w:r>
            <w:r w:rsidR="008E038E" w:rsidRPr="00E038F7">
              <w:rPr>
                <w:rFonts w:ascii="Segoe UI" w:hAnsi="Segoe UI" w:cs="Segoe UI"/>
                <w:sz w:val="20"/>
                <w:szCs w:val="20"/>
              </w:rPr>
              <w:t>a</w:t>
            </w:r>
            <w:r w:rsidR="00AC559D" w:rsidRPr="00E038F7">
              <w:rPr>
                <w:rFonts w:ascii="Segoe UI" w:hAnsi="Segoe UI" w:cs="Segoe UI"/>
                <w:sz w:val="20"/>
                <w:szCs w:val="20"/>
              </w:rPr>
              <w:t xml:space="preserve">pplication </w:t>
            </w:r>
            <w:r w:rsidR="008E038E" w:rsidRPr="00E038F7">
              <w:rPr>
                <w:rFonts w:ascii="Segoe UI" w:hAnsi="Segoe UI" w:cs="Segoe UI"/>
                <w:sz w:val="20"/>
                <w:szCs w:val="20"/>
              </w:rPr>
              <w:t>d</w:t>
            </w:r>
            <w:r w:rsidR="00AC559D" w:rsidRPr="00E038F7">
              <w:rPr>
                <w:rFonts w:ascii="Segoe UI" w:hAnsi="Segoe UI" w:cs="Segoe UI"/>
                <w:sz w:val="20"/>
                <w:szCs w:val="20"/>
              </w:rPr>
              <w:t>evelopment.</w:t>
            </w:r>
          </w:p>
        </w:tc>
      </w:tr>
      <w:tr w:rsidR="00162617" w:rsidRPr="00CF1A49" w14:paraId="5632CBB5" w14:textId="77777777" w:rsidTr="00D71C63">
        <w:trPr>
          <w:trHeight w:val="837"/>
        </w:trPr>
        <w:tc>
          <w:tcPr>
            <w:tcW w:w="9290" w:type="dxa"/>
          </w:tcPr>
          <w:p w14:paraId="55EC7447" w14:textId="77777777" w:rsidR="00162617" w:rsidRDefault="00162617" w:rsidP="001D0BF1">
            <w:pPr>
              <w:pStyle w:val="31"/>
              <w:outlineLvl w:val="2"/>
              <w:rPr>
                <w:rFonts w:ascii="Segoe UI" w:hAnsi="Segoe UI" w:cs="Segoe UI"/>
                <w:sz w:val="20"/>
                <w:szCs w:val="20"/>
              </w:rPr>
            </w:pPr>
          </w:p>
          <w:p w14:paraId="0E36F49E" w14:textId="688F41B8" w:rsidR="00162617" w:rsidRPr="00C01E5D" w:rsidRDefault="00162617" w:rsidP="00162617">
            <w:pPr>
              <w:pStyle w:val="20"/>
              <w:contextualSpacing w:val="0"/>
              <w:outlineLvl w:val="1"/>
              <w:rPr>
                <w:rFonts w:ascii="Segoe UI" w:hAnsi="Segoe UI" w:cs="Segoe UI"/>
                <w:sz w:val="20"/>
                <w:szCs w:val="20"/>
              </w:rPr>
            </w:pPr>
            <w:r w:rsidRPr="00C01E5D">
              <w:rPr>
                <w:rFonts w:ascii="Segoe UI" w:hAnsi="Segoe UI" w:cs="Segoe UI"/>
                <w:sz w:val="20"/>
                <w:szCs w:val="20"/>
              </w:rPr>
              <w:t>courses on udemy,</w:t>
            </w:r>
          </w:p>
          <w:p w14:paraId="5AD923AE" w14:textId="2A6B52AA" w:rsidR="00162617" w:rsidRPr="00E038F7" w:rsidRDefault="00C01E5D" w:rsidP="00C01E5D">
            <w:pPr>
              <w:pStyle w:val="affff6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E038F7">
              <w:rPr>
                <w:rFonts w:ascii="Segoe UI" w:hAnsi="Segoe UI" w:cs="Segoe UI"/>
                <w:sz w:val="20"/>
                <w:szCs w:val="20"/>
              </w:rPr>
              <w:t>Node.js Design patterns.</w:t>
            </w:r>
          </w:p>
          <w:p w14:paraId="3E451471" w14:textId="77777777" w:rsidR="00162617" w:rsidRPr="00E038F7" w:rsidRDefault="00C01E5D" w:rsidP="00C01E5D">
            <w:pPr>
              <w:pStyle w:val="affff6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E038F7">
              <w:rPr>
                <w:rFonts w:ascii="Segoe UI" w:hAnsi="Segoe UI" w:cs="Segoe UI"/>
                <w:sz w:val="20"/>
                <w:szCs w:val="20"/>
              </w:rPr>
              <w:t>Mastering Node.js.</w:t>
            </w:r>
          </w:p>
          <w:p w14:paraId="176B1E70" w14:textId="77777777" w:rsidR="00666651" w:rsidRPr="007D6D31" w:rsidRDefault="00666651" w:rsidP="00C01E5D">
            <w:pPr>
              <w:pStyle w:val="affff6"/>
              <w:numPr>
                <w:ilvl w:val="0"/>
                <w:numId w:val="17"/>
              </w:numPr>
            </w:pPr>
            <w:r w:rsidRPr="00E038F7">
              <w:rPr>
                <w:rFonts w:ascii="Segoe UI" w:hAnsi="Segoe UI" w:cs="Segoe UI"/>
                <w:sz w:val="20"/>
                <w:szCs w:val="20"/>
              </w:rPr>
              <w:t>Modern React with Redux.</w:t>
            </w:r>
          </w:p>
          <w:p w14:paraId="3148F02D" w14:textId="291CBE17" w:rsidR="007D6D31" w:rsidRPr="00C01E5D" w:rsidRDefault="007D6D31" w:rsidP="00C01E5D">
            <w:pPr>
              <w:pStyle w:val="affff6"/>
              <w:numPr>
                <w:ilvl w:val="0"/>
                <w:numId w:val="17"/>
              </w:numPr>
            </w:pPr>
            <w:r w:rsidRPr="007D6D31">
              <w:t xml:space="preserve">Vue JS Essentials with </w:t>
            </w:r>
            <w:proofErr w:type="spellStart"/>
            <w:r w:rsidRPr="007D6D31">
              <w:t>Vuex</w:t>
            </w:r>
            <w:proofErr w:type="spellEnd"/>
            <w:r w:rsidRPr="007D6D31">
              <w:t xml:space="preserve"> and Vue Router</w:t>
            </w:r>
            <w:r>
              <w:t>.</w:t>
            </w:r>
          </w:p>
        </w:tc>
      </w:tr>
      <w:tr w:rsidR="00F61DF9" w:rsidRPr="00CF1A49" w14:paraId="37835088" w14:textId="77777777" w:rsidTr="00D339B1">
        <w:trPr>
          <w:trHeight w:val="592"/>
        </w:trPr>
        <w:tc>
          <w:tcPr>
            <w:tcW w:w="9290" w:type="dxa"/>
            <w:tcMar>
              <w:top w:w="216" w:type="dxa"/>
            </w:tcMar>
          </w:tcPr>
          <w:p w14:paraId="70A6BB24" w14:textId="77777777" w:rsidR="00F61DF9" w:rsidRPr="00C01E5D" w:rsidRDefault="00682345" w:rsidP="00F61DF9">
            <w:pPr>
              <w:pStyle w:val="31"/>
              <w:contextualSpacing w:val="0"/>
              <w:outlineLvl w:val="2"/>
              <w:rPr>
                <w:rFonts w:ascii="Segoe UI" w:hAnsi="Segoe UI" w:cs="Segoe UI"/>
                <w:sz w:val="20"/>
                <w:szCs w:val="20"/>
              </w:rPr>
            </w:pPr>
            <w:r w:rsidRPr="00C01E5D">
              <w:rPr>
                <w:rFonts w:ascii="Segoe UI" w:hAnsi="Segoe UI" w:cs="Segoe UI"/>
                <w:sz w:val="20"/>
                <w:szCs w:val="20"/>
              </w:rPr>
              <w:t>july</w:t>
            </w:r>
            <w:r w:rsidR="00F61DF9" w:rsidRPr="00C01E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C01E5D">
              <w:rPr>
                <w:rFonts w:ascii="Segoe UI" w:hAnsi="Segoe UI" w:cs="Segoe UI"/>
                <w:sz w:val="20"/>
                <w:szCs w:val="20"/>
              </w:rPr>
              <w:t>2012</w:t>
            </w:r>
          </w:p>
          <w:p w14:paraId="4766381B" w14:textId="77777777" w:rsidR="00F61DF9" w:rsidRPr="00C01E5D" w:rsidRDefault="00682345" w:rsidP="00682345">
            <w:pPr>
              <w:pStyle w:val="20"/>
              <w:contextualSpacing w:val="0"/>
              <w:outlineLvl w:val="1"/>
              <w:rPr>
                <w:rFonts w:ascii="Segoe UI" w:hAnsi="Segoe UI" w:cs="Segoe UI"/>
                <w:sz w:val="20"/>
                <w:szCs w:val="20"/>
              </w:rPr>
            </w:pPr>
            <w:r w:rsidRPr="00C01E5D">
              <w:rPr>
                <w:rFonts w:ascii="Segoe UI" w:hAnsi="Segoe UI" w:cs="Segoe UI"/>
                <w:bCs/>
                <w:sz w:val="20"/>
                <w:szCs w:val="20"/>
              </w:rPr>
              <w:t>Full matriculation</w:t>
            </w:r>
            <w:r w:rsidR="00F61DF9" w:rsidRPr="00C01E5D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Pr="00C01E5D">
              <w:rPr>
                <w:rFonts w:ascii="Segoe UI" w:hAnsi="Segoe UI" w:cs="Segoe UI"/>
                <w:b w:val="0"/>
                <w:color w:val="595959" w:themeColor="text1" w:themeTint="A6"/>
                <w:sz w:val="20"/>
                <w:szCs w:val="20"/>
              </w:rPr>
              <w:t>'ben gurion' high school</w:t>
            </w:r>
          </w:p>
        </w:tc>
      </w:tr>
    </w:tbl>
    <w:p w14:paraId="471FFC83" w14:textId="77777777" w:rsidR="00CD5448" w:rsidRPr="00C01E5D" w:rsidRDefault="00CD5448" w:rsidP="00880C84">
      <w:pPr>
        <w:pStyle w:val="1"/>
        <w:spacing w:before="300"/>
        <w:rPr>
          <w:rFonts w:asciiTheme="minorHAnsi" w:eastAsiaTheme="minorEastAsia" w:hAnsiTheme="minorHAnsi" w:cstheme="minorBidi"/>
          <w:color w:val="auto"/>
          <w:sz w:val="26"/>
          <w:szCs w:val="26"/>
        </w:rPr>
      </w:pPr>
      <w:r w:rsidRPr="00C01E5D">
        <w:rPr>
          <w:sz w:val="26"/>
          <w:szCs w:val="26"/>
        </w:rPr>
        <w:t>projects</w:t>
      </w:r>
    </w:p>
    <w:tbl>
      <w:tblPr>
        <w:tblStyle w:val="a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D5448" w:rsidRPr="00CF1A49" w14:paraId="510ADE00" w14:textId="77777777" w:rsidTr="00162617">
        <w:trPr>
          <w:trHeight w:val="117"/>
        </w:trPr>
        <w:tc>
          <w:tcPr>
            <w:tcW w:w="9290" w:type="dxa"/>
          </w:tcPr>
          <w:p w14:paraId="3127196A" w14:textId="77777777" w:rsidR="00CD5448" w:rsidRPr="00C01E5D" w:rsidRDefault="00CD5448" w:rsidP="00E322E8">
            <w:pPr>
              <w:pStyle w:val="20"/>
              <w:contextualSpacing w:val="0"/>
              <w:outlineLvl w:val="1"/>
              <w:rPr>
                <w:rFonts w:ascii="Segoe UI" w:hAnsi="Segoe UI" w:cs="Segoe UI"/>
                <w:sz w:val="20"/>
                <w:szCs w:val="20"/>
              </w:rPr>
            </w:pPr>
            <w:r w:rsidRPr="00C01E5D">
              <w:rPr>
                <w:rFonts w:ascii="Segoe UI" w:hAnsi="Segoe UI" w:cs="Segoe UI"/>
                <w:sz w:val="20"/>
                <w:szCs w:val="20"/>
              </w:rPr>
              <w:t>Advanced internet applications</w:t>
            </w:r>
          </w:p>
          <w:p w14:paraId="4406B998" w14:textId="77777777" w:rsidR="00CD5448" w:rsidRPr="00D71C63" w:rsidRDefault="00CD5448" w:rsidP="00E322E8">
            <w:pPr>
              <w:widowControl w:val="0"/>
              <w:autoSpaceDE w:val="0"/>
              <w:autoSpaceDN w:val="0"/>
              <w:spacing w:line="30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>Single page application development including server side in NodeJS And Angular as client side, supporting MVC based on MongoDB.</w:t>
            </w:r>
          </w:p>
        </w:tc>
      </w:tr>
      <w:tr w:rsidR="00CD5448" w:rsidRPr="00CF1A49" w14:paraId="62955762" w14:textId="77777777" w:rsidTr="00162617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28F3816A" w14:textId="48F36420" w:rsidR="00CD5448" w:rsidRPr="007D6D31" w:rsidRDefault="007D6D31" w:rsidP="00E322E8">
            <w:pPr>
              <w:pStyle w:val="20"/>
              <w:contextualSpacing w:val="0"/>
              <w:outlineLvl w:val="1"/>
            </w:pPr>
            <w:r>
              <w:rPr>
                <w:rFonts w:ascii="Segoe UI" w:hAnsi="Segoe UI" w:cs="Segoe UI"/>
                <w:sz w:val="20"/>
                <w:szCs w:val="20"/>
              </w:rPr>
              <w:t>persona</w:t>
            </w:r>
            <w:r>
              <w:t>l projects</w:t>
            </w:r>
          </w:p>
          <w:p w14:paraId="4AFC1D03" w14:textId="5342B46F" w:rsidR="00CD5448" w:rsidRPr="00D71C63" w:rsidRDefault="00E5707F" w:rsidP="00E5707F">
            <w:pPr>
              <w:pStyle w:val="affff6"/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300" w:lineRule="auto"/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 xml:space="preserve">Chat app: A chat application implemented with </w:t>
            </w:r>
            <w:proofErr w:type="spellStart"/>
            <w:r w:rsidRPr="00D71C63">
              <w:rPr>
                <w:rFonts w:ascii="Segoe UI" w:hAnsi="Segoe UI" w:cs="Segoe UI"/>
                <w:sz w:val="20"/>
                <w:szCs w:val="20"/>
              </w:rPr>
              <w:t>SocketIO</w:t>
            </w:r>
            <w:proofErr w:type="spellEnd"/>
            <w:r w:rsidRPr="00D71C63">
              <w:rPr>
                <w:rFonts w:ascii="Segoe UI" w:hAnsi="Segoe UI" w:cs="Segoe UI"/>
                <w:sz w:val="20"/>
                <w:szCs w:val="20"/>
              </w:rPr>
              <w:t xml:space="preserve"> and Bootstrap.</w:t>
            </w:r>
          </w:p>
          <w:p w14:paraId="1B7E45C9" w14:textId="2D43451D" w:rsidR="00E5707F" w:rsidRDefault="007D6D31" w:rsidP="00E5707F">
            <w:pPr>
              <w:pStyle w:val="affff6"/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30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Dashboard: React application implemented with Redux, API and Material-UI</w:t>
            </w:r>
            <w:r w:rsidR="00E5707F" w:rsidRPr="00D71C63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48A0F84" w14:textId="2869DD31" w:rsidR="007D6D31" w:rsidRDefault="007D6D31" w:rsidP="00E5707F">
            <w:pPr>
              <w:pStyle w:val="affff6"/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30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</w:t>
            </w:r>
            <w:r w:rsidRPr="007D6D31">
              <w:rPr>
                <w:rFonts w:ascii="Segoe UI" w:hAnsi="Segoe UI" w:cs="Segoe UI"/>
                <w:sz w:val="20"/>
                <w:szCs w:val="20"/>
              </w:rPr>
              <w:t>uide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</w:t>
            </w:r>
            <w:r w:rsidRPr="007D6D31">
              <w:rPr>
                <w:rFonts w:ascii="Segoe UI" w:hAnsi="Segoe UI" w:cs="Segoe UI"/>
                <w:sz w:val="20"/>
                <w:szCs w:val="20"/>
              </w:rPr>
              <w:t>low</w:t>
            </w:r>
            <w:r>
              <w:rPr>
                <w:rFonts w:ascii="Segoe UI" w:hAnsi="Segoe UI" w:cs="Segoe UI"/>
                <w:sz w:val="20"/>
                <w:szCs w:val="20"/>
              </w:rPr>
              <w:t>:</w:t>
            </w:r>
            <w:r w:rsidRPr="007D6D3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Vue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application implemented with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Vuex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, Node.js on server side and Material.</w:t>
            </w:r>
          </w:p>
          <w:p w14:paraId="20B88A10" w14:textId="1D84CFCB" w:rsidR="00E5707F" w:rsidRPr="00D71C63" w:rsidRDefault="00DA4837" w:rsidP="00E5707F">
            <w:pPr>
              <w:pStyle w:val="affff6"/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300" w:lineRule="auto"/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 xml:space="preserve">More projects can be seen on: </w:t>
            </w:r>
            <w:hyperlink r:id="rId10" w:history="1">
              <w:r w:rsidR="007D6D31" w:rsidRPr="007D6D31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https://guide-flow.herokuapp.com/</w:t>
              </w:r>
            </w:hyperlink>
          </w:p>
        </w:tc>
      </w:tr>
      <w:tr w:rsidR="00CD5448" w:rsidRPr="00CF1A49" w14:paraId="0430B016" w14:textId="77777777" w:rsidTr="00162617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1646470F" w14:textId="77777777" w:rsidR="00CD5448" w:rsidRPr="00C01E5D" w:rsidRDefault="00CD5448" w:rsidP="00E322E8">
            <w:pPr>
              <w:pStyle w:val="20"/>
              <w:contextualSpacing w:val="0"/>
              <w:outlineLvl w:val="1"/>
              <w:rPr>
                <w:rFonts w:ascii="Segoe UI" w:hAnsi="Segoe UI" w:cs="Segoe UI"/>
                <w:sz w:val="20"/>
                <w:szCs w:val="20"/>
              </w:rPr>
            </w:pPr>
            <w:r w:rsidRPr="00C01E5D">
              <w:rPr>
                <w:rFonts w:ascii="Segoe UI" w:hAnsi="Segoe UI" w:cs="Segoe UI"/>
                <w:sz w:val="20"/>
                <w:szCs w:val="20"/>
              </w:rPr>
              <w:t>Web development</w:t>
            </w:r>
          </w:p>
          <w:p w14:paraId="2120D8FA" w14:textId="3FB6C78E" w:rsidR="00D71C63" w:rsidRPr="00D71C63" w:rsidRDefault="00CD5448" w:rsidP="00D71C63">
            <w:pPr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>Using the .Net framework with MVC, server-side in C# connected to SQL Database and client side in HTML, Ajax and Jquery.</w:t>
            </w:r>
          </w:p>
        </w:tc>
      </w:tr>
      <w:tr w:rsidR="00D71C63" w:rsidRPr="00CF1A49" w14:paraId="2423A9C8" w14:textId="77777777" w:rsidTr="08896E36">
        <w:tc>
          <w:tcPr>
            <w:tcW w:w="9290" w:type="dxa"/>
            <w:tcMar>
              <w:top w:w="216" w:type="dxa"/>
            </w:tcMar>
          </w:tcPr>
          <w:p w14:paraId="2F0F92A2" w14:textId="77777777" w:rsidR="00D71C63" w:rsidRPr="00C01E5D" w:rsidRDefault="00D71C63" w:rsidP="00D71C63">
            <w:pPr>
              <w:pStyle w:val="20"/>
              <w:outlineLvl w:val="1"/>
              <w:rPr>
                <w:rFonts w:ascii="Segoe UI" w:hAnsi="Segoe UI" w:cs="Segoe UI"/>
                <w:sz w:val="20"/>
                <w:szCs w:val="20"/>
              </w:rPr>
            </w:pPr>
            <w:r w:rsidRPr="00C01E5D">
              <w:rPr>
                <w:rFonts w:ascii="Segoe UI" w:hAnsi="Segoe UI" w:cs="Segoe UI"/>
                <w:sz w:val="20"/>
                <w:szCs w:val="20"/>
              </w:rPr>
              <w:t>Data Sciences in Python</w:t>
            </w:r>
          </w:p>
          <w:p w14:paraId="2E0C2CE9" w14:textId="03791437" w:rsidR="00D71C63" w:rsidRPr="00D71C63" w:rsidRDefault="00D71C63" w:rsidP="00D71C63">
            <w:pPr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>On a given data I did data preparation and run machine Learning and prediction algorithms using Big Data tools.</w:t>
            </w:r>
          </w:p>
        </w:tc>
      </w:tr>
    </w:tbl>
    <w:p w14:paraId="4E63CEDE" w14:textId="77777777" w:rsidR="00162617" w:rsidRPr="00C01E5D" w:rsidRDefault="00162617" w:rsidP="00162617">
      <w:pPr>
        <w:pStyle w:val="1"/>
        <w:spacing w:before="300"/>
        <w:rPr>
          <w:sz w:val="26"/>
          <w:szCs w:val="26"/>
        </w:rPr>
      </w:pPr>
      <w:r w:rsidRPr="00C01E5D">
        <w:rPr>
          <w:sz w:val="26"/>
          <w:szCs w:val="26"/>
        </w:rPr>
        <w:t>Programming languages and technologies</w:t>
      </w:r>
    </w:p>
    <w:tbl>
      <w:tblPr>
        <w:tblStyle w:val="ae"/>
        <w:tblW w:w="0" w:type="auto"/>
        <w:tblInd w:w="72" w:type="dxa"/>
        <w:tblBorders>
          <w:left w:val="dotted" w:sz="18" w:space="0" w:color="BFBFBF" w:themeColor="background1" w:themeShade="BF"/>
        </w:tblBorders>
        <w:tblLook w:val="04A0" w:firstRow="1" w:lastRow="0" w:firstColumn="1" w:lastColumn="0" w:noHBand="0" w:noVBand="1"/>
        <w:tblDescription w:val="Experience layout table"/>
      </w:tblPr>
      <w:tblGrid>
        <w:gridCol w:w="9265"/>
      </w:tblGrid>
      <w:tr w:rsidR="00162617" w14:paraId="5E8E8ED5" w14:textId="77777777" w:rsidTr="00162617">
        <w:trPr>
          <w:trHeight w:val="432"/>
        </w:trPr>
        <w:tc>
          <w:tcPr>
            <w:tcW w:w="9265" w:type="dxa"/>
          </w:tcPr>
          <w:p w14:paraId="660402DE" w14:textId="77777777" w:rsidR="00162617" w:rsidRPr="00D71C63" w:rsidRDefault="00162617" w:rsidP="00405185">
            <w:pPr>
              <w:pStyle w:val="a"/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t>JavaScript, TypeScript, Java, Python, CSS3, HTML5.</w:t>
            </w:r>
          </w:p>
          <w:p w14:paraId="42EEDEC8" w14:textId="2D62C4E6" w:rsidR="00162617" w:rsidRPr="00D71C63" w:rsidRDefault="00162617" w:rsidP="00405185">
            <w:pPr>
              <w:pStyle w:val="a"/>
              <w:rPr>
                <w:rFonts w:ascii="Segoe UI" w:hAnsi="Segoe UI" w:cs="Segoe UI"/>
                <w:sz w:val="20"/>
                <w:szCs w:val="20"/>
              </w:rPr>
            </w:pPr>
            <w:r w:rsidRPr="00D71C63">
              <w:rPr>
                <w:rFonts w:ascii="Segoe UI" w:hAnsi="Segoe UI" w:cs="Segoe UI"/>
                <w:sz w:val="20"/>
                <w:szCs w:val="20"/>
              </w:rPr>
              <w:lastRenderedPageBreak/>
              <w:t>NodeJS, React</w:t>
            </w:r>
            <w:r w:rsidR="008F638E">
              <w:rPr>
                <w:rFonts w:ascii="Segoe UI" w:hAnsi="Segoe UI" w:cs="Segoe UI"/>
                <w:sz w:val="20"/>
                <w:szCs w:val="20"/>
              </w:rPr>
              <w:t>, Vue</w:t>
            </w:r>
            <w:r w:rsidRPr="00D71C63">
              <w:rPr>
                <w:rFonts w:ascii="Segoe UI" w:hAnsi="Segoe UI" w:cs="Segoe UI"/>
                <w:sz w:val="20"/>
                <w:szCs w:val="20"/>
              </w:rPr>
              <w:t>, Angular2, SQL, MongoDB.</w:t>
            </w:r>
          </w:p>
          <w:p w14:paraId="60E57A38" w14:textId="77777777" w:rsidR="00162617" w:rsidRDefault="00162617" w:rsidP="00405185">
            <w:pPr>
              <w:pStyle w:val="a"/>
            </w:pPr>
            <w:r w:rsidRPr="00D71C63">
              <w:rPr>
                <w:rFonts w:ascii="Segoe UI" w:hAnsi="Segoe UI" w:cs="Segoe UI"/>
                <w:sz w:val="20"/>
                <w:szCs w:val="20"/>
              </w:rPr>
              <w:t>Deep understanding and implementation of OOP principles.</w:t>
            </w:r>
          </w:p>
        </w:tc>
      </w:tr>
    </w:tbl>
    <w:p w14:paraId="7CF806F5" w14:textId="71134C28" w:rsidR="00162617" w:rsidRPr="00C01E5D" w:rsidRDefault="00162617" w:rsidP="00162617">
      <w:pPr>
        <w:pStyle w:val="1"/>
        <w:spacing w:before="300"/>
        <w:rPr>
          <w:sz w:val="26"/>
          <w:szCs w:val="26"/>
        </w:rPr>
      </w:pPr>
      <w:r w:rsidRPr="00C01E5D">
        <w:rPr>
          <w:sz w:val="26"/>
          <w:szCs w:val="26"/>
        </w:rPr>
        <w:lastRenderedPageBreak/>
        <w:t>Activities</w:t>
      </w:r>
    </w:p>
    <w:p w14:paraId="0C5D7E57" w14:textId="581CBB2B" w:rsidR="00162617" w:rsidRPr="00162617" w:rsidRDefault="00162617" w:rsidP="00162617">
      <w:pPr>
        <w:pStyle w:val="a"/>
        <w:rPr>
          <w:rFonts w:ascii="Segoe UI" w:hAnsi="Segoe UI" w:cs="Segoe UI"/>
        </w:rPr>
      </w:pPr>
      <w:r w:rsidRPr="00162617">
        <w:rPr>
          <w:rFonts w:ascii="Segoe UI" w:hAnsi="Segoe UI" w:cs="Segoe UI"/>
          <w:sz w:val="20"/>
          <w:szCs w:val="20"/>
        </w:rPr>
        <w:t>2 years volunteering work with kids with special needs.</w:t>
      </w:r>
    </w:p>
    <w:sectPr w:rsidR="00162617" w:rsidRPr="00162617" w:rsidSect="00880C84">
      <w:footerReference w:type="default" r:id="rId11"/>
      <w:headerReference w:type="first" r:id="rId12"/>
      <w:pgSz w:w="12240" w:h="15840" w:code="1"/>
      <w:pgMar w:top="270" w:right="1440" w:bottom="567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DD1EA" w14:textId="77777777" w:rsidR="00642946" w:rsidRDefault="00642946" w:rsidP="0068194B">
      <w:r>
        <w:separator/>
      </w:r>
    </w:p>
    <w:p w14:paraId="322AFD76" w14:textId="77777777" w:rsidR="00642946" w:rsidRDefault="00642946"/>
    <w:p w14:paraId="364A7095" w14:textId="77777777" w:rsidR="00642946" w:rsidRDefault="00642946"/>
  </w:endnote>
  <w:endnote w:type="continuationSeparator" w:id="0">
    <w:p w14:paraId="552540A0" w14:textId="77777777" w:rsidR="00642946" w:rsidRDefault="00642946" w:rsidP="0068194B">
      <w:r>
        <w:continuationSeparator/>
      </w:r>
    </w:p>
    <w:p w14:paraId="112D2919" w14:textId="77777777" w:rsidR="00642946" w:rsidRDefault="00642946"/>
    <w:p w14:paraId="0C8E57F0" w14:textId="77777777" w:rsidR="00642946" w:rsidRDefault="006429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10A05" w14:textId="43AE32B6"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2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0275A" w14:textId="77777777" w:rsidR="00642946" w:rsidRDefault="00642946" w:rsidP="0068194B">
      <w:r>
        <w:separator/>
      </w:r>
    </w:p>
    <w:p w14:paraId="39D27074" w14:textId="77777777" w:rsidR="00642946" w:rsidRDefault="00642946"/>
    <w:p w14:paraId="5930D3ED" w14:textId="77777777" w:rsidR="00642946" w:rsidRDefault="00642946"/>
  </w:footnote>
  <w:footnote w:type="continuationSeparator" w:id="0">
    <w:p w14:paraId="2C705D0C" w14:textId="77777777" w:rsidR="00642946" w:rsidRDefault="00642946" w:rsidP="0068194B">
      <w:r>
        <w:continuationSeparator/>
      </w:r>
    </w:p>
    <w:p w14:paraId="6DAE5E69" w14:textId="77777777" w:rsidR="00642946" w:rsidRDefault="00642946"/>
    <w:p w14:paraId="5568E62B" w14:textId="77777777" w:rsidR="00642946" w:rsidRDefault="006429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AACE0" w14:textId="77777777" w:rsidR="00236D54" w:rsidRPr="004E01EB" w:rsidRDefault="00F476C4" w:rsidP="005A1B10">
    <w:pPr>
      <w:pStyle w:val="a9"/>
    </w:pPr>
    <w:r w:rsidRPr="004E01EB"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14DAED" wp14:editId="4B0DC21E">
              <wp:simplePos x="0" y="0"/>
              <wp:positionH relativeFrom="page">
                <wp:posOffset>0</wp:posOffset>
              </wp:positionH>
              <wp:positionV relativeFrom="page">
                <wp:posOffset>1425575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alt="Header dividing line" o:spid="_x0000_s1026" strokecolor="#5a5a5a [2109]" strokeweight=".5pt" from="0,112.25pt" to="612pt,112.25pt" w14:anchorId="4D9BB1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877F9B"/>
    <w:multiLevelType w:val="hybridMultilevel"/>
    <w:tmpl w:val="687E0B2A"/>
    <w:lvl w:ilvl="0" w:tplc="201E7E9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1C0786"/>
    <w:multiLevelType w:val="hybridMultilevel"/>
    <w:tmpl w:val="91C844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B81252"/>
    <w:multiLevelType w:val="hybridMultilevel"/>
    <w:tmpl w:val="EAE8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E08CF"/>
    <w:multiLevelType w:val="hybridMultilevel"/>
    <w:tmpl w:val="604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42"/>
    <w:rsid w:val="000001EF"/>
    <w:rsid w:val="00007322"/>
    <w:rsid w:val="00007728"/>
    <w:rsid w:val="00024584"/>
    <w:rsid w:val="00024730"/>
    <w:rsid w:val="00055E95"/>
    <w:rsid w:val="0007021F"/>
    <w:rsid w:val="000B2BA5"/>
    <w:rsid w:val="000C3B48"/>
    <w:rsid w:val="000C6BCA"/>
    <w:rsid w:val="000F2F8C"/>
    <w:rsid w:val="0010006E"/>
    <w:rsid w:val="001045A8"/>
    <w:rsid w:val="00114A91"/>
    <w:rsid w:val="001427E1"/>
    <w:rsid w:val="00162617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40DA"/>
    <w:rsid w:val="00325B57"/>
    <w:rsid w:val="00336056"/>
    <w:rsid w:val="00345C84"/>
    <w:rsid w:val="003544E1"/>
    <w:rsid w:val="00366398"/>
    <w:rsid w:val="003A0632"/>
    <w:rsid w:val="003A30E5"/>
    <w:rsid w:val="003A56CD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CF1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946"/>
    <w:rsid w:val="006618E9"/>
    <w:rsid w:val="00666651"/>
    <w:rsid w:val="0068194B"/>
    <w:rsid w:val="00682345"/>
    <w:rsid w:val="00692703"/>
    <w:rsid w:val="006A1962"/>
    <w:rsid w:val="006B5D48"/>
    <w:rsid w:val="006B7D7B"/>
    <w:rsid w:val="006C1A5E"/>
    <w:rsid w:val="006E1507"/>
    <w:rsid w:val="00712D8B"/>
    <w:rsid w:val="00716A27"/>
    <w:rsid w:val="007273B7"/>
    <w:rsid w:val="00733E0A"/>
    <w:rsid w:val="0074403D"/>
    <w:rsid w:val="00746D44"/>
    <w:rsid w:val="007538DC"/>
    <w:rsid w:val="00757803"/>
    <w:rsid w:val="00762A54"/>
    <w:rsid w:val="0078587B"/>
    <w:rsid w:val="0079206B"/>
    <w:rsid w:val="00792728"/>
    <w:rsid w:val="00796076"/>
    <w:rsid w:val="007B021B"/>
    <w:rsid w:val="007C0566"/>
    <w:rsid w:val="007C606B"/>
    <w:rsid w:val="007D2997"/>
    <w:rsid w:val="007D6D31"/>
    <w:rsid w:val="007E6A61"/>
    <w:rsid w:val="00801140"/>
    <w:rsid w:val="00803404"/>
    <w:rsid w:val="008126DB"/>
    <w:rsid w:val="00834955"/>
    <w:rsid w:val="00855B59"/>
    <w:rsid w:val="00860461"/>
    <w:rsid w:val="0086487C"/>
    <w:rsid w:val="00866771"/>
    <w:rsid w:val="00870B20"/>
    <w:rsid w:val="00880C84"/>
    <w:rsid w:val="008829F8"/>
    <w:rsid w:val="00885897"/>
    <w:rsid w:val="008941C4"/>
    <w:rsid w:val="008A6538"/>
    <w:rsid w:val="008C7056"/>
    <w:rsid w:val="008E038E"/>
    <w:rsid w:val="008F3B14"/>
    <w:rsid w:val="008F638E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735E"/>
    <w:rsid w:val="0097790C"/>
    <w:rsid w:val="0098506E"/>
    <w:rsid w:val="009A44CE"/>
    <w:rsid w:val="009C4DFC"/>
    <w:rsid w:val="009D44F8"/>
    <w:rsid w:val="009E3160"/>
    <w:rsid w:val="009F1ED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DC6"/>
    <w:rsid w:val="00AB32F8"/>
    <w:rsid w:val="00AB610B"/>
    <w:rsid w:val="00AC559D"/>
    <w:rsid w:val="00AD360E"/>
    <w:rsid w:val="00AD40FB"/>
    <w:rsid w:val="00AD782D"/>
    <w:rsid w:val="00AE7650"/>
    <w:rsid w:val="00B018B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659"/>
    <w:rsid w:val="00BA1546"/>
    <w:rsid w:val="00BB4E51"/>
    <w:rsid w:val="00BC3646"/>
    <w:rsid w:val="00BD431F"/>
    <w:rsid w:val="00BE423E"/>
    <w:rsid w:val="00BF61AC"/>
    <w:rsid w:val="00C01E5D"/>
    <w:rsid w:val="00C47FA6"/>
    <w:rsid w:val="00C57FC6"/>
    <w:rsid w:val="00C66A7D"/>
    <w:rsid w:val="00C779DA"/>
    <w:rsid w:val="00C81047"/>
    <w:rsid w:val="00C814F7"/>
    <w:rsid w:val="00C85D54"/>
    <w:rsid w:val="00CA4B4D"/>
    <w:rsid w:val="00CB35C3"/>
    <w:rsid w:val="00CD323D"/>
    <w:rsid w:val="00CD5448"/>
    <w:rsid w:val="00CE4030"/>
    <w:rsid w:val="00CE64B3"/>
    <w:rsid w:val="00CF1A49"/>
    <w:rsid w:val="00D0630C"/>
    <w:rsid w:val="00D243A9"/>
    <w:rsid w:val="00D305E5"/>
    <w:rsid w:val="00D339B1"/>
    <w:rsid w:val="00D37CD3"/>
    <w:rsid w:val="00D66A52"/>
    <w:rsid w:val="00D66EFA"/>
    <w:rsid w:val="00D71C63"/>
    <w:rsid w:val="00D72901"/>
    <w:rsid w:val="00D72A2D"/>
    <w:rsid w:val="00D9521A"/>
    <w:rsid w:val="00DA3914"/>
    <w:rsid w:val="00DA4837"/>
    <w:rsid w:val="00DA59AA"/>
    <w:rsid w:val="00DA7242"/>
    <w:rsid w:val="00DB6915"/>
    <w:rsid w:val="00DB7E1E"/>
    <w:rsid w:val="00DC1B78"/>
    <w:rsid w:val="00DC2A2F"/>
    <w:rsid w:val="00DC600B"/>
    <w:rsid w:val="00DE0FAA"/>
    <w:rsid w:val="00DE136D"/>
    <w:rsid w:val="00DE2C6E"/>
    <w:rsid w:val="00DE6534"/>
    <w:rsid w:val="00DF4D6C"/>
    <w:rsid w:val="00E01923"/>
    <w:rsid w:val="00E038F7"/>
    <w:rsid w:val="00E14498"/>
    <w:rsid w:val="00E219D0"/>
    <w:rsid w:val="00E2397A"/>
    <w:rsid w:val="00E254DB"/>
    <w:rsid w:val="00E25CB0"/>
    <w:rsid w:val="00E300FC"/>
    <w:rsid w:val="00E30B89"/>
    <w:rsid w:val="00E362DB"/>
    <w:rsid w:val="00E5632B"/>
    <w:rsid w:val="00E5707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1F39"/>
    <w:rsid w:val="00EF51D9"/>
    <w:rsid w:val="00F130DD"/>
    <w:rsid w:val="00F24884"/>
    <w:rsid w:val="00F27B6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88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E1FB7"/>
  <w15:chartTrackingRefBased/>
  <w15:docId w15:val="{01FC532B-940E-45D7-81D6-F0DAFADB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טקסט מאקרו תו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כותרת טקסט תו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כותרת עליונה תו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כותרת תחתונה תו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כותרת 1 תו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כותרת 2 תו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כותרת 4 תו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כותרת 8 תו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f2">
    <w:name w:val="Quote"/>
    <w:basedOn w:val="a1"/>
    <w:next w:val="a1"/>
    <w:link w:val="af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3">
    <w:name w:val="ציטוט תו"/>
    <w:basedOn w:val="a2"/>
    <w:link w:val="af2"/>
    <w:uiPriority w:val="29"/>
    <w:semiHidden/>
    <w:rsid w:val="00316DFF"/>
    <w:rPr>
      <w:i/>
      <w:iCs/>
      <w:color w:val="404040" w:themeColor="text1" w:themeTint="BF"/>
    </w:rPr>
  </w:style>
  <w:style w:type="paragraph" w:styleId="af4">
    <w:name w:val="Intense Quote"/>
    <w:basedOn w:val="a1"/>
    <w:next w:val="a1"/>
    <w:link w:val="af5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ציטוט חזק תו"/>
    <w:basedOn w:val="a2"/>
    <w:link w:val="af4"/>
    <w:uiPriority w:val="30"/>
    <w:semiHidden/>
    <w:rsid w:val="00316DFF"/>
    <w:rPr>
      <w:i/>
      <w:iCs/>
      <w:color w:val="1D824C" w:themeColor="accent1"/>
    </w:rPr>
  </w:style>
  <w:style w:type="character" w:styleId="af6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7">
    <w:name w:val="Subtitle"/>
    <w:basedOn w:val="a1"/>
    <w:next w:val="a1"/>
    <w:link w:val="af8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כותרת משנה תו"/>
    <w:basedOn w:val="a2"/>
    <w:link w:val="af7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9">
    <w:name w:val="Balloon Text"/>
    <w:basedOn w:val="a1"/>
    <w:link w:val="afa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a">
    <w:name w:val="טקסט בלונים תו"/>
    <w:basedOn w:val="a2"/>
    <w:link w:val="af9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316DFF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316DFF"/>
    <w:rPr>
      <w:szCs w:val="20"/>
    </w:rPr>
  </w:style>
  <w:style w:type="character" w:customStyle="1" w:styleId="afd">
    <w:name w:val="טקסט הערה תו"/>
    <w:basedOn w:val="a2"/>
    <w:link w:val="afc"/>
    <w:uiPriority w:val="99"/>
    <w:semiHidden/>
    <w:rsid w:val="00316DF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16DFF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316DFF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316DFF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316DFF"/>
    <w:rPr>
      <w:szCs w:val="20"/>
    </w:rPr>
  </w:style>
  <w:style w:type="paragraph" w:styleId="aff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316DFF"/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316DFF"/>
    <w:rPr>
      <w:szCs w:val="20"/>
    </w:rPr>
  </w:style>
  <w:style w:type="character" w:styleId="HTMLCode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316DF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8">
    <w:name w:val="טקסט רגיל תו"/>
    <w:basedOn w:val="a2"/>
    <w:link w:val="aff7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כותרת 7 תו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9">
    <w:name w:val="Bibliography"/>
    <w:basedOn w:val="a1"/>
    <w:next w:val="a1"/>
    <w:uiPriority w:val="37"/>
    <w:semiHidden/>
    <w:unhideWhenUsed/>
    <w:rsid w:val="002647D3"/>
  </w:style>
  <w:style w:type="paragraph" w:styleId="affa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b">
    <w:name w:val="Body Text"/>
    <w:basedOn w:val="a1"/>
    <w:link w:val="affc"/>
    <w:uiPriority w:val="99"/>
    <w:semiHidden/>
    <w:unhideWhenUsed/>
    <w:rsid w:val="002647D3"/>
    <w:pPr>
      <w:spacing w:after="120"/>
    </w:pPr>
  </w:style>
  <w:style w:type="character" w:customStyle="1" w:styleId="affc">
    <w:name w:val="גוף טקסט תו"/>
    <w:basedOn w:val="a2"/>
    <w:link w:val="affb"/>
    <w:uiPriority w:val="99"/>
    <w:semiHidden/>
    <w:rsid w:val="002647D3"/>
  </w:style>
  <w:style w:type="paragraph" w:styleId="22">
    <w:name w:val="Body Text 2"/>
    <w:basedOn w:val="a1"/>
    <w:link w:val="23"/>
    <w:uiPriority w:val="99"/>
    <w:semiHidden/>
    <w:unhideWhenUsed/>
    <w:rsid w:val="002647D3"/>
    <w:pPr>
      <w:spacing w:after="120" w:line="480" w:lineRule="auto"/>
    </w:pPr>
  </w:style>
  <w:style w:type="character" w:customStyle="1" w:styleId="23">
    <w:name w:val="גוף טקסט 2 תו"/>
    <w:basedOn w:val="a2"/>
    <w:link w:val="22"/>
    <w:uiPriority w:val="99"/>
    <w:semiHidden/>
    <w:rsid w:val="002647D3"/>
  </w:style>
  <w:style w:type="paragraph" w:styleId="affd">
    <w:name w:val="Body Text First Indent"/>
    <w:basedOn w:val="affb"/>
    <w:link w:val="affe"/>
    <w:uiPriority w:val="99"/>
    <w:semiHidden/>
    <w:unhideWhenUsed/>
    <w:rsid w:val="002647D3"/>
    <w:pPr>
      <w:spacing w:after="160"/>
      <w:ind w:firstLine="360"/>
    </w:pPr>
  </w:style>
  <w:style w:type="character" w:customStyle="1" w:styleId="affe">
    <w:name w:val="כניסת שורה ראשונה בגוף טקסט תו"/>
    <w:basedOn w:val="affc"/>
    <w:link w:val="affd"/>
    <w:uiPriority w:val="99"/>
    <w:semiHidden/>
    <w:rsid w:val="002647D3"/>
  </w:style>
  <w:style w:type="paragraph" w:styleId="afff">
    <w:name w:val="Body Text Indent"/>
    <w:basedOn w:val="a1"/>
    <w:link w:val="afff0"/>
    <w:uiPriority w:val="99"/>
    <w:semiHidden/>
    <w:unhideWhenUsed/>
    <w:rsid w:val="002647D3"/>
    <w:pPr>
      <w:spacing w:after="120"/>
      <w:ind w:left="360"/>
    </w:pPr>
  </w:style>
  <w:style w:type="character" w:customStyle="1" w:styleId="afff0">
    <w:name w:val="כניסה בגוף טקסט תו"/>
    <w:basedOn w:val="a2"/>
    <w:link w:val="afff"/>
    <w:uiPriority w:val="99"/>
    <w:semiHidden/>
    <w:rsid w:val="002647D3"/>
  </w:style>
  <w:style w:type="paragraph" w:styleId="24">
    <w:name w:val="Body Text First Indent 2"/>
    <w:basedOn w:val="afff"/>
    <w:link w:val="25"/>
    <w:uiPriority w:val="99"/>
    <w:semiHidden/>
    <w:unhideWhenUsed/>
    <w:rsid w:val="002647D3"/>
    <w:pPr>
      <w:spacing w:after="160"/>
      <w:ind w:firstLine="360"/>
    </w:pPr>
  </w:style>
  <w:style w:type="character" w:customStyle="1" w:styleId="25">
    <w:name w:val="כניסת שורה ראשונה בגוף טקסט 2 תו"/>
    <w:basedOn w:val="afff0"/>
    <w:link w:val="24"/>
    <w:uiPriority w:val="99"/>
    <w:semiHidden/>
    <w:rsid w:val="002647D3"/>
  </w:style>
  <w:style w:type="paragraph" w:styleId="26">
    <w:name w:val="Body Text Indent 2"/>
    <w:basedOn w:val="a1"/>
    <w:link w:val="27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7">
    <w:name w:val="כניסה בגוף טקסט 2 תו"/>
    <w:basedOn w:val="a2"/>
    <w:link w:val="26"/>
    <w:uiPriority w:val="99"/>
    <w:semiHidden/>
    <w:rsid w:val="002647D3"/>
  </w:style>
  <w:style w:type="paragraph" w:styleId="afff1">
    <w:name w:val="Closing"/>
    <w:basedOn w:val="a1"/>
    <w:link w:val="afff2"/>
    <w:uiPriority w:val="99"/>
    <w:semiHidden/>
    <w:unhideWhenUsed/>
    <w:rsid w:val="002647D3"/>
    <w:pPr>
      <w:ind w:left="4320"/>
    </w:pPr>
  </w:style>
  <w:style w:type="character" w:customStyle="1" w:styleId="afff2">
    <w:name w:val="סיום תו"/>
    <w:basedOn w:val="a2"/>
    <w:link w:val="afff1"/>
    <w:uiPriority w:val="99"/>
    <w:semiHidden/>
    <w:rsid w:val="002647D3"/>
  </w:style>
  <w:style w:type="table" w:styleId="afff3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4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5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7">
    <w:name w:val="Date"/>
    <w:basedOn w:val="a1"/>
    <w:next w:val="a1"/>
    <w:link w:val="afff8"/>
    <w:uiPriority w:val="99"/>
    <w:semiHidden/>
    <w:unhideWhenUsed/>
    <w:rsid w:val="002647D3"/>
  </w:style>
  <w:style w:type="character" w:customStyle="1" w:styleId="afff8">
    <w:name w:val="תאריך תו"/>
    <w:basedOn w:val="a2"/>
    <w:link w:val="afff7"/>
    <w:uiPriority w:val="99"/>
    <w:semiHidden/>
    <w:rsid w:val="002647D3"/>
  </w:style>
  <w:style w:type="paragraph" w:styleId="afff9">
    <w:name w:val="E-mail Signature"/>
    <w:basedOn w:val="a1"/>
    <w:link w:val="afffa"/>
    <w:uiPriority w:val="99"/>
    <w:semiHidden/>
    <w:unhideWhenUsed/>
    <w:rsid w:val="002647D3"/>
  </w:style>
  <w:style w:type="character" w:customStyle="1" w:styleId="afffa">
    <w:name w:val="חתימת דואר אלקטרוני תו"/>
    <w:basedOn w:val="a2"/>
    <w:link w:val="afff9"/>
    <w:uiPriority w:val="99"/>
    <w:semiHidden/>
    <w:rsid w:val="002647D3"/>
  </w:style>
  <w:style w:type="character" w:styleId="afffb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c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1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כותרת 5 תו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כותרת 6 תו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2647D3"/>
  </w:style>
  <w:style w:type="paragraph" w:styleId="HTML4">
    <w:name w:val="HTML Address"/>
    <w:basedOn w:val="a1"/>
    <w:link w:val="HTML5"/>
    <w:uiPriority w:val="99"/>
    <w:semiHidden/>
    <w:unhideWhenUsed/>
    <w:rsid w:val="002647D3"/>
    <w:rPr>
      <w:i/>
      <w:iCs/>
    </w:rPr>
  </w:style>
  <w:style w:type="character" w:customStyle="1" w:styleId="HTML5">
    <w:name w:val="כתובת HTML תו"/>
    <w:basedOn w:val="a2"/>
    <w:link w:val="HTML4"/>
    <w:uiPriority w:val="99"/>
    <w:semiHidden/>
    <w:rsid w:val="002647D3"/>
    <w:rPr>
      <w:i/>
      <w:iCs/>
    </w:rPr>
  </w:style>
  <w:style w:type="character" w:styleId="HTMLCite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6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9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a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1"/>
    <w:unhideWhenUsed/>
    <w:qFormat/>
    <w:rsid w:val="002647D3"/>
    <w:pPr>
      <w:ind w:left="720"/>
      <w:contextualSpacing/>
    </w:pPr>
  </w:style>
  <w:style w:type="table" w:styleId="12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b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כותרת עליונה של הודעה תו"/>
    <w:basedOn w:val="a2"/>
    <w:link w:val="affff7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כותרת הערות תו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styleId="16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ברכה תו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חתימה תו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-17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2647D3"/>
  </w:style>
  <w:style w:type="table" w:styleId="afffff8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a2"/>
    <w:uiPriority w:val="99"/>
    <w:semiHidden/>
    <w:unhideWhenUsed/>
    <w:rsid w:val="00B91659"/>
    <w:rPr>
      <w:color w:val="605E5C"/>
      <w:shd w:val="clear" w:color="auto" w:fill="E1DFDD"/>
    </w:rPr>
  </w:style>
  <w:style w:type="character" w:styleId="afffffb">
    <w:name w:val="Unresolved Mention"/>
    <w:basedOn w:val="a2"/>
    <w:uiPriority w:val="99"/>
    <w:semiHidden/>
    <w:unhideWhenUsed/>
    <w:rsid w:val="007D6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r-elkaya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uide-flow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r-Elk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7425EC8A464B38BF2D2663BDD3F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DD2C1-809C-4FC6-B9B4-08F8D132FD1A}"/>
      </w:docPartPr>
      <w:docPartBody>
        <w:p w:rsidR="000840E2" w:rsidRDefault="00F0227B">
          <w:pPr>
            <w:pStyle w:val="C97425EC8A464B38BF2D2663BDD3F196"/>
          </w:pPr>
          <w:r w:rsidRPr="00CF1A49">
            <w:t>·</w:t>
          </w:r>
        </w:p>
      </w:docPartBody>
    </w:docPart>
    <w:docPart>
      <w:docPartPr>
        <w:name w:val="ADA9D837EFCB470C8C45066CA65C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69401-BE42-4FEB-B90B-DCB6B0E2F06A}"/>
      </w:docPartPr>
      <w:docPartBody>
        <w:p w:rsidR="000840E2" w:rsidRDefault="00F0227B">
          <w:pPr>
            <w:pStyle w:val="ADA9D837EFCB470C8C45066CA65C0096"/>
          </w:pPr>
          <w:r w:rsidRPr="00CF1A49">
            <w:t>·</w:t>
          </w:r>
        </w:p>
      </w:docPartBody>
    </w:docPart>
    <w:docPart>
      <w:docPartPr>
        <w:name w:val="E4800D7DCB1B4A1FBE59C9A27520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E859-1A1E-430D-89AB-339C4E03F85E}"/>
      </w:docPartPr>
      <w:docPartBody>
        <w:p w:rsidR="000840E2" w:rsidRDefault="00F0227B">
          <w:pPr>
            <w:pStyle w:val="E4800D7DCB1B4A1FBE59C9A27520A339"/>
          </w:pPr>
          <w:r w:rsidRPr="00CF1A49">
            <w:t>·</w:t>
          </w:r>
        </w:p>
      </w:docPartBody>
    </w:docPart>
    <w:docPart>
      <w:docPartPr>
        <w:name w:val="3F9CDDB846194715AC78763094C9C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8CCB8-B053-471E-BA88-E581608924CA}"/>
      </w:docPartPr>
      <w:docPartBody>
        <w:p w:rsidR="000840E2" w:rsidRDefault="00F0227B">
          <w:pPr>
            <w:pStyle w:val="3F9CDDB846194715AC78763094C9C7CA"/>
          </w:pPr>
          <w:r w:rsidRPr="00CF1A49">
            <w:t>Education</w:t>
          </w:r>
        </w:p>
      </w:docPartBody>
    </w:docPart>
    <w:docPart>
      <w:docPartPr>
        <w:name w:val="41B34A8842E840A0812CB9F2360C5D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B07BA2-CA23-48DD-9D04-30F2B94CCE95}"/>
      </w:docPartPr>
      <w:docPartBody>
        <w:p w:rsidR="00D02916" w:rsidRDefault="00B72A9D" w:rsidP="00B72A9D">
          <w:pPr>
            <w:pStyle w:val="41B34A8842E840A0812CB9F2360C5D0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389"/>
    <w:rsid w:val="00071ED4"/>
    <w:rsid w:val="000840E2"/>
    <w:rsid w:val="00105080"/>
    <w:rsid w:val="002E0BED"/>
    <w:rsid w:val="003B50C5"/>
    <w:rsid w:val="003E3389"/>
    <w:rsid w:val="00484A4A"/>
    <w:rsid w:val="008B6137"/>
    <w:rsid w:val="00B72A9D"/>
    <w:rsid w:val="00C62DB7"/>
    <w:rsid w:val="00CF0E4C"/>
    <w:rsid w:val="00D02916"/>
    <w:rsid w:val="00D31C81"/>
    <w:rsid w:val="00E77218"/>
    <w:rsid w:val="00F0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F4A918B8D643EB8A7398C077B1DC2D">
    <w:name w:val="CAF4A918B8D643EB8A7398C077B1DC2D"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973A28D9E4BF4D9BA54087BC070FDB3E">
    <w:name w:val="973A28D9E4BF4D9BA54087BC070FDB3E"/>
  </w:style>
  <w:style w:type="paragraph" w:customStyle="1" w:styleId="6A662025B2FB4126AC59B48FDCBFDF26">
    <w:name w:val="6A662025B2FB4126AC59B48FDCBFDF26"/>
  </w:style>
  <w:style w:type="paragraph" w:customStyle="1" w:styleId="C97425EC8A464B38BF2D2663BDD3F196">
    <w:name w:val="C97425EC8A464B38BF2D2663BDD3F196"/>
  </w:style>
  <w:style w:type="paragraph" w:customStyle="1" w:styleId="18C5DE6361A646FABA616D5836F0FBD8">
    <w:name w:val="18C5DE6361A646FABA616D5836F0FBD8"/>
  </w:style>
  <w:style w:type="paragraph" w:customStyle="1" w:styleId="699A7ACC9BFB473B9A62ABCA99B84DB2">
    <w:name w:val="699A7ACC9BFB473B9A62ABCA99B84DB2"/>
  </w:style>
  <w:style w:type="paragraph" w:customStyle="1" w:styleId="ADA9D837EFCB470C8C45066CA65C0096">
    <w:name w:val="ADA9D837EFCB470C8C45066CA65C0096"/>
  </w:style>
  <w:style w:type="paragraph" w:customStyle="1" w:styleId="055BAB30615540FBAB632D45322D2949">
    <w:name w:val="055BAB30615540FBAB632D45322D2949"/>
  </w:style>
  <w:style w:type="paragraph" w:customStyle="1" w:styleId="E4800D7DCB1B4A1FBE59C9A27520A339">
    <w:name w:val="E4800D7DCB1B4A1FBE59C9A27520A339"/>
  </w:style>
  <w:style w:type="paragraph" w:customStyle="1" w:styleId="0F59F21675CB44B7B4EFDAC4FFD60175">
    <w:name w:val="0F59F21675CB44B7B4EFDAC4FFD60175"/>
  </w:style>
  <w:style w:type="paragraph" w:customStyle="1" w:styleId="CDD02640976A4D77B2376BBD23199AA4">
    <w:name w:val="CDD02640976A4D77B2376BBD23199AA4"/>
  </w:style>
  <w:style w:type="paragraph" w:customStyle="1" w:styleId="347E97DDB78240A8B501FDDC2E7FFA90">
    <w:name w:val="347E97DDB78240A8B501FDDC2E7FFA90"/>
  </w:style>
  <w:style w:type="paragraph" w:customStyle="1" w:styleId="9BFFFF2BA74142018CC4725DAB4008FF">
    <w:name w:val="9BFFFF2BA74142018CC4725DAB4008FF"/>
  </w:style>
  <w:style w:type="paragraph" w:customStyle="1" w:styleId="55909BA006444FFF8B92F56888FFE8CF">
    <w:name w:val="55909BA006444FFF8B92F56888FFE8CF"/>
  </w:style>
  <w:style w:type="paragraph" w:customStyle="1" w:styleId="B01A27E660DA43F89E3456E660F7BBC7">
    <w:name w:val="B01A27E660DA43F89E3456E660F7BBC7"/>
  </w:style>
  <w:style w:type="character" w:styleId="a4">
    <w:name w:val="Subtle Reference"/>
    <w:basedOn w:val="a0"/>
    <w:uiPriority w:val="10"/>
    <w:qFormat/>
    <w:rsid w:val="003E3389"/>
    <w:rPr>
      <w:b/>
      <w:caps w:val="0"/>
      <w:smallCaps/>
      <w:color w:val="595959" w:themeColor="text1" w:themeTint="A6"/>
    </w:rPr>
  </w:style>
  <w:style w:type="paragraph" w:customStyle="1" w:styleId="75804478F4294C55AEBE86F880EAE06E">
    <w:name w:val="75804478F4294C55AEBE86F880EAE06E"/>
  </w:style>
  <w:style w:type="paragraph" w:customStyle="1" w:styleId="DB11E9ED0AB14B39AE84A62BA279AB9F">
    <w:name w:val="DB11E9ED0AB14B39AE84A62BA279AB9F"/>
  </w:style>
  <w:style w:type="paragraph" w:customStyle="1" w:styleId="1C17E729916341D5AFE6839D337402AF">
    <w:name w:val="1C17E729916341D5AFE6839D337402AF"/>
  </w:style>
  <w:style w:type="paragraph" w:customStyle="1" w:styleId="7A4C5B042D4845CB8E0C495FC1CA22F9">
    <w:name w:val="7A4C5B042D4845CB8E0C495FC1CA22F9"/>
  </w:style>
  <w:style w:type="paragraph" w:customStyle="1" w:styleId="35246BA55962410ABA127F9980152123">
    <w:name w:val="35246BA55962410ABA127F9980152123"/>
  </w:style>
  <w:style w:type="paragraph" w:customStyle="1" w:styleId="0FBF54A2193D4FA2BFA64CF5ED44DBBD">
    <w:name w:val="0FBF54A2193D4FA2BFA64CF5ED44DBBD"/>
  </w:style>
  <w:style w:type="paragraph" w:customStyle="1" w:styleId="90E4D48A40C54F6CA12431C3CF80EE90">
    <w:name w:val="90E4D48A40C54F6CA12431C3CF80EE90"/>
  </w:style>
  <w:style w:type="paragraph" w:customStyle="1" w:styleId="3F9CDDB846194715AC78763094C9C7CA">
    <w:name w:val="3F9CDDB846194715AC78763094C9C7CA"/>
  </w:style>
  <w:style w:type="paragraph" w:customStyle="1" w:styleId="5195169A5B4E47D7ABF4769C0013843C">
    <w:name w:val="5195169A5B4E47D7ABF4769C0013843C"/>
  </w:style>
  <w:style w:type="paragraph" w:customStyle="1" w:styleId="ED4C40D6E59D4028916CFC01BCC54070">
    <w:name w:val="ED4C40D6E59D4028916CFC01BCC54070"/>
  </w:style>
  <w:style w:type="paragraph" w:customStyle="1" w:styleId="BF90BE6A4D3446DB814E576DDCFBDDDA">
    <w:name w:val="BF90BE6A4D3446DB814E576DDCFBDDDA"/>
  </w:style>
  <w:style w:type="paragraph" w:customStyle="1" w:styleId="B7C383F2AFF44818814C97422546C522">
    <w:name w:val="B7C383F2AFF44818814C97422546C522"/>
  </w:style>
  <w:style w:type="paragraph" w:customStyle="1" w:styleId="73D622E955E64DFD9581A904C560261E">
    <w:name w:val="73D622E955E64DFD9581A904C560261E"/>
  </w:style>
  <w:style w:type="paragraph" w:customStyle="1" w:styleId="E1F707ECB9394040A7AC2DAB90FE41A4">
    <w:name w:val="E1F707ECB9394040A7AC2DAB90FE41A4"/>
  </w:style>
  <w:style w:type="paragraph" w:customStyle="1" w:styleId="CF83E3C184EC4E68887C722D2E07B7FE">
    <w:name w:val="CF83E3C184EC4E68887C722D2E07B7FE"/>
  </w:style>
  <w:style w:type="paragraph" w:customStyle="1" w:styleId="D61280E52C8D42B784E0DB89BF3BAA68">
    <w:name w:val="D61280E52C8D42B784E0DB89BF3BAA68"/>
  </w:style>
  <w:style w:type="paragraph" w:customStyle="1" w:styleId="A71FD91D584E46E7BACC80DE3100A78F">
    <w:name w:val="A71FD91D584E46E7BACC80DE3100A78F"/>
  </w:style>
  <w:style w:type="paragraph" w:customStyle="1" w:styleId="BF41396BB7274C7AA0AF4691A833888C">
    <w:name w:val="BF41396BB7274C7AA0AF4691A833888C"/>
  </w:style>
  <w:style w:type="paragraph" w:customStyle="1" w:styleId="83E7CCCA437F457C94776788949B8F0B">
    <w:name w:val="83E7CCCA437F457C94776788949B8F0B"/>
  </w:style>
  <w:style w:type="paragraph" w:customStyle="1" w:styleId="1103B24823454A698604557F0A1FE415">
    <w:name w:val="1103B24823454A698604557F0A1FE415"/>
  </w:style>
  <w:style w:type="paragraph" w:customStyle="1" w:styleId="A729353CBF6F4D3FABB1FCB4A6A29A8D">
    <w:name w:val="A729353CBF6F4D3FABB1FCB4A6A29A8D"/>
  </w:style>
  <w:style w:type="paragraph" w:customStyle="1" w:styleId="39C38E625F84456D8A66EA6F0BAFA79F">
    <w:name w:val="39C38E625F84456D8A66EA6F0BAFA79F"/>
  </w:style>
  <w:style w:type="paragraph" w:customStyle="1" w:styleId="9809316CDB914FCDAB5994821922A3B7">
    <w:name w:val="9809316CDB914FCDAB5994821922A3B7"/>
  </w:style>
  <w:style w:type="paragraph" w:customStyle="1" w:styleId="B7DD6153F28B4DCAB90582D387E2276C">
    <w:name w:val="B7DD6153F28B4DCAB90582D387E2276C"/>
  </w:style>
  <w:style w:type="paragraph" w:customStyle="1" w:styleId="970609E132B348D5A07BBCB59A3BC8BD">
    <w:name w:val="970609E132B348D5A07BBCB59A3BC8BD"/>
  </w:style>
  <w:style w:type="paragraph" w:customStyle="1" w:styleId="5D1B732DF7A04FEAB8D2B1BE72115FAD">
    <w:name w:val="5D1B732DF7A04FEAB8D2B1BE72115FAD"/>
  </w:style>
  <w:style w:type="paragraph" w:customStyle="1" w:styleId="0C8F83DB548A4E7D9402B9A1DA7F3520">
    <w:name w:val="0C8F83DB548A4E7D9402B9A1DA7F3520"/>
    <w:rsid w:val="003E3389"/>
  </w:style>
  <w:style w:type="paragraph" w:customStyle="1" w:styleId="8E3A74C931C84C5398DC5E99C263F2CF">
    <w:name w:val="8E3A74C931C84C5398DC5E99C263F2CF"/>
    <w:rsid w:val="003E3389"/>
  </w:style>
  <w:style w:type="paragraph" w:customStyle="1" w:styleId="C08B3B5EBB494FDD864A2BE37D101A87">
    <w:name w:val="C08B3B5EBB494FDD864A2BE37D101A87"/>
    <w:rsid w:val="003E3389"/>
  </w:style>
  <w:style w:type="paragraph" w:customStyle="1" w:styleId="2D0D6328F35E4424949E25B37725B9A2">
    <w:name w:val="2D0D6328F35E4424949E25B37725B9A2"/>
    <w:rsid w:val="003E3389"/>
  </w:style>
  <w:style w:type="paragraph" w:customStyle="1" w:styleId="B873940CBDFD4022902BD0C32545CA49">
    <w:name w:val="B873940CBDFD4022902BD0C32545CA49"/>
    <w:rsid w:val="003E3389"/>
  </w:style>
  <w:style w:type="paragraph" w:customStyle="1" w:styleId="CBEDE5191A1B479093F175356B193B50">
    <w:name w:val="CBEDE5191A1B479093F175356B193B50"/>
    <w:rsid w:val="003E3389"/>
  </w:style>
  <w:style w:type="paragraph" w:customStyle="1" w:styleId="F01E79629EFE40EAB379C00C17B86BFC">
    <w:name w:val="F01E79629EFE40EAB379C00C17B86BFC"/>
    <w:rsid w:val="003E3389"/>
  </w:style>
  <w:style w:type="paragraph" w:customStyle="1" w:styleId="5D908B6F47494DDE9A35943FE4FA55B3">
    <w:name w:val="5D908B6F47494DDE9A35943FE4FA55B3"/>
    <w:rsid w:val="003E3389"/>
  </w:style>
  <w:style w:type="paragraph" w:customStyle="1" w:styleId="7560862FE07F4C4FA6898EAA4D100B80">
    <w:name w:val="7560862FE07F4C4FA6898EAA4D100B80"/>
    <w:rsid w:val="003E3389"/>
  </w:style>
  <w:style w:type="paragraph" w:customStyle="1" w:styleId="A325D0EA32F449F7AD41FC33389D8602">
    <w:name w:val="A325D0EA32F449F7AD41FC33389D8602"/>
    <w:rsid w:val="003E3389"/>
  </w:style>
  <w:style w:type="paragraph" w:customStyle="1" w:styleId="3CBDAA84FA964A51BD469D3424A47732">
    <w:name w:val="3CBDAA84FA964A51BD469D3424A47732"/>
    <w:rsid w:val="003E3389"/>
  </w:style>
  <w:style w:type="paragraph" w:customStyle="1" w:styleId="B47AD9B2D2B8469D875F3943C9AFDAD7">
    <w:name w:val="B47AD9B2D2B8469D875F3943C9AFDAD7"/>
    <w:rsid w:val="003E3389"/>
  </w:style>
  <w:style w:type="paragraph" w:customStyle="1" w:styleId="95C44AA697254A02A8E06BEF4EDA8DA4">
    <w:name w:val="95C44AA697254A02A8E06BEF4EDA8DA4"/>
    <w:rsid w:val="003E3389"/>
  </w:style>
  <w:style w:type="paragraph" w:customStyle="1" w:styleId="958E9925CACE4F0783C6589A0A072616">
    <w:name w:val="958E9925CACE4F0783C6589A0A072616"/>
    <w:rsid w:val="003E3389"/>
  </w:style>
  <w:style w:type="paragraph" w:customStyle="1" w:styleId="7E00199821BC42DD8752D887D74516FE">
    <w:name w:val="7E00199821BC42DD8752D887D74516FE"/>
    <w:rsid w:val="003E3389"/>
  </w:style>
  <w:style w:type="paragraph" w:customStyle="1" w:styleId="95310F2A82F548AAA6F56D6A6EB253DB">
    <w:name w:val="95310F2A82F548AAA6F56D6A6EB253DB"/>
    <w:rsid w:val="003E3389"/>
  </w:style>
  <w:style w:type="paragraph" w:customStyle="1" w:styleId="7D1D911ACF7146BEB3285E3F7FCF82E9">
    <w:name w:val="7D1D911ACF7146BEB3285E3F7FCF82E9"/>
    <w:rsid w:val="003E3389"/>
  </w:style>
  <w:style w:type="paragraph" w:customStyle="1" w:styleId="C56DFFC7720E4C2791E7F40898B63CE4">
    <w:name w:val="C56DFFC7720E4C2791E7F40898B63CE4"/>
    <w:rsid w:val="003E3389"/>
  </w:style>
  <w:style w:type="paragraph" w:customStyle="1" w:styleId="4C2E3A453DBA491E9AEDCC12BFF614C1">
    <w:name w:val="4C2E3A453DBA491E9AEDCC12BFF614C1"/>
    <w:rsid w:val="003E3389"/>
  </w:style>
  <w:style w:type="paragraph" w:customStyle="1" w:styleId="69E231DB6D5E436BA32CA201FCC1F7E4">
    <w:name w:val="69E231DB6D5E436BA32CA201FCC1F7E4"/>
    <w:rsid w:val="003E3389"/>
  </w:style>
  <w:style w:type="paragraph" w:customStyle="1" w:styleId="16C6BA9F441F439A8BAFAE22796FEA98">
    <w:name w:val="16C6BA9F441F439A8BAFAE22796FEA98"/>
    <w:rsid w:val="003E3389"/>
  </w:style>
  <w:style w:type="paragraph" w:customStyle="1" w:styleId="E9177C0BCC35433D949E562B8A4ECCBA">
    <w:name w:val="E9177C0BCC35433D949E562B8A4ECCBA"/>
    <w:rsid w:val="003E3389"/>
  </w:style>
  <w:style w:type="paragraph" w:customStyle="1" w:styleId="9F13D8C7A5BC4B0B826EC4C4CBF77111">
    <w:name w:val="9F13D8C7A5BC4B0B826EC4C4CBF77111"/>
    <w:rsid w:val="00C62DB7"/>
  </w:style>
  <w:style w:type="paragraph" w:customStyle="1" w:styleId="81F9D528E38B4D4AAFD6B3C8BA214702">
    <w:name w:val="81F9D528E38B4D4AAFD6B3C8BA214702"/>
    <w:rsid w:val="00C62DB7"/>
  </w:style>
  <w:style w:type="paragraph" w:customStyle="1" w:styleId="9AD3183360FF4B50B1461A3DCD3AD0BB">
    <w:name w:val="9AD3183360FF4B50B1461A3DCD3AD0BB"/>
    <w:rsid w:val="00C62DB7"/>
  </w:style>
  <w:style w:type="paragraph" w:customStyle="1" w:styleId="1E46F9C9795E4CFCB31EC6AC9D475180">
    <w:name w:val="1E46F9C9795E4CFCB31EC6AC9D475180"/>
    <w:rsid w:val="00C62DB7"/>
  </w:style>
  <w:style w:type="paragraph" w:customStyle="1" w:styleId="79BE0C7B014040358A19D6A13B8759A7">
    <w:name w:val="79BE0C7B014040358A19D6A13B8759A7"/>
    <w:rsid w:val="00B72A9D"/>
  </w:style>
  <w:style w:type="paragraph" w:customStyle="1" w:styleId="41B34A8842E840A0812CB9F2360C5D04">
    <w:name w:val="41B34A8842E840A0812CB9F2360C5D04"/>
    <w:rsid w:val="00B72A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21F06-EDF1-419F-A340-4FF22B83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2883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elkayam</dc:creator>
  <cp:keywords/>
  <dc:description/>
  <cp:lastModifiedBy>nir elkayam</cp:lastModifiedBy>
  <cp:revision>11</cp:revision>
  <dcterms:created xsi:type="dcterms:W3CDTF">2020-03-08T14:56:00Z</dcterms:created>
  <dcterms:modified xsi:type="dcterms:W3CDTF">2020-09-05T15:11:00Z</dcterms:modified>
  <cp:category/>
</cp:coreProperties>
</file>