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808" w:type="dxa"/>
        <w:tblInd w:w="-2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6"/>
        <w:gridCol w:w="353"/>
        <w:gridCol w:w="550"/>
        <w:gridCol w:w="6659"/>
      </w:tblGrid>
      <w:tr w:rsidR="001B2ABD" w:rsidRPr="0096165F" w14:paraId="30E5439B" w14:textId="77777777" w:rsidTr="00EE6BAA">
        <w:trPr>
          <w:trHeight w:val="3240"/>
        </w:trPr>
        <w:tc>
          <w:tcPr>
            <w:tcW w:w="3246" w:type="dxa"/>
            <w:vAlign w:val="bottom"/>
          </w:tcPr>
          <w:p w14:paraId="35FD42A4" w14:textId="1E9E80EE" w:rsidR="001B2ABD" w:rsidRPr="0096165F" w:rsidRDefault="0089446B" w:rsidP="00B30BE1">
            <w:pPr>
              <w:tabs>
                <w:tab w:val="left" w:pos="990"/>
              </w:tabs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allowOverlap="1" wp14:anchorId="2D250C10" wp14:editId="7A158DF2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-2035810</wp:posOffset>
                  </wp:positionV>
                  <wp:extent cx="1637665" cy="2020570"/>
                  <wp:effectExtent l="171450" t="152400" r="153035" b="1701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2020570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3" w:type="dxa"/>
            <w:gridSpan w:val="2"/>
          </w:tcPr>
          <w:p w14:paraId="4FF25FA0" w14:textId="2D47FCB3" w:rsidR="001B2ABD" w:rsidRPr="0096165F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659" w:type="dxa"/>
            <w:vAlign w:val="bottom"/>
          </w:tcPr>
          <w:p w14:paraId="1AD0C9A8" w14:textId="77777777" w:rsidR="00091950" w:rsidRDefault="00091950" w:rsidP="00091950">
            <w:pPr>
              <w:pStyle w:val="a3"/>
              <w:bidi/>
              <w:rPr>
                <w:rFonts w:ascii="Tahoma" w:hAnsi="Tahoma"/>
                <w:rtl/>
              </w:rPr>
            </w:pPr>
          </w:p>
          <w:p w14:paraId="44AE4D46" w14:textId="6001CA4E" w:rsidR="001B2ABD" w:rsidRDefault="00253801" w:rsidP="00091950">
            <w:pPr>
              <w:pStyle w:val="a3"/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דנה כהן</w:t>
            </w:r>
            <w:r w:rsidR="003C66CF">
              <w:rPr>
                <w:rFonts w:ascii="Tahoma" w:hAnsi="Tahoma" w:hint="cs"/>
                <w:rtl/>
              </w:rPr>
              <w:t xml:space="preserve"> לוי</w:t>
            </w:r>
          </w:p>
          <w:p w14:paraId="42B080A2" w14:textId="77777777" w:rsidR="00091950" w:rsidRDefault="00091950" w:rsidP="00091950">
            <w:pPr>
              <w:bidi/>
              <w:rPr>
                <w:rtl/>
              </w:rPr>
            </w:pPr>
          </w:p>
          <w:p w14:paraId="04BBBA43" w14:textId="22A58372" w:rsidR="00B21C9A" w:rsidRPr="00091950" w:rsidRDefault="00B21C9A" w:rsidP="00B21C9A">
            <w:pPr>
              <w:bidi/>
            </w:pPr>
          </w:p>
        </w:tc>
      </w:tr>
      <w:tr w:rsidR="001B2ABD" w:rsidRPr="002C3A76" w14:paraId="2F735665" w14:textId="77777777" w:rsidTr="00F65961">
        <w:trPr>
          <w:trHeight w:val="11340"/>
        </w:trPr>
        <w:tc>
          <w:tcPr>
            <w:tcW w:w="3599" w:type="dxa"/>
            <w:gridSpan w:val="2"/>
          </w:tcPr>
          <w:sdt>
            <w:sdtPr>
              <w:rPr>
                <w:rFonts w:ascii="Tahoma" w:hAnsi="Tahoma"/>
                <w:b w:val="0"/>
                <w:bCs w:val="0"/>
                <w:rtl/>
              </w:rPr>
              <w:id w:val="-1711873194"/>
              <w:placeholder>
                <w:docPart w:val="683431DC92B04039856453BD863EA378"/>
              </w:placeholder>
              <w:temporary/>
              <w:showingPlcHdr/>
            </w:sdtPr>
            <w:sdtEndPr/>
            <w:sdtContent>
              <w:p w14:paraId="665F4BAD" w14:textId="77777777" w:rsidR="001B2ABD" w:rsidRPr="002C3A76" w:rsidRDefault="00036450" w:rsidP="00036450">
                <w:pPr>
                  <w:pStyle w:val="3"/>
                  <w:bidi/>
                  <w:rPr>
                    <w:rFonts w:ascii="Tahoma" w:hAnsi="Tahoma"/>
                    <w:b w:val="0"/>
                    <w:bCs w:val="0"/>
                  </w:rPr>
                </w:pPr>
                <w:r w:rsidRPr="002C3A76">
                  <w:rPr>
                    <w:rFonts w:ascii="Tahoma" w:hAnsi="Tahoma"/>
                    <w:b w:val="0"/>
                    <w:bCs w:val="0"/>
                    <w:rtl/>
                  </w:rPr>
                  <w:t>פרופיל</w:t>
                </w:r>
              </w:p>
            </w:sdtContent>
          </w:sdt>
          <w:p w14:paraId="43CACE20" w14:textId="77AF2FD4" w:rsidR="00362172" w:rsidRDefault="00362172" w:rsidP="00EE6BAA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מהנדסת חשמל</w:t>
            </w:r>
            <w:r w:rsidR="003E0862">
              <w:rPr>
                <w:rFonts w:ascii="Tahoma" w:hAnsi="Tahoma" w:hint="cs"/>
                <w:rtl/>
              </w:rPr>
              <w:t xml:space="preserve"> </w:t>
            </w:r>
            <w:r>
              <w:rPr>
                <w:rFonts w:ascii="Tahoma" w:hAnsi="Tahoma" w:hint="cs"/>
                <w:rtl/>
              </w:rPr>
              <w:t xml:space="preserve">בעלת ניסיון בתחום המערכות הסולאריות, </w:t>
            </w:r>
            <w:r w:rsidR="003E0862">
              <w:rPr>
                <w:rFonts w:ascii="Tahoma" w:hAnsi="Tahoma" w:hint="cs"/>
                <w:rtl/>
              </w:rPr>
              <w:t>בוגרת מערך הטכני של חיל האוויר</w:t>
            </w:r>
            <w:r>
              <w:rPr>
                <w:rFonts w:ascii="Tahoma" w:hAnsi="Tahoma" w:hint="cs"/>
                <w:rtl/>
              </w:rPr>
              <w:t>.</w:t>
            </w:r>
          </w:p>
          <w:p w14:paraId="6CAF01A1" w14:textId="66A3C309" w:rsidR="00036450" w:rsidRDefault="003E0862" w:rsidP="003E0862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בעלת </w:t>
            </w:r>
            <w:r w:rsidR="007C3D17" w:rsidRPr="002C3A76">
              <w:rPr>
                <w:rFonts w:ascii="Tahoma" w:hAnsi="Tahoma" w:hint="cs"/>
                <w:rtl/>
              </w:rPr>
              <w:t>אחרי</w:t>
            </w:r>
            <w:r>
              <w:rPr>
                <w:rFonts w:ascii="Tahoma" w:hAnsi="Tahoma" w:hint="cs"/>
                <w:rtl/>
              </w:rPr>
              <w:t>ו</w:t>
            </w:r>
            <w:r w:rsidR="007C3D17" w:rsidRPr="002C3A76">
              <w:rPr>
                <w:rFonts w:ascii="Tahoma" w:hAnsi="Tahoma" w:hint="cs"/>
                <w:rtl/>
              </w:rPr>
              <w:t>ת</w:t>
            </w:r>
            <w:r w:rsidR="00AA202C">
              <w:rPr>
                <w:rFonts w:ascii="Tahoma" w:hAnsi="Tahoma" w:hint="cs"/>
                <w:rtl/>
              </w:rPr>
              <w:t xml:space="preserve"> </w:t>
            </w:r>
            <w:r w:rsidR="00F044D5">
              <w:rPr>
                <w:rFonts w:ascii="Tahoma" w:hAnsi="Tahoma" w:hint="cs"/>
                <w:rtl/>
              </w:rPr>
              <w:t>וי</w:t>
            </w:r>
            <w:r>
              <w:rPr>
                <w:rFonts w:ascii="Tahoma" w:hAnsi="Tahoma" w:hint="cs"/>
                <w:rtl/>
              </w:rPr>
              <w:t>כולת למידה עצמית,</w:t>
            </w:r>
            <w:r w:rsidR="007C3D17" w:rsidRPr="002C3A76">
              <w:rPr>
                <w:rFonts w:ascii="Tahoma" w:hAnsi="Tahoma"/>
                <w:rtl/>
              </w:rPr>
              <w:t xml:space="preserve"> </w:t>
            </w:r>
            <w:r>
              <w:rPr>
                <w:rFonts w:ascii="Tahoma" w:hAnsi="Tahoma" w:hint="cs"/>
                <w:rtl/>
              </w:rPr>
              <w:t>עבודה בצוות ו</w:t>
            </w:r>
            <w:r w:rsidR="00AA202C">
              <w:rPr>
                <w:rFonts w:ascii="Tahoma" w:hAnsi="Tahoma" w:hint="cs"/>
                <w:rtl/>
              </w:rPr>
              <w:t>ב</w:t>
            </w:r>
            <w:r>
              <w:rPr>
                <w:rFonts w:ascii="Tahoma" w:hAnsi="Tahoma" w:hint="cs"/>
                <w:rtl/>
              </w:rPr>
              <w:t>תנאי</w:t>
            </w:r>
            <w:r w:rsidR="00362172">
              <w:rPr>
                <w:rFonts w:ascii="Tahoma" w:hAnsi="Tahoma" w:hint="cs"/>
                <w:rtl/>
              </w:rPr>
              <w:t xml:space="preserve"> </w:t>
            </w:r>
            <w:r w:rsidR="007C3D17" w:rsidRPr="002C3A76">
              <w:rPr>
                <w:rFonts w:ascii="Tahoma" w:hAnsi="Tahoma" w:hint="cs"/>
                <w:rtl/>
              </w:rPr>
              <w:t>לח</w:t>
            </w:r>
            <w:r w:rsidR="00362172">
              <w:rPr>
                <w:rFonts w:ascii="Tahoma" w:hAnsi="Tahoma" w:hint="cs"/>
                <w:rtl/>
              </w:rPr>
              <w:t>ץ</w:t>
            </w:r>
            <w:r w:rsidR="00AA202C">
              <w:rPr>
                <w:rFonts w:ascii="Tahoma" w:hAnsi="Tahoma" w:hint="cs"/>
                <w:rtl/>
              </w:rPr>
              <w:t>.</w:t>
            </w:r>
            <w:r>
              <w:rPr>
                <w:rFonts w:ascii="Tahoma" w:hAnsi="Tahoma" w:hint="cs"/>
                <w:rtl/>
              </w:rPr>
              <w:t xml:space="preserve"> עבודה מול ממשקים רבים</w:t>
            </w:r>
            <w:r w:rsidR="00362172">
              <w:rPr>
                <w:rFonts w:ascii="Tahoma" w:hAnsi="Tahoma" w:hint="cs"/>
                <w:rtl/>
              </w:rPr>
              <w:t>,</w:t>
            </w:r>
            <w:r w:rsidR="00362172">
              <w:rPr>
                <w:rFonts w:hint="cs"/>
                <w:rtl/>
              </w:rPr>
              <w:t xml:space="preserve"> </w:t>
            </w:r>
            <w:r w:rsidR="00362172" w:rsidRPr="00362172">
              <w:rPr>
                <w:rFonts w:ascii="Tahoma" w:hAnsi="Tahoma" w:hint="cs"/>
                <w:rtl/>
              </w:rPr>
              <w:t>שאפתנ</w:t>
            </w:r>
            <w:r>
              <w:rPr>
                <w:rFonts w:ascii="Tahoma" w:hAnsi="Tahoma" w:hint="cs"/>
                <w:rtl/>
              </w:rPr>
              <w:t xml:space="preserve">ית </w:t>
            </w:r>
            <w:r w:rsidR="00F044D5">
              <w:rPr>
                <w:rFonts w:ascii="Tahoma" w:hAnsi="Tahoma" w:hint="cs"/>
                <w:rtl/>
              </w:rPr>
              <w:t>ו</w:t>
            </w:r>
            <w:r>
              <w:rPr>
                <w:rFonts w:ascii="Tahoma" w:hAnsi="Tahoma" w:hint="cs"/>
                <w:rtl/>
              </w:rPr>
              <w:t>בעלת יחסי אנוש</w:t>
            </w:r>
            <w:r w:rsidR="00F044D5">
              <w:rPr>
                <w:rFonts w:ascii="Tahoma" w:hAnsi="Tahoma" w:hint="cs"/>
                <w:rtl/>
              </w:rPr>
              <w:t xml:space="preserve"> מעולים</w:t>
            </w:r>
            <w:r>
              <w:rPr>
                <w:rFonts w:ascii="Tahoma" w:hAnsi="Tahoma" w:hint="cs"/>
                <w:rtl/>
              </w:rPr>
              <w:t>.</w:t>
            </w:r>
          </w:p>
          <w:p w14:paraId="462657C7" w14:textId="77777777" w:rsidR="00616983" w:rsidRPr="00362172" w:rsidRDefault="00616983" w:rsidP="00616983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b w:val="0"/>
                <w:bCs w:val="0"/>
                <w:rtl/>
              </w:rPr>
              <w:id w:val="-1954003311"/>
              <w:placeholder>
                <w:docPart w:val="54E2721929A344F1BE9B6618B1A34038"/>
              </w:placeholder>
              <w:temporary/>
              <w:showingPlcHdr/>
            </w:sdtPr>
            <w:sdtEndPr/>
            <w:sdtContent>
              <w:p w14:paraId="10DE6E42" w14:textId="77777777" w:rsidR="00036450" w:rsidRPr="002C3A76" w:rsidRDefault="00CB0055" w:rsidP="00CB0055">
                <w:pPr>
                  <w:pStyle w:val="3"/>
                  <w:bidi/>
                  <w:rPr>
                    <w:rFonts w:ascii="Tahoma" w:hAnsi="Tahoma"/>
                    <w:b w:val="0"/>
                    <w:bCs w:val="0"/>
                  </w:rPr>
                </w:pPr>
                <w:r w:rsidRPr="002C3A76">
                  <w:rPr>
                    <w:rFonts w:ascii="Tahoma" w:hAnsi="Tahoma"/>
                    <w:b w:val="0"/>
                    <w:bCs w:val="0"/>
                    <w:rtl/>
                  </w:rPr>
                  <w:t>פרטי קשר</w:t>
                </w:r>
              </w:p>
            </w:sdtContent>
          </w:sdt>
          <w:sdt>
            <w:sdtPr>
              <w:rPr>
                <w:rFonts w:ascii="Tahoma" w:hAnsi="Tahoma"/>
                <w:rtl/>
              </w:rPr>
              <w:id w:val="1111563247"/>
              <w:placeholder>
                <w:docPart w:val="8A4ECE809A5D4B23AC83C5DFC405700F"/>
              </w:placeholder>
              <w:temporary/>
              <w:showingPlcHdr/>
            </w:sdtPr>
            <w:sdtEndPr/>
            <w:sdtContent>
              <w:p w14:paraId="40389BB0" w14:textId="77777777" w:rsidR="004D3011" w:rsidRPr="002C3A76" w:rsidRDefault="004D3011" w:rsidP="004D3011">
                <w:pPr>
                  <w:bidi/>
                  <w:rPr>
                    <w:rFonts w:ascii="Tahoma" w:hAnsi="Tahoma"/>
                  </w:rPr>
                </w:pPr>
                <w:r w:rsidRPr="002C3A76">
                  <w:rPr>
                    <w:rFonts w:ascii="Tahoma" w:hAnsi="Tahoma"/>
                    <w:rtl/>
                  </w:rPr>
                  <w:t>טלפון:</w:t>
                </w:r>
              </w:p>
            </w:sdtContent>
          </w:sdt>
          <w:p w14:paraId="56B9943D" w14:textId="1154A964" w:rsidR="004D3011" w:rsidRPr="002C3A76" w:rsidRDefault="00BF7EE8" w:rsidP="004D3011">
            <w:pPr>
              <w:bidi/>
              <w:rPr>
                <w:rFonts w:ascii="Tahoma" w:hAnsi="Tahoma"/>
              </w:rPr>
            </w:pPr>
            <w:r w:rsidRPr="002C3A76">
              <w:rPr>
                <w:rFonts w:ascii="Tahoma" w:hAnsi="Tahoma" w:hint="cs"/>
                <w:rtl/>
              </w:rPr>
              <w:t>050-7770296</w:t>
            </w:r>
          </w:p>
          <w:p w14:paraId="2878D82E" w14:textId="77777777" w:rsidR="007C3D17" w:rsidRPr="002C3A76" w:rsidRDefault="007C3D17" w:rsidP="007C3D17">
            <w:pPr>
              <w:bidi/>
              <w:rPr>
                <w:rFonts w:ascii="Tahoma" w:hAnsi="Tahoma"/>
                <w:rtl/>
              </w:rPr>
            </w:pPr>
            <w:r w:rsidRPr="002C3A76">
              <w:rPr>
                <w:rFonts w:ascii="Tahoma" w:hAnsi="Tahoma" w:hint="cs"/>
                <w:rtl/>
              </w:rPr>
              <w:t>מגורים:</w:t>
            </w:r>
          </w:p>
          <w:p w14:paraId="3F0A2564" w14:textId="77777777" w:rsidR="007C3D17" w:rsidRPr="002C3A76" w:rsidRDefault="00B44F93" w:rsidP="007C3D17">
            <w:pPr>
              <w:bidi/>
              <w:rPr>
                <w:rFonts w:ascii="Tahoma" w:hAnsi="Tahoma"/>
                <w:rtl/>
              </w:rPr>
            </w:pPr>
            <w:r w:rsidRPr="002C3A76">
              <w:rPr>
                <w:rFonts w:ascii="Tahoma" w:hAnsi="Tahoma" w:hint="cs"/>
                <w:rtl/>
              </w:rPr>
              <w:t>באר-שבע</w:t>
            </w:r>
          </w:p>
          <w:p w14:paraId="03494E84" w14:textId="77777777" w:rsidR="004D3011" w:rsidRPr="002C3A76" w:rsidRDefault="004D3011" w:rsidP="004D3011">
            <w:pPr>
              <w:bidi/>
              <w:rPr>
                <w:rFonts w:ascii="Tahoma" w:hAnsi="Tahoma"/>
              </w:rPr>
            </w:pPr>
          </w:p>
          <w:p w14:paraId="2E55C19F" w14:textId="5C6A7274" w:rsidR="004D3011" w:rsidRPr="00920199" w:rsidRDefault="00920199" w:rsidP="00920199">
            <w:pPr>
              <w:pStyle w:val="3"/>
              <w:bidi/>
              <w:rPr>
                <w:rFonts w:asciiTheme="minorHAnsi" w:eastAsiaTheme="minorEastAsia" w:hAnsiTheme="minorHAnsi"/>
                <w:color w:val="auto"/>
                <w:sz w:val="18"/>
              </w:rPr>
            </w:pPr>
            <w:r>
              <w:rPr>
                <w:rFonts w:ascii="Tahoma" w:hAnsi="Tahoma" w:hint="cs"/>
                <w:b w:val="0"/>
                <w:bCs w:val="0"/>
                <w:rtl/>
              </w:rPr>
              <w:t>דואר אלקטרוני</w:t>
            </w:r>
          </w:p>
          <w:p w14:paraId="579AA8D4" w14:textId="7AB5BFC0" w:rsidR="004D3011" w:rsidRDefault="00DE0FF2" w:rsidP="004D3011">
            <w:pPr>
              <w:bidi/>
              <w:rPr>
                <w:rFonts w:ascii="Tahoma" w:hAnsi="Tahoma"/>
                <w:sz w:val="22"/>
                <w:rtl/>
              </w:rPr>
            </w:pPr>
            <w:hyperlink r:id="rId10" w:history="1">
              <w:r w:rsidR="00E713EA" w:rsidRPr="00E713EA">
                <w:rPr>
                  <w:rStyle w:val="Hyperlink"/>
                  <w:rFonts w:ascii="Tahoma" w:hAnsi="Tahoma"/>
                  <w:sz w:val="22"/>
                </w:rPr>
                <w:t>danacohenlevi10@gmail.com</w:t>
              </w:r>
            </w:hyperlink>
          </w:p>
          <w:p w14:paraId="298A335E" w14:textId="77777777" w:rsidR="00920199" w:rsidRPr="00E713EA" w:rsidRDefault="00920199" w:rsidP="00920199">
            <w:pPr>
              <w:bidi/>
              <w:rPr>
                <w:rFonts w:ascii="Tahoma" w:hAnsi="Tahoma"/>
                <w:sz w:val="22"/>
                <w:rtl/>
              </w:rPr>
            </w:pPr>
          </w:p>
          <w:p w14:paraId="634BC1D4" w14:textId="596FF766" w:rsidR="0092719B" w:rsidRPr="002C3A76" w:rsidRDefault="0092719B" w:rsidP="0092719B">
            <w:pPr>
              <w:pStyle w:val="3"/>
              <w:bidi/>
              <w:rPr>
                <w:rFonts w:ascii="Tahoma" w:hAnsi="Tahoma"/>
                <w:b w:val="0"/>
                <w:bCs w:val="0"/>
                <w:rtl/>
              </w:rPr>
            </w:pPr>
            <w:r w:rsidRPr="002C3A76">
              <w:rPr>
                <w:rFonts w:ascii="Tahoma" w:hAnsi="Tahoma"/>
                <w:b w:val="0"/>
                <w:bCs w:val="0"/>
                <w:rtl/>
              </w:rPr>
              <w:t>שפות</w:t>
            </w:r>
          </w:p>
          <w:p w14:paraId="1A9B2FF3" w14:textId="54B2CF8D" w:rsidR="0092719B" w:rsidRPr="002C3A76" w:rsidRDefault="0089446B" w:rsidP="00BF7EE8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rtl/>
              </w:rPr>
            </w:pPr>
            <w:r w:rsidRPr="002C3A76">
              <w:rPr>
                <w:rFonts w:ascii="Tahoma" w:hAnsi="Tahoma" w:cs="Tahoma"/>
                <w:sz w:val="22"/>
                <w:szCs w:val="22"/>
                <w:rtl/>
              </w:rPr>
              <w:t>עברית – שפת אם</w:t>
            </w:r>
          </w:p>
          <w:p w14:paraId="589BE2D5" w14:textId="67CC4262" w:rsidR="0089446B" w:rsidRPr="002C3A76" w:rsidRDefault="0089446B" w:rsidP="0089446B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rtl/>
              </w:rPr>
            </w:pPr>
            <w:r w:rsidRPr="002C3A76">
              <w:rPr>
                <w:rFonts w:ascii="Tahoma" w:hAnsi="Tahoma" w:cs="Tahoma"/>
                <w:sz w:val="22"/>
                <w:szCs w:val="22"/>
                <w:rtl/>
              </w:rPr>
              <w:t>אנגלית – טובה</w:t>
            </w:r>
          </w:p>
          <w:p w14:paraId="4D18BEAD" w14:textId="55426511" w:rsidR="0089446B" w:rsidRPr="002C3A76" w:rsidRDefault="0089446B" w:rsidP="0089446B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rtl/>
              </w:rPr>
            </w:pPr>
            <w:r w:rsidRPr="002C3A76">
              <w:rPr>
                <w:rFonts w:ascii="Tahoma" w:hAnsi="Tahoma" w:cs="Tahoma"/>
                <w:sz w:val="22"/>
                <w:szCs w:val="22"/>
                <w:rtl/>
              </w:rPr>
              <w:t>ערבית –בסיסית</w:t>
            </w:r>
          </w:p>
          <w:p w14:paraId="6915EE09" w14:textId="77777777" w:rsidR="0089446B" w:rsidRPr="002C3A76" w:rsidRDefault="0089446B" w:rsidP="0089446B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rtl/>
              </w:rPr>
            </w:pPr>
            <w:r w:rsidRPr="002C3A76">
              <w:rPr>
                <w:rFonts w:ascii="Tahoma" w:hAnsi="Tahoma" w:cs="Tahoma"/>
                <w:sz w:val="22"/>
                <w:szCs w:val="22"/>
                <w:rtl/>
              </w:rPr>
              <w:t>רוסית –בסיסית</w:t>
            </w:r>
          </w:p>
          <w:p w14:paraId="4873A5A0" w14:textId="35E1787D" w:rsidR="0089446B" w:rsidRDefault="0089446B" w:rsidP="0089446B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</w:p>
          <w:p w14:paraId="56FBCD9F" w14:textId="77777777" w:rsidR="007C37F8" w:rsidRDefault="007C37F8" w:rsidP="00920199">
            <w:pPr>
              <w:bidi/>
              <w:rPr>
                <w:rFonts w:ascii="Tahoma" w:hAnsi="Tahoma"/>
                <w:sz w:val="22"/>
                <w:rtl/>
              </w:rPr>
            </w:pPr>
          </w:p>
          <w:p w14:paraId="193C5581" w14:textId="3520CC94" w:rsidR="00920199" w:rsidRPr="00920199" w:rsidRDefault="007C37F8" w:rsidP="007C37F8">
            <w:pPr>
              <w:bidi/>
              <w:rPr>
                <w:rFonts w:ascii="Tahoma" w:hAnsi="Tahoma"/>
                <w:sz w:val="22"/>
              </w:rPr>
            </w:pPr>
            <w:r>
              <w:rPr>
                <w:rFonts w:ascii="Tahoma" w:hAnsi="Tahoma" w:hint="cs"/>
                <w:sz w:val="22"/>
                <w:rtl/>
              </w:rPr>
              <w:t>*</w:t>
            </w:r>
            <w:r w:rsidR="00920199">
              <w:rPr>
                <w:rFonts w:ascii="Tahoma" w:hAnsi="Tahoma" w:hint="cs"/>
                <w:sz w:val="22"/>
                <w:rtl/>
              </w:rPr>
              <w:t>ר</w:t>
            </w:r>
            <w:r w:rsidR="0043104A">
              <w:rPr>
                <w:rFonts w:ascii="Tahoma" w:hAnsi="Tahoma" w:hint="cs"/>
                <w:sz w:val="22"/>
                <w:rtl/>
              </w:rPr>
              <w:t>י</w:t>
            </w:r>
            <w:r w:rsidR="00920199">
              <w:rPr>
                <w:rFonts w:ascii="Tahoma" w:hAnsi="Tahoma" w:hint="cs"/>
                <w:sz w:val="22"/>
                <w:rtl/>
              </w:rPr>
              <w:t xml:space="preserve">שיון </w:t>
            </w:r>
            <w:r w:rsidR="00920199" w:rsidRPr="00920199">
              <w:rPr>
                <w:rFonts w:ascii="Tahoma" w:hAnsi="Tahoma"/>
                <w:sz w:val="22"/>
                <w:rtl/>
              </w:rPr>
              <w:t>חשמלאי ראשי</w:t>
            </w:r>
          </w:p>
          <w:p w14:paraId="50CC17A9" w14:textId="465513F2" w:rsidR="0042294D" w:rsidRPr="00920199" w:rsidRDefault="007C37F8" w:rsidP="0042294D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>*</w:t>
            </w:r>
            <w:r w:rsidR="00381DC5" w:rsidRPr="00920199">
              <w:rPr>
                <w:rFonts w:ascii="Tahoma" w:hAnsi="Tahoma" w:cs="Tahoma"/>
                <w:sz w:val="22"/>
                <w:szCs w:val="22"/>
                <w:rtl/>
              </w:rPr>
              <w:t xml:space="preserve">רישיון נהיגה דרגה </w:t>
            </w:r>
            <w:r w:rsidR="00381DC5" w:rsidRPr="00920199">
              <w:rPr>
                <w:rFonts w:ascii="Tahoma" w:hAnsi="Tahoma" w:cs="Tahoma"/>
                <w:sz w:val="22"/>
                <w:szCs w:val="22"/>
              </w:rPr>
              <w:t>B</w:t>
            </w:r>
          </w:p>
          <w:p w14:paraId="2707969A" w14:textId="48EAFE02" w:rsidR="00381DC5" w:rsidRPr="00920199" w:rsidRDefault="007C37F8" w:rsidP="0042294D">
            <w:pPr>
              <w:pStyle w:val="NormalWeb"/>
              <w:bidi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>*</w:t>
            </w:r>
            <w:r w:rsidR="00381DC5" w:rsidRPr="00920199">
              <w:rPr>
                <w:rFonts w:ascii="Tahoma" w:hAnsi="Tahoma" w:cs="Tahoma"/>
                <w:sz w:val="22"/>
                <w:szCs w:val="22"/>
                <w:rtl/>
              </w:rPr>
              <w:t>ה</w:t>
            </w:r>
            <w:r w:rsidR="002C3A76" w:rsidRPr="00920199">
              <w:rPr>
                <w:rFonts w:ascii="Tahoma" w:hAnsi="Tahoma" w:cs="Tahoma"/>
                <w:sz w:val="22"/>
                <w:szCs w:val="22"/>
                <w:rtl/>
              </w:rPr>
              <w:t>ס</w:t>
            </w:r>
            <w:r w:rsidR="00381DC5" w:rsidRPr="00920199">
              <w:rPr>
                <w:rFonts w:ascii="Tahoma" w:hAnsi="Tahoma" w:cs="Tahoma"/>
                <w:sz w:val="22"/>
                <w:szCs w:val="22"/>
                <w:rtl/>
              </w:rPr>
              <w:t xml:space="preserve">מכה לעבודה בגובה </w:t>
            </w:r>
          </w:p>
          <w:p w14:paraId="6C57C2AC" w14:textId="1A797918" w:rsidR="00920199" w:rsidRPr="002C3A76" w:rsidRDefault="00920199" w:rsidP="00920199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</w:p>
        </w:tc>
        <w:tc>
          <w:tcPr>
            <w:tcW w:w="550" w:type="dxa"/>
          </w:tcPr>
          <w:p w14:paraId="7DD42675" w14:textId="77777777" w:rsidR="001B2ABD" w:rsidRPr="002C3A76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659" w:type="dxa"/>
          </w:tcPr>
          <w:p w14:paraId="48BA23A9" w14:textId="40296FA3" w:rsidR="00B21C9A" w:rsidRPr="002C3A76" w:rsidRDefault="00B21C9A" w:rsidP="00B21C9A">
            <w:pPr>
              <w:pStyle w:val="2"/>
              <w:bidi/>
              <w:jc w:val="both"/>
              <w:rPr>
                <w:rFonts w:asciiTheme="minorBidi" w:eastAsiaTheme="minorEastAsia" w:hAnsiTheme="minorBidi"/>
                <w:b w:val="0"/>
                <w:bCs w:val="0"/>
                <w:caps w:val="0"/>
                <w:sz w:val="18"/>
                <w:szCs w:val="22"/>
                <w:rtl/>
              </w:rPr>
            </w:pPr>
            <w:r w:rsidRPr="002C3A76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נ</w:t>
            </w:r>
            <w:r w:rsidR="00362172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י</w:t>
            </w:r>
            <w:r w:rsidRPr="002C3A76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סיון תעסוקתי</w:t>
            </w:r>
          </w:p>
          <w:p w14:paraId="27F6F817" w14:textId="77777777" w:rsidR="00B21C9A" w:rsidRPr="002C3A76" w:rsidRDefault="00B21C9A" w:rsidP="00B21C9A">
            <w:pPr>
              <w:bidi/>
              <w:rPr>
                <w:u w:val="single"/>
                <w:rtl/>
              </w:rPr>
            </w:pPr>
            <w:r w:rsidRPr="002C3A76">
              <w:rPr>
                <w:rFonts w:hint="cs"/>
                <w:u w:val="single"/>
                <w:rtl/>
              </w:rPr>
              <w:t>2020 - עד כה</w:t>
            </w:r>
          </w:p>
          <w:p w14:paraId="48986132" w14:textId="095C0BC5" w:rsidR="00B21C9A" w:rsidRPr="002C3A76" w:rsidRDefault="00B21C9A" w:rsidP="00B21C9A">
            <w:pPr>
              <w:bidi/>
              <w:rPr>
                <w:sz w:val="20"/>
                <w:szCs w:val="20"/>
                <w:rtl/>
              </w:rPr>
            </w:pPr>
            <w:proofErr w:type="spellStart"/>
            <w:r w:rsidRPr="00616983">
              <w:rPr>
                <w:rFonts w:hint="cs"/>
                <w:b/>
                <w:bCs/>
                <w:sz w:val="20"/>
                <w:szCs w:val="20"/>
                <w:rtl/>
              </w:rPr>
              <w:t>קוונטום</w:t>
            </w:r>
            <w:proofErr w:type="spellEnd"/>
            <w:r w:rsidRPr="00616983">
              <w:rPr>
                <w:rFonts w:hint="cs"/>
                <w:b/>
                <w:bCs/>
                <w:sz w:val="20"/>
                <w:szCs w:val="20"/>
                <w:rtl/>
              </w:rPr>
              <w:t xml:space="preserve"> קבוצת עסקים</w:t>
            </w:r>
            <w:r w:rsidR="00C220ED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C220ED" w:rsidRPr="00C220ED">
              <w:rPr>
                <w:rFonts w:hint="cs"/>
                <w:b/>
                <w:bCs/>
                <w:sz w:val="20"/>
                <w:szCs w:val="20"/>
                <w:rtl/>
              </w:rPr>
              <w:t>בע"מ</w:t>
            </w:r>
            <w:r w:rsidRPr="002C3A76">
              <w:rPr>
                <w:rFonts w:hint="cs"/>
                <w:sz w:val="20"/>
                <w:szCs w:val="20"/>
                <w:rtl/>
              </w:rPr>
              <w:t xml:space="preserve">, 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קידום מ</w:t>
            </w:r>
            <w:r w:rsidRPr="002C3A76">
              <w:rPr>
                <w:rFonts w:asciiTheme="minorBidi" w:hAnsiTheme="minorBidi" w:hint="cs"/>
                <w:sz w:val="20"/>
                <w:szCs w:val="20"/>
                <w:rtl/>
              </w:rPr>
              <w:t xml:space="preserve">מתקינה </w:t>
            </w:r>
            <w:r w:rsidRPr="00C220ED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לראש צוות עובדי</w:t>
            </w:r>
            <w:r w:rsidR="000A0ED7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הקמה</w:t>
            </w:r>
            <w:r w:rsidRPr="002C3A76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</w:p>
          <w:p w14:paraId="18D5A903" w14:textId="24E3792A" w:rsidR="00B21C9A" w:rsidRPr="002C3A76" w:rsidRDefault="00B21C9A" w:rsidP="00B21C9A">
            <w:pPr>
              <w:bidi/>
              <w:rPr>
                <w:sz w:val="20"/>
                <w:szCs w:val="20"/>
                <w:rtl/>
              </w:rPr>
            </w:pPr>
            <w:r w:rsidRPr="002C3A76">
              <w:rPr>
                <w:rFonts w:hint="cs"/>
                <w:sz w:val="20"/>
                <w:szCs w:val="20"/>
                <w:rtl/>
              </w:rPr>
              <w:t>החברה המציעה שירותים והתקנות בתחום המערכות הסולאריות.</w:t>
            </w:r>
          </w:p>
          <w:p w14:paraId="57C19681" w14:textId="77777777" w:rsidR="00B21C9A" w:rsidRPr="002C3A76" w:rsidRDefault="00B21C9A" w:rsidP="00B21C9A">
            <w:pPr>
              <w:bidi/>
              <w:jc w:val="both"/>
              <w:rPr>
                <w:sz w:val="20"/>
                <w:szCs w:val="20"/>
              </w:rPr>
            </w:pPr>
            <w:r w:rsidRPr="002C3A76">
              <w:rPr>
                <w:rFonts w:hint="cs"/>
                <w:sz w:val="20"/>
                <w:szCs w:val="20"/>
                <w:rtl/>
              </w:rPr>
              <w:t>במסגרת העבודה :</w:t>
            </w:r>
          </w:p>
          <w:p w14:paraId="38B7B878" w14:textId="3DCECFF5" w:rsidR="00B21C9A" w:rsidRPr="002C3A76" w:rsidRDefault="00B21C9A" w:rsidP="00B21C9A">
            <w:pPr>
              <w:bidi/>
              <w:jc w:val="both"/>
              <w:rPr>
                <w:sz w:val="20"/>
                <w:szCs w:val="20"/>
                <w:rtl/>
              </w:rPr>
            </w:pPr>
            <w:r w:rsidRPr="002C3A76">
              <w:rPr>
                <w:rFonts w:hint="cs"/>
                <w:sz w:val="20"/>
                <w:szCs w:val="20"/>
                <w:rtl/>
              </w:rPr>
              <w:t xml:space="preserve">ביצוע התקנות הכוללות בניית 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קונסטרוקציה</w:t>
            </w:r>
            <w:r w:rsidRPr="002C3A76">
              <w:rPr>
                <w:rFonts w:hint="cs"/>
                <w:sz w:val="20"/>
                <w:szCs w:val="20"/>
                <w:rtl/>
              </w:rPr>
              <w:t>, חיבור חשמלי של מרכיבי המערכת, התקנת ממירים וקופסאות חשמל, כבילה וחיבור לארון חשמל, הפעלת המערכת ובדיקת תקינות, ליווי לצוות תקלות.</w:t>
            </w:r>
          </w:p>
          <w:p w14:paraId="7B2C92C1" w14:textId="77777777" w:rsidR="00B21C9A" w:rsidRPr="002C3A76" w:rsidRDefault="00B21C9A" w:rsidP="00B21C9A">
            <w:pPr>
              <w:bidi/>
              <w:jc w:val="both"/>
              <w:rPr>
                <w:sz w:val="20"/>
                <w:szCs w:val="20"/>
                <w:rtl/>
              </w:rPr>
            </w:pPr>
          </w:p>
          <w:p w14:paraId="7806FB08" w14:textId="77777777" w:rsidR="00B21C9A" w:rsidRPr="002C3A76" w:rsidRDefault="00B21C9A" w:rsidP="00B21C9A">
            <w:pPr>
              <w:pStyle w:val="a6"/>
              <w:bidi/>
              <w:jc w:val="both"/>
              <w:rPr>
                <w:rFonts w:ascii="Tahoma" w:hAnsi="Tahoma"/>
                <w:sz w:val="22"/>
                <w:u w:val="single"/>
                <w:rtl/>
              </w:rPr>
            </w:pPr>
            <w:r w:rsidRPr="002C3A76">
              <w:rPr>
                <w:rFonts w:ascii="Tahoma" w:hAnsi="Tahoma" w:hint="cs"/>
                <w:sz w:val="22"/>
                <w:u w:val="single"/>
                <w:rtl/>
              </w:rPr>
              <w:t>2016</w:t>
            </w:r>
            <w:r w:rsidRPr="002C3A76">
              <w:rPr>
                <w:rFonts w:ascii="Tahoma" w:hAnsi="Tahoma"/>
                <w:sz w:val="22"/>
                <w:u w:val="single"/>
                <w:rtl/>
              </w:rPr>
              <w:t xml:space="preserve"> – </w:t>
            </w:r>
            <w:r w:rsidRPr="002C3A76">
              <w:rPr>
                <w:rFonts w:ascii="Tahoma" w:hAnsi="Tahoma" w:hint="cs"/>
                <w:sz w:val="22"/>
                <w:u w:val="single"/>
                <w:rtl/>
              </w:rPr>
              <w:t>2015</w:t>
            </w:r>
          </w:p>
          <w:p w14:paraId="1D04D748" w14:textId="35613DE7" w:rsidR="00616983" w:rsidRDefault="00B21C9A" w:rsidP="00616983">
            <w:pPr>
              <w:bidi/>
              <w:rPr>
                <w:sz w:val="20"/>
                <w:szCs w:val="20"/>
                <w:rtl/>
              </w:rPr>
            </w:pPr>
            <w:r w:rsidRPr="00C220ED">
              <w:rPr>
                <w:rFonts w:asciiTheme="minorBidi" w:hAnsiTheme="minorBidi"/>
                <w:sz w:val="20"/>
                <w:szCs w:val="20"/>
                <w:rtl/>
              </w:rPr>
              <w:t>מקור הצמיג והפרונט בע"מ</w:t>
            </w:r>
            <w:r w:rsidR="00602EE4" w:rsidRPr="002C3A76">
              <w:rPr>
                <w:rFonts w:asciiTheme="minorBidi" w:hAnsiTheme="minorBidi" w:hint="cs"/>
                <w:sz w:val="20"/>
                <w:szCs w:val="20"/>
                <w:rtl/>
              </w:rPr>
              <w:t xml:space="preserve">, 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 xml:space="preserve">פקידה </w:t>
            </w:r>
            <w:r w:rsidRPr="00C220E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ואחראית פרויקטים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  <w:p w14:paraId="62E6F59F" w14:textId="77777777" w:rsidR="00616983" w:rsidRPr="002C3A76" w:rsidRDefault="00616983" w:rsidP="00616983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2C3A76">
              <w:rPr>
                <w:rFonts w:ascii="Tahoma" w:hAnsi="Tahoma"/>
                <w:sz w:val="20"/>
                <w:szCs w:val="20"/>
                <w:rtl/>
              </w:rPr>
              <w:t>במסגרת העבודה:</w:t>
            </w:r>
          </w:p>
          <w:p w14:paraId="6E908E52" w14:textId="074D783E" w:rsidR="00616983" w:rsidRDefault="00616983" w:rsidP="00616983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ניהול שוטף של המשרד ואחריות על ביצוע משימות ועמידה בלו"ז.</w:t>
            </w:r>
          </w:p>
          <w:p w14:paraId="420A94E0" w14:textId="02974048" w:rsidR="00616983" w:rsidRPr="002C3A76" w:rsidRDefault="00616983" w:rsidP="00616983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מתן שירות פרונטאלי וטלפוני ללקוחות וספקים.</w:t>
            </w:r>
          </w:p>
          <w:p w14:paraId="35EE8E67" w14:textId="77777777" w:rsidR="00B21C9A" w:rsidRPr="002C3A76" w:rsidRDefault="00B21C9A" w:rsidP="00B21C9A">
            <w:pPr>
              <w:bidi/>
              <w:rPr>
                <w:sz w:val="20"/>
                <w:szCs w:val="20"/>
                <w:rtl/>
              </w:rPr>
            </w:pPr>
          </w:p>
          <w:p w14:paraId="1BD9C39C" w14:textId="5E4FE61C" w:rsidR="00B21C9A" w:rsidRPr="002C3A76" w:rsidRDefault="00B21C9A" w:rsidP="00B21C9A">
            <w:pPr>
              <w:bidi/>
              <w:jc w:val="both"/>
              <w:rPr>
                <w:u w:val="single"/>
                <w:rtl/>
              </w:rPr>
            </w:pPr>
            <w:r w:rsidRPr="002C3A76">
              <w:rPr>
                <w:rFonts w:hint="cs"/>
                <w:u w:val="single"/>
                <w:rtl/>
              </w:rPr>
              <w:t>201</w:t>
            </w:r>
            <w:r w:rsidR="00262AE7" w:rsidRPr="002C3A76">
              <w:rPr>
                <w:rFonts w:hint="cs"/>
                <w:u w:val="single"/>
                <w:rtl/>
              </w:rPr>
              <w:t>5</w:t>
            </w:r>
            <w:r w:rsidRPr="002C3A76">
              <w:rPr>
                <w:rFonts w:hint="cs"/>
                <w:u w:val="single"/>
                <w:rtl/>
              </w:rPr>
              <w:t xml:space="preserve"> - 201</w:t>
            </w:r>
            <w:r w:rsidR="00262AE7" w:rsidRPr="002C3A76">
              <w:rPr>
                <w:rFonts w:hint="cs"/>
                <w:u w:val="single"/>
                <w:rtl/>
              </w:rPr>
              <w:t>3</w:t>
            </w:r>
            <w:r w:rsidRPr="002C3A76">
              <w:rPr>
                <w:rFonts w:hint="cs"/>
                <w:u w:val="single"/>
                <w:rtl/>
              </w:rPr>
              <w:t xml:space="preserve">  </w:t>
            </w:r>
          </w:p>
          <w:p w14:paraId="0C320860" w14:textId="0ECF5CC8" w:rsidR="00B21C9A" w:rsidRPr="002C3A76" w:rsidRDefault="00B21C9A" w:rsidP="00B21C9A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2C3A76">
              <w:rPr>
                <w:rFonts w:ascii="Tahoma" w:hAnsi="Tahoma"/>
                <w:sz w:val="20"/>
                <w:szCs w:val="20"/>
                <w:rtl/>
              </w:rPr>
              <w:t xml:space="preserve">תבליני מימון ומימונס אפיה בע"מ, קידום מעבודה מועדפת בייצור </w:t>
            </w:r>
            <w:r w:rsidRPr="00C220ED">
              <w:rPr>
                <w:rFonts w:ascii="Tahoma" w:hAnsi="Tahoma"/>
                <w:b/>
                <w:bCs/>
                <w:sz w:val="20"/>
                <w:szCs w:val="20"/>
                <w:rtl/>
              </w:rPr>
              <w:t>לעוזרת מנהל</w:t>
            </w:r>
            <w:r w:rsidR="0089446B" w:rsidRPr="00C220ED">
              <w:rPr>
                <w:rFonts w:ascii="Tahoma" w:hAnsi="Tahoma" w:hint="cs"/>
                <w:b/>
                <w:bCs/>
                <w:sz w:val="20"/>
                <w:szCs w:val="20"/>
                <w:rtl/>
              </w:rPr>
              <w:t xml:space="preserve"> מפעל</w:t>
            </w:r>
            <w:r w:rsidRPr="002C3A76">
              <w:rPr>
                <w:rFonts w:ascii="Tahoma" w:hAnsi="Tahoma"/>
                <w:sz w:val="20"/>
                <w:szCs w:val="20"/>
                <w:rtl/>
              </w:rPr>
              <w:t xml:space="preserve">. </w:t>
            </w:r>
          </w:p>
          <w:p w14:paraId="7677F009" w14:textId="77777777" w:rsidR="00B21C9A" w:rsidRPr="002C3A76" w:rsidRDefault="00B21C9A" w:rsidP="00B21C9A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2C3A76">
              <w:rPr>
                <w:rFonts w:ascii="Tahoma" w:hAnsi="Tahoma"/>
                <w:sz w:val="20"/>
                <w:szCs w:val="20"/>
                <w:rtl/>
              </w:rPr>
              <w:t>במסגרת העבודה:</w:t>
            </w:r>
          </w:p>
          <w:p w14:paraId="72408D11" w14:textId="66215671" w:rsidR="00B21C9A" w:rsidRPr="002C3A76" w:rsidRDefault="00B21C9A" w:rsidP="00B21C9A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</w:rPr>
            </w:pPr>
            <w:r w:rsidRPr="002C3A76">
              <w:rPr>
                <w:rFonts w:ascii="Tahoma" w:hAnsi="Tahoma"/>
                <w:sz w:val="20"/>
                <w:szCs w:val="20"/>
                <w:rtl/>
              </w:rPr>
              <w:t>טיפול בשירות לקוחות, ארגון ימי מכירות, ניהול ייצור משלוחי חו"ל ועוד..</w:t>
            </w:r>
          </w:p>
          <w:p w14:paraId="3170B27F" w14:textId="77777777" w:rsidR="00B21C9A" w:rsidRPr="002C3A76" w:rsidRDefault="00B21C9A" w:rsidP="00B21C9A">
            <w:pPr>
              <w:autoSpaceDE w:val="0"/>
              <w:autoSpaceDN w:val="0"/>
              <w:adjustRightInd w:val="0"/>
              <w:spacing w:line="259" w:lineRule="atLeast"/>
              <w:jc w:val="right"/>
            </w:pPr>
            <w:r w:rsidRPr="002C3A76">
              <w:rPr>
                <w:rFonts w:ascii="Tahoma" w:hAnsi="Tahoma"/>
                <w:sz w:val="20"/>
                <w:szCs w:val="20"/>
                <w:rtl/>
              </w:rPr>
              <w:t xml:space="preserve">  .</w:t>
            </w:r>
            <w:r w:rsidRPr="002C3A76">
              <w:rPr>
                <w:rFonts w:ascii="Tahoma" w:hAnsi="Tahoma"/>
                <w:sz w:val="20"/>
                <w:szCs w:val="20"/>
              </w:rPr>
              <w:t>PRIORTY</w:t>
            </w:r>
            <w:r w:rsidRPr="002C3A76">
              <w:rPr>
                <w:rFonts w:ascii="Tahoma" w:hAnsi="Tahoma"/>
                <w:sz w:val="20"/>
                <w:szCs w:val="20"/>
                <w:rtl/>
              </w:rPr>
              <w:t xml:space="preserve">, חשבשבת , </w:t>
            </w:r>
            <w:r w:rsidRPr="002C3A76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</w:rPr>
              <w:t xml:space="preserve"> Word , Excel</w:t>
            </w:r>
            <w:r w:rsidRPr="002C3A76">
              <w:rPr>
                <w:rFonts w:ascii="Tahoma" w:hAnsi="Tahoma"/>
                <w:sz w:val="20"/>
                <w:szCs w:val="20"/>
                <w:rtl/>
              </w:rPr>
              <w:t>עבודה עם תוכנות :</w:t>
            </w:r>
            <w:r w:rsidRPr="002C3A76">
              <w:rPr>
                <w:rFonts w:hint="cs"/>
                <w:rtl/>
              </w:rPr>
              <w:t xml:space="preserve"> </w:t>
            </w:r>
          </w:p>
          <w:p w14:paraId="2669ED1C" w14:textId="77777777" w:rsidR="00B21C9A" w:rsidRPr="002C3A76" w:rsidRDefault="00B21C9A" w:rsidP="00253801">
            <w:pPr>
              <w:pStyle w:val="2"/>
              <w:bidi/>
              <w:jc w:val="both"/>
              <w:rPr>
                <w:rFonts w:ascii="Tahoma" w:hAnsi="Tahoma"/>
                <w:b w:val="0"/>
                <w:bCs w:val="0"/>
                <w:sz w:val="24"/>
                <w:szCs w:val="28"/>
                <w:rtl/>
              </w:rPr>
            </w:pPr>
          </w:p>
          <w:p w14:paraId="1C020280" w14:textId="0843A6FD" w:rsidR="00036450" w:rsidRPr="002C3A76" w:rsidRDefault="00B30BE1" w:rsidP="00B21C9A">
            <w:pPr>
              <w:pStyle w:val="2"/>
              <w:bidi/>
              <w:jc w:val="both"/>
              <w:rPr>
                <w:rFonts w:ascii="Tahoma" w:hAnsi="Tahoma"/>
                <w:b w:val="0"/>
                <w:bCs w:val="0"/>
                <w:sz w:val="24"/>
                <w:szCs w:val="28"/>
              </w:rPr>
            </w:pPr>
            <w:r w:rsidRPr="002C3A76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השכלה</w:t>
            </w:r>
          </w:p>
          <w:p w14:paraId="6BC1FB26" w14:textId="77777777" w:rsidR="009A78E8" w:rsidRPr="002C3A76" w:rsidRDefault="009A78E8" w:rsidP="00115CA9">
            <w:pPr>
              <w:bidi/>
              <w:spacing w:line="120" w:lineRule="auto"/>
              <w:rPr>
                <w:rFonts w:ascii="Tahoma" w:hAnsi="Tahoma"/>
                <w:sz w:val="16"/>
                <w:szCs w:val="20"/>
              </w:rPr>
            </w:pPr>
          </w:p>
          <w:p w14:paraId="690ADF0A" w14:textId="543C6364" w:rsidR="00B44F93" w:rsidRPr="002C3A76" w:rsidRDefault="0001010B" w:rsidP="00253801">
            <w:pPr>
              <w:pStyle w:val="a6"/>
              <w:bidi/>
              <w:jc w:val="both"/>
              <w:rPr>
                <w:rFonts w:ascii="Tahoma" w:hAnsi="Tahoma"/>
                <w:sz w:val="16"/>
                <w:szCs w:val="20"/>
                <w:u w:val="single"/>
              </w:rPr>
            </w:pPr>
            <w:r w:rsidRPr="002C3A76">
              <w:rPr>
                <w:rFonts w:ascii="Tahoma" w:hAnsi="Tahoma" w:hint="cs"/>
                <w:sz w:val="16"/>
                <w:szCs w:val="20"/>
                <w:u w:val="single"/>
                <w:rtl/>
              </w:rPr>
              <w:t>20</w:t>
            </w:r>
            <w:r w:rsidR="00262AE7" w:rsidRPr="002C3A76">
              <w:rPr>
                <w:rFonts w:ascii="Tahoma" w:hAnsi="Tahoma" w:hint="cs"/>
                <w:sz w:val="16"/>
                <w:szCs w:val="20"/>
                <w:u w:val="single"/>
                <w:rtl/>
              </w:rPr>
              <w:t>20</w:t>
            </w:r>
            <w:r w:rsidR="00B44F93" w:rsidRPr="002C3A76">
              <w:rPr>
                <w:rFonts w:ascii="Tahoma" w:hAnsi="Tahoma"/>
                <w:sz w:val="16"/>
                <w:szCs w:val="20"/>
                <w:u w:val="single"/>
                <w:rtl/>
              </w:rPr>
              <w:t xml:space="preserve"> - </w:t>
            </w:r>
            <w:r w:rsidRPr="002C3A76">
              <w:rPr>
                <w:rFonts w:ascii="Tahoma" w:hAnsi="Tahoma" w:hint="cs"/>
                <w:sz w:val="16"/>
                <w:szCs w:val="20"/>
                <w:u w:val="single"/>
                <w:rtl/>
              </w:rPr>
              <w:t>20</w:t>
            </w:r>
            <w:r w:rsidR="00262AE7" w:rsidRPr="002C3A76">
              <w:rPr>
                <w:rFonts w:ascii="Tahoma" w:hAnsi="Tahoma" w:hint="cs"/>
                <w:sz w:val="16"/>
                <w:szCs w:val="20"/>
                <w:u w:val="single"/>
                <w:rtl/>
              </w:rPr>
              <w:t>16</w:t>
            </w:r>
          </w:p>
          <w:p w14:paraId="71FAA06D" w14:textId="76B06F4D" w:rsidR="00253801" w:rsidRPr="00616983" w:rsidRDefault="00616983" w:rsidP="00616983">
            <w:pPr>
              <w:bidi/>
              <w:rPr>
                <w:rFonts w:ascii="Tahoma" w:hAnsi="Tahoma" w:hint="cs"/>
                <w:sz w:val="20"/>
                <w:szCs w:val="20"/>
                <w:rtl/>
              </w:rPr>
            </w:pPr>
            <w:r w:rsidRPr="00616983">
              <w:rPr>
                <w:rFonts w:asciiTheme="minorBidi" w:hAnsiTheme="minorBidi" w:hint="cs"/>
                <w:sz w:val="20"/>
                <w:szCs w:val="20"/>
                <w:rtl/>
              </w:rPr>
              <w:t>לימודי</w:t>
            </w:r>
            <w:r w:rsidR="00253801" w:rsidRPr="00616983">
              <w:rPr>
                <w:rFonts w:asciiTheme="minorBidi" w:hAnsiTheme="minorBidi"/>
                <w:sz w:val="20"/>
                <w:szCs w:val="20"/>
                <w:rtl/>
              </w:rPr>
              <w:t xml:space="preserve"> תואר </w:t>
            </w:r>
            <w:r w:rsidRPr="00616983">
              <w:rPr>
                <w:rFonts w:ascii="Tahoma" w:hAnsi="Tahoma"/>
                <w:sz w:val="20"/>
                <w:szCs w:val="20"/>
                <w:rtl/>
              </w:rPr>
              <w:t xml:space="preserve">ראשון </w:t>
            </w:r>
            <w:r w:rsidRPr="00616983">
              <w:rPr>
                <w:rFonts w:ascii="Tahoma" w:hAnsi="Tahoma"/>
                <w:sz w:val="20"/>
                <w:szCs w:val="20"/>
              </w:rPr>
              <w:t>B.Sc</w:t>
            </w:r>
            <w:r w:rsidRPr="00616983">
              <w:rPr>
                <w:rFonts w:ascii="Tahoma" w:hAnsi="Tahoma"/>
                <w:sz w:val="20"/>
                <w:szCs w:val="20"/>
                <w:rtl/>
              </w:rPr>
              <w:t xml:space="preserve"> </w:t>
            </w:r>
            <w:r w:rsidR="00253801" w:rsidRPr="00616983">
              <w:rPr>
                <w:rFonts w:ascii="Tahoma" w:hAnsi="Tahoma"/>
                <w:b/>
                <w:bCs/>
                <w:sz w:val="20"/>
                <w:szCs w:val="20"/>
                <w:rtl/>
              </w:rPr>
              <w:t>בהנדסת חשמל ואלקטרוניקה</w:t>
            </w:r>
            <w:r w:rsidR="00253801" w:rsidRPr="00616983">
              <w:rPr>
                <w:rFonts w:ascii="Tahoma" w:hAnsi="Tahoma"/>
                <w:sz w:val="20"/>
                <w:szCs w:val="20"/>
                <w:rtl/>
              </w:rPr>
              <w:t xml:space="preserve"> - התמחות זרם חזק</w:t>
            </w:r>
            <w:r>
              <w:rPr>
                <w:rFonts w:ascii="Tahoma" w:hAnsi="Tahoma" w:hint="cs"/>
                <w:sz w:val="20"/>
                <w:szCs w:val="20"/>
                <w:rtl/>
              </w:rPr>
              <w:t xml:space="preserve"> (סיום בממוצע 86)</w:t>
            </w:r>
          </w:p>
          <w:p w14:paraId="611B67DC" w14:textId="15F18212" w:rsidR="00B44F93" w:rsidRPr="00616983" w:rsidRDefault="00253801" w:rsidP="00253801">
            <w:pPr>
              <w:pStyle w:val="4"/>
              <w:bidi/>
              <w:rPr>
                <w:rFonts w:ascii="Tahoma" w:hAnsi="Tahoma"/>
                <w:b w:val="0"/>
                <w:bCs w:val="0"/>
                <w:sz w:val="20"/>
                <w:szCs w:val="20"/>
                <w:rtl/>
              </w:rPr>
            </w:pPr>
            <w:r w:rsidRPr="00616983">
              <w:rPr>
                <w:rFonts w:ascii="Tahoma" w:hAnsi="Tahoma" w:hint="cs"/>
                <w:b w:val="0"/>
                <w:bCs w:val="0"/>
                <w:sz w:val="20"/>
                <w:szCs w:val="20"/>
                <w:rtl/>
              </w:rPr>
              <w:t xml:space="preserve">המכללה האקדמית להנדסה ע"ש סמי שמעון </w:t>
            </w:r>
            <w:r w:rsidRPr="00616983">
              <w:rPr>
                <w:rFonts w:ascii="Tahoma" w:hAnsi="Tahoma" w:hint="cs"/>
                <w:b w:val="0"/>
                <w:bCs w:val="0"/>
                <w:sz w:val="20"/>
                <w:szCs w:val="20"/>
              </w:rPr>
              <w:t>SCE</w:t>
            </w:r>
            <w:r w:rsidRPr="00616983">
              <w:rPr>
                <w:rFonts w:ascii="Tahoma" w:hAnsi="Tahoma" w:hint="cs"/>
                <w:b w:val="0"/>
                <w:bCs w:val="0"/>
                <w:sz w:val="20"/>
                <w:szCs w:val="20"/>
                <w:rtl/>
              </w:rPr>
              <w:t xml:space="preserve"> </w:t>
            </w:r>
          </w:p>
          <w:p w14:paraId="736C4BF8" w14:textId="77777777" w:rsidR="00B44F93" w:rsidRPr="00616983" w:rsidRDefault="00B44F93" w:rsidP="00115CA9">
            <w:pPr>
              <w:pStyle w:val="4"/>
              <w:bidi/>
              <w:spacing w:line="120" w:lineRule="auto"/>
              <w:rPr>
                <w:rFonts w:ascii="Tahoma" w:hAnsi="Tahoma"/>
                <w:b w:val="0"/>
                <w:bCs w:val="0"/>
                <w:sz w:val="20"/>
                <w:szCs w:val="20"/>
                <w:rtl/>
              </w:rPr>
            </w:pPr>
          </w:p>
          <w:p w14:paraId="74FF30DB" w14:textId="0D5BF6DA" w:rsidR="00B30BE1" w:rsidRPr="00616983" w:rsidRDefault="00B30BE1" w:rsidP="00B30BE1">
            <w:pPr>
              <w:pStyle w:val="a6"/>
              <w:bidi/>
              <w:rPr>
                <w:rFonts w:ascii="Tahoma" w:hAnsi="Tahoma"/>
                <w:sz w:val="20"/>
                <w:szCs w:val="20"/>
                <w:u w:val="single"/>
              </w:rPr>
            </w:pPr>
            <w:r w:rsidRPr="00616983">
              <w:rPr>
                <w:rFonts w:ascii="Tahoma" w:hAnsi="Tahoma" w:hint="cs"/>
                <w:sz w:val="20"/>
                <w:szCs w:val="20"/>
                <w:u w:val="single"/>
                <w:rtl/>
              </w:rPr>
              <w:t>20</w:t>
            </w:r>
            <w:r w:rsidR="00262AE7" w:rsidRPr="00616983">
              <w:rPr>
                <w:rFonts w:ascii="Tahoma" w:hAnsi="Tahoma" w:hint="cs"/>
                <w:sz w:val="20"/>
                <w:szCs w:val="20"/>
                <w:u w:val="single"/>
                <w:rtl/>
              </w:rPr>
              <w:t>11</w:t>
            </w:r>
            <w:r w:rsidRPr="00616983">
              <w:rPr>
                <w:rFonts w:ascii="Tahoma" w:hAnsi="Tahoma"/>
                <w:sz w:val="20"/>
                <w:szCs w:val="20"/>
                <w:u w:val="single"/>
                <w:rtl/>
              </w:rPr>
              <w:t xml:space="preserve"> - </w:t>
            </w:r>
            <w:r w:rsidRPr="00616983">
              <w:rPr>
                <w:rFonts w:ascii="Tahoma" w:hAnsi="Tahoma" w:hint="cs"/>
                <w:sz w:val="20"/>
                <w:szCs w:val="20"/>
                <w:u w:val="single"/>
                <w:rtl/>
              </w:rPr>
              <w:t>20</w:t>
            </w:r>
            <w:r w:rsidR="00262AE7" w:rsidRPr="00616983">
              <w:rPr>
                <w:rFonts w:ascii="Tahoma" w:hAnsi="Tahoma" w:hint="cs"/>
                <w:sz w:val="20"/>
                <w:szCs w:val="20"/>
                <w:u w:val="single"/>
                <w:rtl/>
              </w:rPr>
              <w:t>06</w:t>
            </w:r>
          </w:p>
          <w:p w14:paraId="7D023C70" w14:textId="0C66A766" w:rsidR="00B30BE1" w:rsidRPr="00616983" w:rsidRDefault="00C220ED" w:rsidP="00C220ED">
            <w:pPr>
              <w:bidi/>
              <w:rPr>
                <w:rFonts w:ascii="Tahoma" w:hAnsi="Tahoma"/>
                <w:sz w:val="20"/>
                <w:szCs w:val="20"/>
                <w:rtl/>
              </w:rPr>
            </w:pPr>
            <w:r>
              <w:rPr>
                <w:rFonts w:ascii="Tahoma" w:hAnsi="Tahoma" w:hint="cs"/>
                <w:sz w:val="20"/>
                <w:szCs w:val="20"/>
                <w:rtl/>
              </w:rPr>
              <w:t>12 שנות לימוד ו</w:t>
            </w:r>
            <w:r w:rsidR="00B30BE1" w:rsidRPr="00616983">
              <w:rPr>
                <w:rFonts w:ascii="Tahoma" w:hAnsi="Tahoma" w:hint="cs"/>
                <w:sz w:val="20"/>
                <w:szCs w:val="20"/>
                <w:rtl/>
              </w:rPr>
              <w:t xml:space="preserve">בגרות מלאה </w:t>
            </w:r>
            <w:r>
              <w:rPr>
                <w:rFonts w:ascii="Tahoma" w:hAnsi="Tahoma" w:hint="cs"/>
                <w:sz w:val="20"/>
                <w:szCs w:val="20"/>
                <w:rtl/>
              </w:rPr>
              <w:t xml:space="preserve">- </w:t>
            </w:r>
            <w:r w:rsidR="00B30BE1" w:rsidRPr="00616983">
              <w:rPr>
                <w:rFonts w:ascii="Tahoma" w:hAnsi="Tahoma" w:hint="cs"/>
                <w:sz w:val="20"/>
                <w:szCs w:val="20"/>
                <w:rtl/>
              </w:rPr>
              <w:t xml:space="preserve">התמחות </w:t>
            </w:r>
            <w:r w:rsidR="00253801" w:rsidRPr="00616983">
              <w:rPr>
                <w:rFonts w:ascii="Tahoma" w:hAnsi="Tahoma" w:hint="cs"/>
                <w:sz w:val="20"/>
                <w:szCs w:val="20"/>
                <w:rtl/>
              </w:rPr>
              <w:t>מחשבת ישראל</w:t>
            </w:r>
            <w:r w:rsidR="00B30BE1" w:rsidRPr="00616983">
              <w:rPr>
                <w:rFonts w:ascii="Tahoma" w:hAnsi="Tahoma" w:hint="cs"/>
                <w:sz w:val="20"/>
                <w:szCs w:val="20"/>
                <w:rtl/>
              </w:rPr>
              <w:t>.</w:t>
            </w:r>
          </w:p>
          <w:p w14:paraId="08F750E3" w14:textId="77777777" w:rsidR="00253801" w:rsidRPr="00616983" w:rsidRDefault="00253801" w:rsidP="00253801">
            <w:pPr>
              <w:pStyle w:val="4"/>
              <w:bidi/>
              <w:rPr>
                <w:rFonts w:ascii="Tahoma" w:hAnsi="Tahoma"/>
                <w:b w:val="0"/>
                <w:bCs w:val="0"/>
                <w:sz w:val="20"/>
                <w:szCs w:val="20"/>
              </w:rPr>
            </w:pPr>
            <w:r w:rsidRPr="00616983">
              <w:rPr>
                <w:rFonts w:ascii="Tahoma" w:hAnsi="Tahoma" w:hint="cs"/>
                <w:b w:val="0"/>
                <w:bCs w:val="0"/>
                <w:sz w:val="20"/>
                <w:szCs w:val="20"/>
                <w:rtl/>
              </w:rPr>
              <w:t>תיכון מקיף ח' באר-שבע</w:t>
            </w:r>
          </w:p>
          <w:p w14:paraId="4FFBC668" w14:textId="77777777" w:rsidR="00253801" w:rsidRPr="002C3A76" w:rsidRDefault="00253801" w:rsidP="00253801">
            <w:pPr>
              <w:bidi/>
              <w:rPr>
                <w:rFonts w:ascii="Tahoma" w:hAnsi="Tahoma"/>
                <w:sz w:val="16"/>
                <w:szCs w:val="20"/>
                <w:rtl/>
              </w:rPr>
            </w:pPr>
          </w:p>
          <w:p w14:paraId="4C44E746" w14:textId="331ED04A" w:rsidR="00B21C9A" w:rsidRPr="002C3A76" w:rsidRDefault="00B21C9A" w:rsidP="00B21C9A">
            <w:pPr>
              <w:pStyle w:val="2"/>
              <w:bidi/>
              <w:rPr>
                <w:rFonts w:ascii="Tahoma" w:eastAsiaTheme="minorEastAsia" w:hAnsi="Tahoma"/>
                <w:b w:val="0"/>
                <w:bCs w:val="0"/>
                <w:caps w:val="0"/>
                <w:sz w:val="20"/>
                <w:rtl/>
              </w:rPr>
            </w:pPr>
            <w:r w:rsidRPr="002C3A76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נ</w:t>
            </w:r>
            <w:r w:rsidR="00362172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י</w:t>
            </w:r>
            <w:r w:rsidRPr="002C3A76">
              <w:rPr>
                <w:rFonts w:ascii="Tahoma" w:hAnsi="Tahoma" w:hint="cs"/>
                <w:b w:val="0"/>
                <w:bCs w:val="0"/>
                <w:sz w:val="24"/>
                <w:szCs w:val="28"/>
                <w:rtl/>
              </w:rPr>
              <w:t>סיון צבאי</w:t>
            </w:r>
          </w:p>
          <w:p w14:paraId="43FF3753" w14:textId="2F2ECD17" w:rsidR="00262AE7" w:rsidRPr="002C3A76" w:rsidRDefault="00262AE7" w:rsidP="00262AE7">
            <w:pPr>
              <w:bidi/>
              <w:rPr>
                <w:rFonts w:ascii="Tahoma" w:hAnsi="Tahoma"/>
                <w:sz w:val="22"/>
                <w:u w:val="single"/>
                <w:rtl/>
              </w:rPr>
            </w:pPr>
            <w:r w:rsidRPr="002C3A76">
              <w:rPr>
                <w:rFonts w:hint="cs"/>
                <w:u w:val="single"/>
                <w:rtl/>
              </w:rPr>
              <w:t>2013 - 2011</w:t>
            </w:r>
          </w:p>
          <w:p w14:paraId="057D8253" w14:textId="0E087A03" w:rsidR="002C3A76" w:rsidRPr="002C3A76" w:rsidRDefault="00B21C9A" w:rsidP="002C3A76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157AD5">
              <w:rPr>
                <w:rFonts w:ascii="Tahoma" w:hAnsi="Tahoma"/>
                <w:b/>
                <w:bCs/>
                <w:sz w:val="20"/>
                <w:szCs w:val="20"/>
                <w:rtl/>
              </w:rPr>
              <w:t>טכנאית מטוסים</w:t>
            </w:r>
            <w:r w:rsidR="00E52DD8">
              <w:rPr>
                <w:rFonts w:ascii="Tahoma" w:hAnsi="Tahoma" w:hint="cs"/>
                <w:sz w:val="20"/>
                <w:szCs w:val="20"/>
                <w:rtl/>
              </w:rPr>
              <w:t xml:space="preserve"> ב</w:t>
            </w:r>
            <w:r w:rsidR="00E52DD8" w:rsidRPr="002C3A76">
              <w:rPr>
                <w:rFonts w:ascii="Tahoma" w:hAnsi="Tahoma"/>
                <w:sz w:val="20"/>
                <w:szCs w:val="20"/>
                <w:rtl/>
              </w:rPr>
              <w:t>מוזיאון חיל-האוויר</w:t>
            </w:r>
            <w:r w:rsidR="00E52DD8">
              <w:rPr>
                <w:rFonts w:ascii="Tahoma" w:hAnsi="Tahoma" w:hint="cs"/>
                <w:sz w:val="20"/>
                <w:szCs w:val="20"/>
                <w:rtl/>
              </w:rPr>
              <w:t xml:space="preserve"> בעלת</w:t>
            </w:r>
            <w:r w:rsidRPr="002C3A76">
              <w:rPr>
                <w:rFonts w:ascii="Tahoma" w:hAnsi="Tahoma"/>
                <w:sz w:val="20"/>
                <w:szCs w:val="20"/>
                <w:rtl/>
              </w:rPr>
              <w:t xml:space="preserve"> </w:t>
            </w:r>
            <w:r w:rsidR="00E52DD8">
              <w:rPr>
                <w:rFonts w:ascii="Tahoma" w:hAnsi="Tahoma" w:hint="cs"/>
                <w:sz w:val="20"/>
                <w:szCs w:val="20"/>
                <w:rtl/>
              </w:rPr>
              <w:t xml:space="preserve">הסמכה </w:t>
            </w:r>
            <w:r w:rsidR="002C3A76" w:rsidRPr="002C3A76">
              <w:rPr>
                <w:rFonts w:ascii="Tahoma" w:hAnsi="Tahoma"/>
                <w:sz w:val="20"/>
                <w:szCs w:val="20"/>
                <w:rtl/>
              </w:rPr>
              <w:t>דרג א' תובלה קלה.</w:t>
            </w:r>
          </w:p>
          <w:p w14:paraId="59EF1556" w14:textId="1D8F46B5" w:rsidR="006D39AA" w:rsidRPr="00157AD5" w:rsidRDefault="002C3A76" w:rsidP="006D39AA">
            <w:pPr>
              <w:autoSpaceDE w:val="0"/>
              <w:autoSpaceDN w:val="0"/>
              <w:adjustRightInd w:val="0"/>
              <w:spacing w:line="259" w:lineRule="atLeast"/>
              <w:jc w:val="right"/>
              <w:rPr>
                <w:rFonts w:ascii="Tahoma" w:hAnsi="Tahoma"/>
                <w:sz w:val="20"/>
                <w:szCs w:val="20"/>
              </w:rPr>
            </w:pPr>
            <w:r w:rsidRPr="002C3A76">
              <w:rPr>
                <w:rFonts w:ascii="Tahoma" w:hAnsi="Tahoma" w:hint="cs"/>
                <w:sz w:val="20"/>
                <w:szCs w:val="20"/>
                <w:rtl/>
              </w:rPr>
              <w:t>תחזוקה שוטפת של מטוסי המוזיאון</w:t>
            </w:r>
            <w:r w:rsidR="00157AD5">
              <w:rPr>
                <w:rFonts w:ascii="Tahoma" w:hAnsi="Tahoma" w:hint="cs"/>
                <w:sz w:val="20"/>
                <w:szCs w:val="20"/>
                <w:rtl/>
              </w:rPr>
              <w:t xml:space="preserve"> </w:t>
            </w:r>
            <w:r w:rsidRPr="002C3A76">
              <w:rPr>
                <w:rFonts w:ascii="Tahoma" w:hAnsi="Tahoma" w:hint="cs"/>
                <w:sz w:val="20"/>
                <w:szCs w:val="20"/>
                <w:rtl/>
              </w:rPr>
              <w:t>ו</w:t>
            </w:r>
            <w:r w:rsidR="00E52DD8">
              <w:rPr>
                <w:rFonts w:ascii="Tahoma" w:hAnsi="Tahoma" w:hint="cs"/>
                <w:sz w:val="20"/>
                <w:szCs w:val="20"/>
                <w:rtl/>
              </w:rPr>
              <w:t>ביצוע</w:t>
            </w:r>
            <w:r>
              <w:rPr>
                <w:rFonts w:ascii="Tahoma" w:hAnsi="Tahoma" w:hint="cs"/>
                <w:sz w:val="20"/>
                <w:szCs w:val="20"/>
                <w:rtl/>
              </w:rPr>
              <w:t xml:space="preserve"> </w:t>
            </w:r>
            <w:r w:rsidR="00157AD5">
              <w:rPr>
                <w:rFonts w:ascii="Tahoma" w:hAnsi="Tahoma" w:hint="cs"/>
                <w:sz w:val="20"/>
                <w:szCs w:val="20"/>
                <w:rtl/>
              </w:rPr>
              <w:t>כל הדרגים למטוס</w:t>
            </w:r>
            <w:r w:rsidR="00362172">
              <w:rPr>
                <w:rFonts w:ascii="Tahoma" w:hAnsi="Tahoma" w:hint="cs"/>
                <w:sz w:val="20"/>
                <w:szCs w:val="20"/>
                <w:rtl/>
              </w:rPr>
              <w:t xml:space="preserve"> </w:t>
            </w:r>
            <w:r w:rsidR="006D39AA" w:rsidRPr="006D39AA">
              <w:rPr>
                <w:rFonts w:ascii="Tahoma" w:hAnsi="Tahoma" w:hint="cs"/>
                <w:sz w:val="20"/>
                <w:szCs w:val="20"/>
                <w:rtl/>
              </w:rPr>
              <w:t>בואינג</w:t>
            </w:r>
            <w:r w:rsidR="00E52DD8">
              <w:rPr>
                <w:rFonts w:ascii="Tahoma" w:hAnsi="Tahoma" w:hint="cs"/>
                <w:sz w:val="20"/>
                <w:szCs w:val="20"/>
                <w:rtl/>
              </w:rPr>
              <w:t>-</w:t>
            </w:r>
            <w:r w:rsidR="006D39AA" w:rsidRPr="006D39AA">
              <w:rPr>
                <w:rFonts w:ascii="Tahoma" w:hAnsi="Tahoma" w:hint="cs"/>
                <w:sz w:val="20"/>
                <w:szCs w:val="20"/>
                <w:rtl/>
              </w:rPr>
              <w:t>סטירמ</w:t>
            </w:r>
            <w:r w:rsidRPr="002C3A76">
              <w:rPr>
                <w:rFonts w:ascii="Tahoma" w:hAnsi="Tahoma" w:hint="cs"/>
                <w:sz w:val="20"/>
                <w:szCs w:val="20"/>
                <w:rtl/>
              </w:rPr>
              <w:t>ן</w:t>
            </w:r>
            <w:r w:rsidR="00157AD5">
              <w:rPr>
                <w:rFonts w:ascii="Tahoma" w:hAnsi="Tahoma" w:hint="cs"/>
                <w:sz w:val="20"/>
                <w:szCs w:val="20"/>
                <w:rtl/>
              </w:rPr>
              <w:t xml:space="preserve"> </w:t>
            </w:r>
            <w:r w:rsidR="006D39AA">
              <w:rPr>
                <w:rFonts w:ascii="Tahoma" w:hAnsi="Tahoma" w:hint="cs"/>
                <w:sz w:val="20"/>
                <w:szCs w:val="20"/>
                <w:rtl/>
              </w:rPr>
              <w:t>ודרג א' למטוס ההרווארד.</w:t>
            </w:r>
          </w:p>
          <w:p w14:paraId="106C8D3F" w14:textId="7F6B9F82" w:rsidR="00091950" w:rsidRPr="000A0ED7" w:rsidRDefault="00B21C9A" w:rsidP="000A0ED7">
            <w:pPr>
              <w:bidi/>
              <w:jc w:val="both"/>
              <w:rPr>
                <w:sz w:val="20"/>
                <w:szCs w:val="20"/>
              </w:rPr>
            </w:pP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במסגרת</w:t>
            </w:r>
            <w:r w:rsidR="00157AD5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השירות</w:t>
            </w:r>
            <w:r w:rsidR="00E52DD8">
              <w:rPr>
                <w:rFonts w:asciiTheme="minorBidi" w:hAnsiTheme="minorBidi" w:hint="cs"/>
                <w:sz w:val="20"/>
                <w:szCs w:val="20"/>
                <w:rtl/>
              </w:rPr>
              <w:t xml:space="preserve"> שימוש יומיומי במערכי עבודה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  <w:r w:rsidR="00E52DD8">
              <w:rPr>
                <w:rFonts w:asciiTheme="minorBidi" w:hAnsiTheme="minorBidi" w:hint="cs"/>
                <w:sz w:val="20"/>
                <w:szCs w:val="20"/>
                <w:rtl/>
              </w:rPr>
              <w:t>,וחשיפה ל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ציוד ולמכשירים מכאניים</w:t>
            </w:r>
            <w:r w:rsidR="00E52DD8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2C3A76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</w:tbl>
    <w:p w14:paraId="76C6367B" w14:textId="51F486E1" w:rsidR="0043117B" w:rsidRPr="002C3A76" w:rsidRDefault="00DE0FF2" w:rsidP="002C3A76">
      <w:pPr>
        <w:bidi/>
        <w:jc w:val="both"/>
        <w:rPr>
          <w:u w:val="single"/>
          <w:rtl/>
        </w:rPr>
      </w:pPr>
    </w:p>
    <w:sectPr w:rsidR="0043117B" w:rsidRPr="002C3A76" w:rsidSect="00AE78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50A19" w14:textId="77777777" w:rsidR="00DE0FF2" w:rsidRDefault="00DE0FF2" w:rsidP="000C45FF">
      <w:r>
        <w:separator/>
      </w:r>
    </w:p>
  </w:endnote>
  <w:endnote w:type="continuationSeparator" w:id="0">
    <w:p w14:paraId="62819DA7" w14:textId="77777777" w:rsidR="00DE0FF2" w:rsidRDefault="00DE0F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D793" w14:textId="77777777" w:rsidR="007C3D17" w:rsidRDefault="007C3D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DAF2" w14:textId="77777777" w:rsidR="007C3D17" w:rsidRDefault="007C3D1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EFCD8" w14:textId="77777777" w:rsidR="007C3D17" w:rsidRDefault="007C3D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D8774" w14:textId="77777777" w:rsidR="00DE0FF2" w:rsidRDefault="00DE0FF2" w:rsidP="000C45FF">
      <w:r>
        <w:separator/>
      </w:r>
    </w:p>
  </w:footnote>
  <w:footnote w:type="continuationSeparator" w:id="0">
    <w:p w14:paraId="3EC368EC" w14:textId="77777777" w:rsidR="00DE0FF2" w:rsidRDefault="00DE0F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05538" w14:textId="77777777" w:rsidR="007C3D17" w:rsidRDefault="007C3D1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CD939" w14:textId="77777777" w:rsidR="000C45FF" w:rsidRDefault="000C45FF">
    <w:pPr>
      <w:pStyle w:val="a8"/>
      <w:bidi/>
    </w:pPr>
    <w:r>
      <w:rPr>
        <w:noProof/>
        <w:rtl/>
        <w:lang w:eastAsia="en-US"/>
      </w:rPr>
      <w:drawing>
        <wp:anchor distT="0" distB="0" distL="114300" distR="114300" simplePos="0" relativeHeight="251658240" behindDoc="1" locked="0" layoutInCell="1" allowOverlap="1" wp14:anchorId="2A637D1B" wp14:editId="45C3393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2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C2B6A" w14:textId="77777777" w:rsidR="007C3D17" w:rsidRDefault="007C3D1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2AC"/>
    <w:rsid w:val="0001010B"/>
    <w:rsid w:val="00036450"/>
    <w:rsid w:val="000516C3"/>
    <w:rsid w:val="00091950"/>
    <w:rsid w:val="00094499"/>
    <w:rsid w:val="000A0ED7"/>
    <w:rsid w:val="000A1D44"/>
    <w:rsid w:val="000C45FF"/>
    <w:rsid w:val="000E3FD1"/>
    <w:rsid w:val="00112054"/>
    <w:rsid w:val="00115CA9"/>
    <w:rsid w:val="001411E9"/>
    <w:rsid w:val="001525E1"/>
    <w:rsid w:val="00157AD5"/>
    <w:rsid w:val="00180329"/>
    <w:rsid w:val="00186863"/>
    <w:rsid w:val="0019001F"/>
    <w:rsid w:val="001A74A5"/>
    <w:rsid w:val="001B2ABD"/>
    <w:rsid w:val="001D65B3"/>
    <w:rsid w:val="001E0391"/>
    <w:rsid w:val="001E079B"/>
    <w:rsid w:val="001E1759"/>
    <w:rsid w:val="001F009D"/>
    <w:rsid w:val="001F1ECC"/>
    <w:rsid w:val="002400EB"/>
    <w:rsid w:val="00253801"/>
    <w:rsid w:val="0025660E"/>
    <w:rsid w:val="00256CF7"/>
    <w:rsid w:val="00262AE7"/>
    <w:rsid w:val="00277104"/>
    <w:rsid w:val="00281FD5"/>
    <w:rsid w:val="0028457A"/>
    <w:rsid w:val="002B6E47"/>
    <w:rsid w:val="002C3A76"/>
    <w:rsid w:val="002F347C"/>
    <w:rsid w:val="0030481B"/>
    <w:rsid w:val="003156FC"/>
    <w:rsid w:val="003254B5"/>
    <w:rsid w:val="00362172"/>
    <w:rsid w:val="0037121F"/>
    <w:rsid w:val="0037513B"/>
    <w:rsid w:val="00381DC5"/>
    <w:rsid w:val="00381DEF"/>
    <w:rsid w:val="003A6B7D"/>
    <w:rsid w:val="003B06CA"/>
    <w:rsid w:val="003C66CF"/>
    <w:rsid w:val="003E0862"/>
    <w:rsid w:val="003E50E0"/>
    <w:rsid w:val="00404BBA"/>
    <w:rsid w:val="004071FC"/>
    <w:rsid w:val="0041071D"/>
    <w:rsid w:val="0042294D"/>
    <w:rsid w:val="0043104A"/>
    <w:rsid w:val="00445947"/>
    <w:rsid w:val="00467E81"/>
    <w:rsid w:val="004779CE"/>
    <w:rsid w:val="004813B3"/>
    <w:rsid w:val="00496591"/>
    <w:rsid w:val="004C63E4"/>
    <w:rsid w:val="004D3011"/>
    <w:rsid w:val="00520607"/>
    <w:rsid w:val="005262AC"/>
    <w:rsid w:val="005519C7"/>
    <w:rsid w:val="005E2B37"/>
    <w:rsid w:val="005E39D5"/>
    <w:rsid w:val="005F18B1"/>
    <w:rsid w:val="00600670"/>
    <w:rsid w:val="00602A81"/>
    <w:rsid w:val="00602EE4"/>
    <w:rsid w:val="00616983"/>
    <w:rsid w:val="0062123A"/>
    <w:rsid w:val="00625F8F"/>
    <w:rsid w:val="006302AC"/>
    <w:rsid w:val="00646E75"/>
    <w:rsid w:val="006771D0"/>
    <w:rsid w:val="006A5DBC"/>
    <w:rsid w:val="006D39AA"/>
    <w:rsid w:val="00715FCB"/>
    <w:rsid w:val="00743101"/>
    <w:rsid w:val="00773882"/>
    <w:rsid w:val="007775E1"/>
    <w:rsid w:val="007867A0"/>
    <w:rsid w:val="007927F5"/>
    <w:rsid w:val="007C37F8"/>
    <w:rsid w:val="007C3D17"/>
    <w:rsid w:val="00802CA0"/>
    <w:rsid w:val="008532F7"/>
    <w:rsid w:val="00853AA0"/>
    <w:rsid w:val="0089446B"/>
    <w:rsid w:val="008A0FF9"/>
    <w:rsid w:val="008D31A8"/>
    <w:rsid w:val="008E7511"/>
    <w:rsid w:val="00900970"/>
    <w:rsid w:val="00920199"/>
    <w:rsid w:val="009203D9"/>
    <w:rsid w:val="00923744"/>
    <w:rsid w:val="00924B02"/>
    <w:rsid w:val="009260CD"/>
    <w:rsid w:val="0092719B"/>
    <w:rsid w:val="00952C25"/>
    <w:rsid w:val="0096165F"/>
    <w:rsid w:val="009A78E8"/>
    <w:rsid w:val="009B6CB6"/>
    <w:rsid w:val="009C7D27"/>
    <w:rsid w:val="009F4069"/>
    <w:rsid w:val="00A03C66"/>
    <w:rsid w:val="00A2118D"/>
    <w:rsid w:val="00A24B8D"/>
    <w:rsid w:val="00A51931"/>
    <w:rsid w:val="00A671B5"/>
    <w:rsid w:val="00AA202C"/>
    <w:rsid w:val="00AD0737"/>
    <w:rsid w:val="00AD76E2"/>
    <w:rsid w:val="00AE7882"/>
    <w:rsid w:val="00B035A3"/>
    <w:rsid w:val="00B20152"/>
    <w:rsid w:val="00B21C9A"/>
    <w:rsid w:val="00B30BE1"/>
    <w:rsid w:val="00B359E4"/>
    <w:rsid w:val="00B44F93"/>
    <w:rsid w:val="00B5258E"/>
    <w:rsid w:val="00B57D98"/>
    <w:rsid w:val="00B70850"/>
    <w:rsid w:val="00B82F59"/>
    <w:rsid w:val="00BC499C"/>
    <w:rsid w:val="00BF7EE8"/>
    <w:rsid w:val="00C066B6"/>
    <w:rsid w:val="00C21C2D"/>
    <w:rsid w:val="00C220ED"/>
    <w:rsid w:val="00C37BA1"/>
    <w:rsid w:val="00C4674C"/>
    <w:rsid w:val="00C506CF"/>
    <w:rsid w:val="00C72BED"/>
    <w:rsid w:val="00C745C1"/>
    <w:rsid w:val="00C85E36"/>
    <w:rsid w:val="00C948D2"/>
    <w:rsid w:val="00C9578B"/>
    <w:rsid w:val="00C97CB4"/>
    <w:rsid w:val="00CB0055"/>
    <w:rsid w:val="00CE47C7"/>
    <w:rsid w:val="00CF226D"/>
    <w:rsid w:val="00D22322"/>
    <w:rsid w:val="00D2522B"/>
    <w:rsid w:val="00D32795"/>
    <w:rsid w:val="00D34DC1"/>
    <w:rsid w:val="00D422DE"/>
    <w:rsid w:val="00D42DAA"/>
    <w:rsid w:val="00D5459D"/>
    <w:rsid w:val="00D766DB"/>
    <w:rsid w:val="00D847AD"/>
    <w:rsid w:val="00DA1F4D"/>
    <w:rsid w:val="00DA4B9B"/>
    <w:rsid w:val="00DB1C66"/>
    <w:rsid w:val="00DC211E"/>
    <w:rsid w:val="00DC38F0"/>
    <w:rsid w:val="00DD172A"/>
    <w:rsid w:val="00DD47BC"/>
    <w:rsid w:val="00DE0FF2"/>
    <w:rsid w:val="00DF29CC"/>
    <w:rsid w:val="00E25A26"/>
    <w:rsid w:val="00E404D9"/>
    <w:rsid w:val="00E4381A"/>
    <w:rsid w:val="00E52DD8"/>
    <w:rsid w:val="00E55D74"/>
    <w:rsid w:val="00E713EA"/>
    <w:rsid w:val="00E76949"/>
    <w:rsid w:val="00EE6BAA"/>
    <w:rsid w:val="00F044D5"/>
    <w:rsid w:val="00F51102"/>
    <w:rsid w:val="00F60274"/>
    <w:rsid w:val="00F65961"/>
    <w:rsid w:val="00F725C9"/>
    <w:rsid w:val="00F77FB9"/>
    <w:rsid w:val="00FB068F"/>
    <w:rsid w:val="00FB0977"/>
    <w:rsid w:val="00FD1592"/>
    <w:rsid w:val="00FD7B3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5EA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semiHidden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">
    <w:name w:val="כותרת משנה תו"/>
    <w:basedOn w:val="a0"/>
    <w:link w:val="ae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0">
    <w:name w:val="No Spacing"/>
    <w:uiPriority w:val="1"/>
    <w:qFormat/>
    <w:rsid w:val="0096165F"/>
    <w:rPr>
      <w:rFonts w:cs="Tahoma"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7C3D17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92719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277104"/>
    <w:rPr>
      <w:rFonts w:ascii="Segoe UI" w:hAnsi="Segoe UI" w:cs="Segoe UI"/>
      <w:szCs w:val="18"/>
    </w:rPr>
  </w:style>
  <w:style w:type="character" w:customStyle="1" w:styleId="af3">
    <w:name w:val="טקסט בלונים תו"/>
    <w:basedOn w:val="a0"/>
    <w:link w:val="af2"/>
    <w:uiPriority w:val="99"/>
    <w:semiHidden/>
    <w:rsid w:val="00277104"/>
    <w:rPr>
      <w:rFonts w:ascii="Segoe UI" w:hAnsi="Segoe UI" w:cs="Segoe UI"/>
      <w:sz w:val="18"/>
      <w:szCs w:val="18"/>
      <w:lang w:bidi="he-IL"/>
    </w:rPr>
  </w:style>
  <w:style w:type="character" w:styleId="af4">
    <w:name w:val="Unresolved Mention"/>
    <w:basedOn w:val="a0"/>
    <w:uiPriority w:val="99"/>
    <w:semiHidden/>
    <w:unhideWhenUsed/>
    <w:rsid w:val="00BF7EE8"/>
    <w:rPr>
      <w:color w:val="605E5C"/>
      <w:shd w:val="clear" w:color="auto" w:fill="E1DFDD"/>
    </w:rPr>
  </w:style>
  <w:style w:type="character" w:styleId="af5">
    <w:name w:val="Strong"/>
    <w:basedOn w:val="a0"/>
    <w:uiPriority w:val="22"/>
    <w:qFormat/>
    <w:rsid w:val="002C3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danacohenlevi10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shocron154969\Desktop\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3431DC92B04039856453BD863EA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19A89-3B38-49CE-80C4-612D8FF24D37}"/>
      </w:docPartPr>
      <w:docPartBody>
        <w:p w:rsidR="00F55EC8" w:rsidRDefault="00EE17FB">
          <w:pPr>
            <w:pStyle w:val="683431DC92B04039856453BD863EA378"/>
          </w:pPr>
          <w:r w:rsidRPr="00DC211E">
            <w:rPr>
              <w:rFonts w:ascii="Tahoma" w:hAnsi="Tahoma"/>
              <w:rtl/>
            </w:rPr>
            <w:t>פרופיל</w:t>
          </w:r>
        </w:p>
      </w:docPartBody>
    </w:docPart>
    <w:docPart>
      <w:docPartPr>
        <w:name w:val="54E2721929A344F1BE9B6618B1A34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9E070-96E9-435E-B78D-E9680F7960AB}"/>
      </w:docPartPr>
      <w:docPartBody>
        <w:p w:rsidR="00F55EC8" w:rsidRDefault="00EE17FB">
          <w:pPr>
            <w:pStyle w:val="54E2721929A344F1BE9B6618B1A34038"/>
          </w:pPr>
          <w:r w:rsidRPr="00DC211E">
            <w:rPr>
              <w:rFonts w:ascii="Tahoma" w:hAnsi="Tahoma"/>
              <w:rtl/>
            </w:rPr>
            <w:t>פרטי קשר</w:t>
          </w:r>
        </w:p>
      </w:docPartBody>
    </w:docPart>
    <w:docPart>
      <w:docPartPr>
        <w:name w:val="8A4ECE809A5D4B23AC83C5DFC4057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773ED-E5C6-42B8-83D3-2DFF81B7B86C}"/>
      </w:docPartPr>
      <w:docPartBody>
        <w:p w:rsidR="00F55EC8" w:rsidRDefault="00EE17FB">
          <w:pPr>
            <w:pStyle w:val="8A4ECE809A5D4B23AC83C5DFC405700F"/>
          </w:pPr>
          <w:r w:rsidRPr="0096165F">
            <w:rPr>
              <w:rFonts w:ascii="Tahoma" w:hAnsi="Tahoma"/>
              <w:rtl/>
            </w:rPr>
            <w:t>טלפון: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EC8"/>
    <w:rsid w:val="00035692"/>
    <w:rsid w:val="0008484C"/>
    <w:rsid w:val="000E2C71"/>
    <w:rsid w:val="00196C38"/>
    <w:rsid w:val="002025C1"/>
    <w:rsid w:val="002510C1"/>
    <w:rsid w:val="00406BC4"/>
    <w:rsid w:val="004B3E8F"/>
    <w:rsid w:val="0057544D"/>
    <w:rsid w:val="00632016"/>
    <w:rsid w:val="00723ADD"/>
    <w:rsid w:val="00743DE7"/>
    <w:rsid w:val="007D12BD"/>
    <w:rsid w:val="00812182"/>
    <w:rsid w:val="00827091"/>
    <w:rsid w:val="00830C55"/>
    <w:rsid w:val="008947D4"/>
    <w:rsid w:val="00A5725A"/>
    <w:rsid w:val="00B549B4"/>
    <w:rsid w:val="00B62D5C"/>
    <w:rsid w:val="00B92C98"/>
    <w:rsid w:val="00BB34D8"/>
    <w:rsid w:val="00C85320"/>
    <w:rsid w:val="00DB09A9"/>
    <w:rsid w:val="00DE61BB"/>
    <w:rsid w:val="00E96476"/>
    <w:rsid w:val="00EE17FB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03A1D83E8A48C4BAA67A94B6BC2C96">
    <w:name w:val="9603A1D83E8A48C4BAA67A94B6BC2C96"/>
  </w:style>
  <w:style w:type="paragraph" w:customStyle="1" w:styleId="DE219C1078F0465A87159771EFE8F89F">
    <w:name w:val="DE219C1078F0465A87159771EFE8F89F"/>
  </w:style>
  <w:style w:type="paragraph" w:customStyle="1" w:styleId="683431DC92B04039856453BD863EA378">
    <w:name w:val="683431DC92B04039856453BD863EA378"/>
  </w:style>
  <w:style w:type="paragraph" w:customStyle="1" w:styleId="5FE64072138A40AB83EC38D9ADD82CB0">
    <w:name w:val="5FE64072138A40AB83EC38D9ADD82CB0"/>
  </w:style>
  <w:style w:type="paragraph" w:customStyle="1" w:styleId="54E2721929A344F1BE9B6618B1A34038">
    <w:name w:val="54E2721929A344F1BE9B6618B1A34038"/>
  </w:style>
  <w:style w:type="paragraph" w:customStyle="1" w:styleId="8A4ECE809A5D4B23AC83C5DFC405700F">
    <w:name w:val="8A4ECE809A5D4B23AC83C5DFC405700F"/>
  </w:style>
  <w:style w:type="paragraph" w:customStyle="1" w:styleId="AA0323224DF645FEA7083F0A8275A736">
    <w:name w:val="AA0323224DF645FEA7083F0A8275A736"/>
  </w:style>
  <w:style w:type="paragraph" w:customStyle="1" w:styleId="5E614C5658A74D4995C352C5EE0CBE12">
    <w:name w:val="5E614C5658A74D4995C352C5EE0CBE12"/>
  </w:style>
  <w:style w:type="paragraph" w:customStyle="1" w:styleId="5341F0B792A149FEA5AD74F1913FEA04">
    <w:name w:val="5341F0B792A149FEA5AD74F1913FEA04"/>
  </w:style>
  <w:style w:type="paragraph" w:customStyle="1" w:styleId="1DA2E5B648A7445CAC506A91FC9D3DF6">
    <w:name w:val="1DA2E5B648A7445CAC506A91FC9D3DF6"/>
  </w:style>
  <w:style w:type="character" w:styleId="Hyperlink">
    <w:name w:val="Hyperlink"/>
    <w:basedOn w:val="a0"/>
    <w:uiPriority w:val="99"/>
    <w:unhideWhenUsed/>
    <w:rPr>
      <w:rFonts w:cs="Tahoma"/>
      <w:color w:val="C45911" w:themeColor="accent2" w:themeShade="BF"/>
      <w:u w:val="single"/>
    </w:rPr>
  </w:style>
  <w:style w:type="paragraph" w:customStyle="1" w:styleId="D5144ACD5F624C218942CB729F5F1F5A">
    <w:name w:val="D5144ACD5F624C218942CB729F5F1F5A"/>
  </w:style>
  <w:style w:type="paragraph" w:customStyle="1" w:styleId="AEB35DB8DAC94F8FAD5867F4411F6B67">
    <w:name w:val="AEB35DB8DAC94F8FAD5867F4411F6B67"/>
  </w:style>
  <w:style w:type="paragraph" w:customStyle="1" w:styleId="FA87F5D1590F439F9493B4944E2F9BAD">
    <w:name w:val="FA87F5D1590F439F9493B4944E2F9BAD"/>
  </w:style>
  <w:style w:type="paragraph" w:customStyle="1" w:styleId="01567E87B7254FFB9478366B294BAFC0">
    <w:name w:val="01567E87B7254FFB9478366B294BAFC0"/>
  </w:style>
  <w:style w:type="paragraph" w:customStyle="1" w:styleId="53DF4649D0F84237BFB288E8EBF5394E">
    <w:name w:val="53DF4649D0F84237BFB288E8EBF5394E"/>
  </w:style>
  <w:style w:type="paragraph" w:customStyle="1" w:styleId="ACE9E13C24024E129DEB95DC58110FC2">
    <w:name w:val="ACE9E13C24024E129DEB95DC58110FC2"/>
  </w:style>
  <w:style w:type="paragraph" w:customStyle="1" w:styleId="C7FDBADBD7634D84A9DA3465F7F80064">
    <w:name w:val="C7FDBADBD7634D84A9DA3465F7F80064"/>
  </w:style>
  <w:style w:type="paragraph" w:customStyle="1" w:styleId="D8916D02E20C40CCAABE0C27E59B031B">
    <w:name w:val="D8916D02E20C40CCAABE0C27E59B031B"/>
  </w:style>
  <w:style w:type="paragraph" w:customStyle="1" w:styleId="D1EB897A37F64B4382DA675D6892F3BE">
    <w:name w:val="D1EB897A37F64B4382DA675D6892F3BE"/>
  </w:style>
  <w:style w:type="paragraph" w:customStyle="1" w:styleId="8A99818EAEBA438D9AB113033137C902">
    <w:name w:val="8A99818EAEBA438D9AB113033137C902"/>
  </w:style>
  <w:style w:type="paragraph" w:customStyle="1" w:styleId="CB2D5645357341BCA1CAA607DA01ECFB">
    <w:name w:val="CB2D5645357341BCA1CAA607DA01ECFB"/>
  </w:style>
  <w:style w:type="paragraph" w:customStyle="1" w:styleId="010608E9A3FF4510BC25F82334784B87">
    <w:name w:val="010608E9A3FF4510BC25F82334784B87"/>
  </w:style>
  <w:style w:type="paragraph" w:customStyle="1" w:styleId="5D70ECC093F147BD833EA9575B8F1A1C">
    <w:name w:val="5D70ECC093F147BD833EA9575B8F1A1C"/>
  </w:style>
  <w:style w:type="paragraph" w:customStyle="1" w:styleId="B4320C89B5D64EDCA55CBD107B783448">
    <w:name w:val="B4320C89B5D64EDCA55CBD107B783448"/>
  </w:style>
  <w:style w:type="paragraph" w:customStyle="1" w:styleId="C52D825C7B1B4C3BAC5A0FD2BDB17807">
    <w:name w:val="C52D825C7B1B4C3BAC5A0FD2BDB17807"/>
  </w:style>
  <w:style w:type="paragraph" w:customStyle="1" w:styleId="5B47CD7A052145B29E32F56128522720">
    <w:name w:val="5B47CD7A052145B29E32F56128522720"/>
  </w:style>
  <w:style w:type="paragraph" w:customStyle="1" w:styleId="403D55FED621442B9FFE366A3F0A6989">
    <w:name w:val="403D55FED621442B9FFE366A3F0A6989"/>
  </w:style>
  <w:style w:type="paragraph" w:customStyle="1" w:styleId="2E7327CF0D8D40DC9FADD07E3C4E9D99">
    <w:name w:val="2E7327CF0D8D40DC9FADD07E3C4E9D99"/>
  </w:style>
  <w:style w:type="paragraph" w:customStyle="1" w:styleId="70DF9F7420A14E79B62C80C65C7F0D1A">
    <w:name w:val="70DF9F7420A14E79B62C80C65C7F0D1A"/>
  </w:style>
  <w:style w:type="paragraph" w:customStyle="1" w:styleId="A36C7246D15F4A269EAA207A0D8AE9FE">
    <w:name w:val="A36C7246D15F4A269EAA207A0D8AE9FE"/>
  </w:style>
  <w:style w:type="paragraph" w:customStyle="1" w:styleId="6DC090B34E6948FAB87AAD35FF7B21D3">
    <w:name w:val="6DC090B34E6948FAB87AAD35FF7B21D3"/>
  </w:style>
  <w:style w:type="paragraph" w:customStyle="1" w:styleId="2E30CC6622F44A029652B25A11259451">
    <w:name w:val="2E30CC6622F44A029652B25A11259451"/>
  </w:style>
  <w:style w:type="paragraph" w:customStyle="1" w:styleId="EE8810021AD342EEAFC02EFCF5923ECD">
    <w:name w:val="EE8810021AD342EEAFC02EFCF5923ECD"/>
  </w:style>
  <w:style w:type="paragraph" w:customStyle="1" w:styleId="372EAD8F650F4E6083DB580BA0ED51EE">
    <w:name w:val="372EAD8F650F4E6083DB580BA0ED51EE"/>
  </w:style>
  <w:style w:type="paragraph" w:customStyle="1" w:styleId="5547C9AE25DF4B829607F5B9406D50AC">
    <w:name w:val="5547C9AE25DF4B829607F5B9406D50AC"/>
  </w:style>
  <w:style w:type="paragraph" w:customStyle="1" w:styleId="BAECD4963F7A4F8F910D49418D928126">
    <w:name w:val="BAECD4963F7A4F8F910D49418D928126"/>
  </w:style>
  <w:style w:type="paragraph" w:customStyle="1" w:styleId="2DE1ECD968F54E5D85FEB53C3F277F13">
    <w:name w:val="2DE1ECD968F54E5D85FEB53C3F277F13"/>
  </w:style>
  <w:style w:type="paragraph" w:customStyle="1" w:styleId="38B818B174F943F989685D60D046A14E">
    <w:name w:val="38B818B174F943F989685D60D046A14E"/>
  </w:style>
  <w:style w:type="paragraph" w:customStyle="1" w:styleId="F7404C14AA6A4543817A42A24AC665C2">
    <w:name w:val="F7404C14AA6A4543817A42A24AC665C2"/>
  </w:style>
  <w:style w:type="paragraph" w:customStyle="1" w:styleId="11BFFBA7B3344D539C94FD802994439A">
    <w:name w:val="11BFFBA7B3344D539C94FD802994439A"/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paragraph" w:customStyle="1" w:styleId="57CA33931D344373A6E1F5291F9D15D2">
    <w:name w:val="57CA33931D344373A6E1F5291F9D15D2"/>
  </w:style>
  <w:style w:type="paragraph" w:customStyle="1" w:styleId="9188A0CB8A7045FF88130C3E69F98ADB">
    <w:name w:val="9188A0CB8A7045FF88130C3E69F98ADB"/>
    <w:rsid w:val="00F55EC8"/>
  </w:style>
  <w:style w:type="paragraph" w:customStyle="1" w:styleId="77A859B6D10A4082A26244F23D2886D1">
    <w:name w:val="77A859B6D10A4082A26244F23D2886D1"/>
    <w:rsid w:val="00F55EC8"/>
  </w:style>
  <w:style w:type="paragraph" w:customStyle="1" w:styleId="493AF2D3368649A08C000111A71C5055">
    <w:name w:val="493AF2D3368649A08C000111A71C5055"/>
    <w:rsid w:val="00F55EC8"/>
  </w:style>
  <w:style w:type="paragraph" w:customStyle="1" w:styleId="9C5EE41775CB469AA37E6CF9FBCAA093">
    <w:name w:val="9C5EE41775CB469AA37E6CF9FBCAA093"/>
    <w:rsid w:val="00C85320"/>
    <w:pPr>
      <w:bidi/>
    </w:pPr>
  </w:style>
  <w:style w:type="paragraph" w:customStyle="1" w:styleId="074DB33E508F4BED892996B1D3A48B4E">
    <w:name w:val="074DB33E508F4BED892996B1D3A48B4E"/>
    <w:rsid w:val="00C8532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</Template>
  <TotalTime>0</TotalTime>
  <Pages>1</Pages>
  <Words>283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2020-10-14T13:13:00Z</dcterms:created>
  <dcterms:modified xsi:type="dcterms:W3CDTF">2020-10-26T14:34:00Z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