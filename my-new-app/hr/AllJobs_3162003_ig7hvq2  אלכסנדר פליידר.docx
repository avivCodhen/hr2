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5F9E2" w14:textId="77777777" w:rsidR="00C148C3" w:rsidRPr="00CA04AC" w:rsidRDefault="00C148C3" w:rsidP="005C4C1C">
      <w:pPr>
        <w:jc w:val="center"/>
        <w:rPr>
          <w:rFonts w:ascii="Arial" w:hAnsi="Arial" w:cs="Arial"/>
          <w:sz w:val="24"/>
          <w:szCs w:val="24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קורות חיים</w:t>
      </w:r>
    </w:p>
    <w:p w14:paraId="428020BA" w14:textId="77777777" w:rsidR="00D72AD8" w:rsidRPr="00CA04AC" w:rsidRDefault="00D72AD8" w:rsidP="002C144B">
      <w:pPr>
        <w:rPr>
          <w:rFonts w:ascii="Arial" w:hAnsi="Arial" w:cs="Arial"/>
          <w:sz w:val="24"/>
          <w:szCs w:val="24"/>
          <w:rtl/>
        </w:rPr>
      </w:pPr>
    </w:p>
    <w:p w14:paraId="4874604D" w14:textId="77777777" w:rsidR="00AE089C" w:rsidRPr="00CA04AC" w:rsidRDefault="00AE089C" w:rsidP="002C144B">
      <w:pPr>
        <w:rPr>
          <w:rFonts w:ascii="Arial" w:hAnsi="Arial" w:cs="Arial"/>
          <w:sz w:val="24"/>
          <w:szCs w:val="24"/>
          <w:u w:val="single"/>
          <w:rtl/>
        </w:rPr>
      </w:pPr>
      <w:r w:rsidRPr="00CA04AC">
        <w:rPr>
          <w:rFonts w:ascii="Arial" w:hAnsi="Arial" w:cs="Arial"/>
          <w:color w:val="1F497D"/>
          <w:sz w:val="24"/>
          <w:szCs w:val="24"/>
          <w:u w:val="single"/>
          <w:rtl/>
        </w:rPr>
        <w:t>פרטים אישיים</w:t>
      </w:r>
    </w:p>
    <w:p w14:paraId="339F56EB" w14:textId="77777777" w:rsidR="00FD14D6" w:rsidRPr="00CA04AC" w:rsidRDefault="00FD14D6" w:rsidP="002C144B">
      <w:pPr>
        <w:rPr>
          <w:rFonts w:ascii="Arial" w:hAnsi="Arial" w:cs="Arial"/>
          <w:sz w:val="24"/>
          <w:szCs w:val="24"/>
          <w:u w:val="single"/>
          <w:rtl/>
        </w:rPr>
      </w:pPr>
    </w:p>
    <w:p w14:paraId="02D65343" w14:textId="77777777" w:rsidR="00A11464" w:rsidRPr="00CA04AC" w:rsidRDefault="00AE089C" w:rsidP="002C144B">
      <w:pPr>
        <w:rPr>
          <w:rFonts w:ascii="Arial" w:hAnsi="Arial" w:cs="Arial"/>
          <w:sz w:val="24"/>
          <w:szCs w:val="24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שם: פליידר אלכסנדר</w:t>
      </w:r>
    </w:p>
    <w:p w14:paraId="7344D54D" w14:textId="77777777" w:rsidR="00A11464" w:rsidRPr="00CA04AC" w:rsidRDefault="00A11464" w:rsidP="002C144B">
      <w:pPr>
        <w:rPr>
          <w:rFonts w:ascii="Arial" w:hAnsi="Arial" w:cs="Arial"/>
          <w:sz w:val="24"/>
          <w:szCs w:val="24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ת</w:t>
      </w:r>
      <w:r w:rsidR="00AE089C" w:rsidRPr="00CA04AC">
        <w:rPr>
          <w:rFonts w:ascii="Arial" w:hAnsi="Arial" w:cs="Arial"/>
          <w:sz w:val="24"/>
          <w:szCs w:val="24"/>
          <w:rtl/>
        </w:rPr>
        <w:t>.ז:</w:t>
      </w:r>
      <w:r w:rsidRPr="00CA04AC">
        <w:rPr>
          <w:rFonts w:ascii="Arial" w:hAnsi="Arial" w:cs="Arial"/>
          <w:sz w:val="24"/>
          <w:szCs w:val="24"/>
          <w:rtl/>
        </w:rPr>
        <w:t> 304585243</w:t>
      </w:r>
    </w:p>
    <w:p w14:paraId="32B7F25F" w14:textId="77777777" w:rsidR="00A11464" w:rsidRPr="00CA04AC" w:rsidRDefault="00A11464" w:rsidP="002C144B">
      <w:pPr>
        <w:rPr>
          <w:rFonts w:ascii="Arial" w:hAnsi="Arial" w:cs="Arial"/>
          <w:sz w:val="24"/>
          <w:szCs w:val="24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תאריך לידה</w:t>
      </w:r>
      <w:r w:rsidR="00AE089C" w:rsidRPr="00CA04AC">
        <w:rPr>
          <w:rFonts w:ascii="Arial" w:hAnsi="Arial" w:cs="Arial"/>
          <w:sz w:val="24"/>
          <w:szCs w:val="24"/>
          <w:rtl/>
        </w:rPr>
        <w:t>:</w:t>
      </w:r>
      <w:r w:rsidRPr="00CA04AC">
        <w:rPr>
          <w:rFonts w:ascii="Arial" w:hAnsi="Arial" w:cs="Arial"/>
          <w:sz w:val="24"/>
          <w:szCs w:val="24"/>
          <w:rtl/>
        </w:rPr>
        <w:t xml:space="preserve"> 20.05.1955 </w:t>
      </w:r>
    </w:p>
    <w:p w14:paraId="55D9F99B" w14:textId="77777777" w:rsidR="00A11464" w:rsidRPr="00CA04AC" w:rsidRDefault="00A11464" w:rsidP="002C144B">
      <w:pPr>
        <w:rPr>
          <w:rFonts w:ascii="Arial" w:hAnsi="Arial" w:cs="Arial"/>
          <w:sz w:val="24"/>
          <w:szCs w:val="24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כתובת</w:t>
      </w:r>
      <w:r w:rsidR="00AE089C" w:rsidRPr="00CA04AC">
        <w:rPr>
          <w:rFonts w:ascii="Arial" w:hAnsi="Arial" w:cs="Arial"/>
          <w:sz w:val="24"/>
          <w:szCs w:val="24"/>
          <w:rtl/>
        </w:rPr>
        <w:t>: </w:t>
      </w:r>
      <w:r w:rsidRPr="00CA04AC">
        <w:rPr>
          <w:rFonts w:ascii="Arial" w:hAnsi="Arial" w:cs="Arial"/>
          <w:sz w:val="24"/>
          <w:szCs w:val="24"/>
          <w:rtl/>
        </w:rPr>
        <w:t>משה מזרחי 2, ראשון לציון</w:t>
      </w:r>
    </w:p>
    <w:p w14:paraId="26499A02" w14:textId="77777777" w:rsidR="007146EE" w:rsidRPr="00CA04AC" w:rsidRDefault="00A11464" w:rsidP="00CC20CA">
      <w:pPr>
        <w:rPr>
          <w:rFonts w:ascii="Arial" w:hAnsi="Arial" w:cs="Arial"/>
          <w:sz w:val="24"/>
          <w:szCs w:val="24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נייד</w:t>
      </w:r>
      <w:r w:rsidR="00FD14D6" w:rsidRPr="00CA04AC">
        <w:rPr>
          <w:rFonts w:ascii="Arial" w:hAnsi="Arial" w:cs="Arial"/>
          <w:sz w:val="24"/>
          <w:szCs w:val="24"/>
          <w:rtl/>
        </w:rPr>
        <w:t>:</w:t>
      </w:r>
      <w:r w:rsidR="00CC20CA" w:rsidRPr="00CA04AC">
        <w:rPr>
          <w:rFonts w:ascii="Arial" w:hAnsi="Arial" w:cs="Arial"/>
          <w:sz w:val="24"/>
          <w:szCs w:val="24"/>
          <w:rtl/>
        </w:rPr>
        <w:t xml:space="preserve">  </w:t>
      </w:r>
      <w:r w:rsidR="00556A7C" w:rsidRPr="00CA04AC">
        <w:rPr>
          <w:rFonts w:ascii="Arial" w:hAnsi="Arial" w:cs="Arial"/>
          <w:sz w:val="24"/>
          <w:szCs w:val="24"/>
          <w:rtl/>
        </w:rPr>
        <w:t xml:space="preserve"> </w:t>
      </w:r>
      <w:bookmarkStart w:id="0" w:name="OLE_LINK3"/>
      <w:bookmarkStart w:id="1" w:name="OLE_LINK4"/>
      <w:r w:rsidR="00CC20CA" w:rsidRPr="00CA04AC">
        <w:rPr>
          <w:rFonts w:ascii="Arial" w:hAnsi="Arial" w:cs="Arial"/>
          <w:sz w:val="24"/>
          <w:szCs w:val="24"/>
          <w:rtl/>
        </w:rPr>
        <w:t>2032700</w:t>
      </w:r>
      <w:r w:rsidRPr="00CA04AC">
        <w:rPr>
          <w:rFonts w:ascii="Arial" w:hAnsi="Arial" w:cs="Arial"/>
          <w:sz w:val="24"/>
          <w:szCs w:val="24"/>
          <w:rtl/>
        </w:rPr>
        <w:t xml:space="preserve"> </w:t>
      </w:r>
      <w:r w:rsidR="00FD14D6" w:rsidRPr="00CA04AC">
        <w:rPr>
          <w:rFonts w:ascii="Arial" w:hAnsi="Arial" w:cs="Arial"/>
          <w:sz w:val="24"/>
          <w:szCs w:val="24"/>
          <w:rtl/>
        </w:rPr>
        <w:t>-</w:t>
      </w:r>
      <w:r w:rsidRPr="00CA04AC">
        <w:rPr>
          <w:rFonts w:ascii="Arial" w:hAnsi="Arial" w:cs="Arial"/>
          <w:sz w:val="24"/>
          <w:szCs w:val="24"/>
          <w:rtl/>
        </w:rPr>
        <w:t>05</w:t>
      </w:r>
      <w:bookmarkEnd w:id="0"/>
      <w:bookmarkEnd w:id="1"/>
      <w:r w:rsidR="00CC20CA" w:rsidRPr="00CA04AC">
        <w:rPr>
          <w:rFonts w:ascii="Arial" w:hAnsi="Arial" w:cs="Arial"/>
          <w:sz w:val="24"/>
          <w:szCs w:val="24"/>
          <w:rtl/>
        </w:rPr>
        <w:t>4</w:t>
      </w:r>
      <w:r w:rsidR="007146EE" w:rsidRPr="00CA04AC">
        <w:rPr>
          <w:rFonts w:ascii="Arial" w:hAnsi="Arial" w:cs="Arial"/>
          <w:sz w:val="24"/>
          <w:szCs w:val="24"/>
          <w:rtl/>
        </w:rPr>
        <w:t xml:space="preserve"> </w:t>
      </w:r>
    </w:p>
    <w:p w14:paraId="70A60B60" w14:textId="77777777" w:rsidR="00256001" w:rsidRPr="00CA04AC" w:rsidRDefault="00A11464" w:rsidP="002C144B">
      <w:pPr>
        <w:rPr>
          <w:rFonts w:ascii="Arial" w:hAnsi="Arial" w:cs="Arial"/>
          <w:sz w:val="24"/>
          <w:szCs w:val="24"/>
        </w:rPr>
      </w:pPr>
      <w:r w:rsidRPr="00CA04AC">
        <w:rPr>
          <w:rFonts w:ascii="Arial" w:hAnsi="Arial" w:cs="Arial"/>
          <w:sz w:val="24"/>
          <w:szCs w:val="24"/>
          <w:rtl/>
        </w:rPr>
        <w:t>אימייל</w:t>
      </w:r>
      <w:r w:rsidR="00256001" w:rsidRPr="00CA04AC">
        <w:rPr>
          <w:rFonts w:ascii="Arial" w:hAnsi="Arial" w:cs="Arial"/>
          <w:sz w:val="24"/>
          <w:szCs w:val="24"/>
          <w:rtl/>
        </w:rPr>
        <w:t xml:space="preserve">: </w:t>
      </w:r>
      <w:hyperlink r:id="rId8" w:history="1">
        <w:r w:rsidR="00FD14D6" w:rsidRPr="00CA04AC">
          <w:rPr>
            <w:rStyle w:val="Hyperlink"/>
            <w:rFonts w:ascii="Arial" w:hAnsi="Arial" w:cs="Arial"/>
            <w:sz w:val="24"/>
            <w:szCs w:val="24"/>
          </w:rPr>
          <w:t>alexflayder@gmail.com</w:t>
        </w:r>
      </w:hyperlink>
    </w:p>
    <w:p w14:paraId="2D0F5B1C" w14:textId="77777777" w:rsidR="00A11464" w:rsidRPr="00CA04AC" w:rsidRDefault="00A11464" w:rsidP="002C144B">
      <w:pPr>
        <w:rPr>
          <w:rFonts w:ascii="Arial" w:hAnsi="Arial" w:cs="Arial"/>
          <w:sz w:val="24"/>
          <w:szCs w:val="24"/>
          <w:rtl/>
        </w:rPr>
      </w:pPr>
    </w:p>
    <w:p w14:paraId="4127171D" w14:textId="77777777" w:rsidR="00FD14D6" w:rsidRPr="00CA04AC" w:rsidRDefault="00012E7E" w:rsidP="00B34FEA">
      <w:pPr>
        <w:rPr>
          <w:rFonts w:ascii="Arial" w:hAnsi="Arial" w:cs="Arial"/>
          <w:color w:val="1F497D"/>
          <w:sz w:val="24"/>
          <w:szCs w:val="24"/>
          <w:u w:val="single"/>
          <w:rtl/>
        </w:rPr>
      </w:pPr>
      <w:r w:rsidRPr="00CA04AC">
        <w:rPr>
          <w:rFonts w:ascii="Arial" w:hAnsi="Arial" w:cs="Arial"/>
          <w:color w:val="1F497D"/>
          <w:sz w:val="24"/>
          <w:szCs w:val="24"/>
          <w:u w:val="single"/>
          <w:rtl/>
        </w:rPr>
        <w:t>השכלה</w:t>
      </w:r>
    </w:p>
    <w:p w14:paraId="13AE9A7D" w14:textId="77777777" w:rsidR="00801EE9" w:rsidRPr="00CA04AC" w:rsidRDefault="00A11464" w:rsidP="00B34FEA">
      <w:pPr>
        <w:rPr>
          <w:rFonts w:ascii="Arial" w:hAnsi="Arial" w:cs="Arial"/>
          <w:sz w:val="24"/>
          <w:szCs w:val="24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1977-1972</w:t>
      </w:r>
      <w:r w:rsidR="00040291" w:rsidRPr="00CA04AC">
        <w:rPr>
          <w:rFonts w:ascii="Arial" w:hAnsi="Arial" w:cs="Arial"/>
          <w:sz w:val="24"/>
          <w:szCs w:val="24"/>
          <w:rtl/>
        </w:rPr>
        <w:t xml:space="preserve"> תואר ראשון ושני להנדסת בנין בעיר אודסה</w:t>
      </w:r>
      <w:r w:rsidR="00283624" w:rsidRPr="00CA04AC">
        <w:rPr>
          <w:rFonts w:ascii="Arial" w:hAnsi="Arial" w:cs="Arial"/>
          <w:sz w:val="24"/>
          <w:szCs w:val="24"/>
          <w:rtl/>
        </w:rPr>
        <w:t xml:space="preserve"> ( </w:t>
      </w:r>
      <w:r w:rsidR="00040291" w:rsidRPr="00CA04AC">
        <w:rPr>
          <w:rFonts w:ascii="Arial" w:hAnsi="Arial" w:cs="Arial"/>
          <w:sz w:val="24"/>
          <w:szCs w:val="24"/>
        </w:rPr>
        <w:t>M.Sc.</w:t>
      </w:r>
      <w:r w:rsidR="00040291" w:rsidRPr="00CA04AC">
        <w:rPr>
          <w:rFonts w:ascii="Arial" w:hAnsi="Arial" w:cs="Arial"/>
          <w:sz w:val="24"/>
          <w:szCs w:val="24"/>
          <w:rtl/>
        </w:rPr>
        <w:t xml:space="preserve"> &amp; </w:t>
      </w:r>
      <w:r w:rsidR="00040291" w:rsidRPr="00CA04AC">
        <w:rPr>
          <w:rFonts w:ascii="Arial" w:hAnsi="Arial" w:cs="Arial"/>
          <w:sz w:val="24"/>
          <w:szCs w:val="24"/>
        </w:rPr>
        <w:t>B.Sc.</w:t>
      </w:r>
      <w:r w:rsidR="00040291" w:rsidRPr="00CA04AC">
        <w:rPr>
          <w:rFonts w:ascii="Arial" w:hAnsi="Arial" w:cs="Arial"/>
          <w:sz w:val="24"/>
          <w:szCs w:val="24"/>
          <w:rtl/>
        </w:rPr>
        <w:t xml:space="preserve"> )</w:t>
      </w:r>
    </w:p>
    <w:p w14:paraId="2C6976EB" w14:textId="77777777" w:rsidR="00FD14D6" w:rsidRPr="0096556A" w:rsidRDefault="00801EE9" w:rsidP="002941F5">
      <w:pPr>
        <w:rPr>
          <w:rFonts w:ascii="Arial" w:hAnsi="Arial" w:cs="Arial"/>
          <w:b/>
          <w:bCs/>
          <w:color w:val="2F5496"/>
          <w:sz w:val="24"/>
          <w:szCs w:val="24"/>
          <w:u w:val="single"/>
          <w:rtl/>
        </w:rPr>
      </w:pPr>
      <w:r w:rsidRPr="0096556A">
        <w:rPr>
          <w:rFonts w:ascii="Arial" w:hAnsi="Arial" w:cs="Arial"/>
          <w:b/>
          <w:bCs/>
          <w:color w:val="2F5496"/>
          <w:sz w:val="24"/>
          <w:szCs w:val="24"/>
          <w:u w:val="single"/>
          <w:rtl/>
        </w:rPr>
        <w:t>נסיון מקצועי:</w:t>
      </w:r>
    </w:p>
    <w:p w14:paraId="6503D01D" w14:textId="77777777" w:rsidR="00801EE9" w:rsidRPr="00CA04AC" w:rsidRDefault="0025284F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ניסיון וידע מקצועי רחב</w:t>
      </w:r>
      <w:r w:rsidR="00801EE9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בכל תחומי</w:t>
      </w:r>
      <w:r w:rsidR="00565FF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</w:t>
      </w:r>
      <w:r w:rsidR="00565FF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בניה, מערכות אלקטרו</w:t>
      </w:r>
      <w:r w:rsidR="00801EE9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מכניות ( מיזוג אוויר,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חשמל תעשייתי ,מתח גבוהה , נמוך</w:t>
      </w:r>
      <w:r w:rsidR="00801EE9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ונמוך מאוד כולל מערכות בקרה , אינסטלצייה סניטארית וכיבוי אש , בריכות שחייה , </w:t>
      </w:r>
      <w:r w:rsidR="005F4799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חדרי מחשב )</w:t>
      </w:r>
    </w:p>
    <w:p w14:paraId="5E53D1F5" w14:textId="77777777" w:rsidR="00801EE9" w:rsidRPr="00CA04AC" w:rsidRDefault="00801EE9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ניסיון זה צברתי במשך </w:t>
      </w:r>
      <w:r w:rsidR="0088455A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40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שנים של עשייה רצופה בהיבט הביצוע בשטח, בהיבט התכנון הרב מערכתי ובהיבט הניהול הבכיר. (כולל תכנון, מפרטים טכניים , מכרזים, הפעלת קבלני משנה, חוזים ,והפעלת צוותי עובדים)</w:t>
      </w:r>
    </w:p>
    <w:p w14:paraId="50AA93A5" w14:textId="77777777" w:rsidR="00170FE7" w:rsidRPr="00CA04AC" w:rsidRDefault="00801EE9" w:rsidP="00B34FEA">
      <w:pPr>
        <w:pStyle w:val="af7"/>
        <w:jc w:val="left"/>
        <w:rPr>
          <w:rFonts w:ascii="Arial" w:hAnsi="Arial" w:cs="Arial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שליטה מלאה בתוכנות מחשב מקצועיות ותוכנות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05238B" w:rsidRPr="00CA04AC">
        <w:rPr>
          <w:rFonts w:ascii="Arial" w:hAnsi="Arial" w:cs="Arial"/>
          <w:sz w:val="24"/>
          <w:szCs w:val="24"/>
          <w:rtl/>
        </w:rPr>
        <w:t xml:space="preserve">ביישומי </w:t>
      </w:r>
      <w:r w:rsidR="0005238B" w:rsidRPr="00CA04AC">
        <w:rPr>
          <w:rFonts w:ascii="Arial" w:hAnsi="Arial" w:cs="Arial"/>
          <w:sz w:val="24"/>
          <w:szCs w:val="24"/>
        </w:rPr>
        <w:t xml:space="preserve">  </w:t>
      </w:r>
      <w:r w:rsidR="0005238B" w:rsidRPr="00CA04AC">
        <w:rPr>
          <w:rStyle w:val="apple-style-span"/>
          <w:rFonts w:ascii="Arial" w:hAnsi="Arial" w:cs="Arial"/>
          <w:color w:val="000000"/>
          <w:sz w:val="24"/>
          <w:szCs w:val="24"/>
        </w:rPr>
        <w:t>MS</w:t>
      </w:r>
      <w:r w:rsidR="0005238B" w:rsidRPr="00CA04AC">
        <w:rPr>
          <w:rFonts w:ascii="Arial" w:hAnsi="Arial" w:cs="Arial"/>
          <w:sz w:val="24"/>
          <w:szCs w:val="24"/>
        </w:rPr>
        <w:t xml:space="preserve"> Office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5F4799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ובנארית</w:t>
      </w:r>
      <w:r w:rsidR="00241DC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.</w:t>
      </w:r>
    </w:p>
    <w:p w14:paraId="3AEF1382" w14:textId="77777777" w:rsidR="00970989" w:rsidRPr="0096556A" w:rsidRDefault="00430974" w:rsidP="002941F5">
      <w:pPr>
        <w:rPr>
          <w:rFonts w:ascii="Arial" w:hAnsi="Arial" w:cs="Arial"/>
          <w:b/>
          <w:bCs/>
          <w:color w:val="2F5496"/>
          <w:sz w:val="24"/>
          <w:szCs w:val="24"/>
          <w:u w:val="single"/>
          <w:rtl/>
        </w:rPr>
      </w:pPr>
      <w:r w:rsidRPr="0096556A">
        <w:rPr>
          <w:rFonts w:ascii="Arial" w:hAnsi="Arial" w:cs="Arial"/>
          <w:b/>
          <w:bCs/>
          <w:color w:val="2F5496"/>
          <w:sz w:val="24"/>
          <w:szCs w:val="24"/>
          <w:u w:val="single"/>
          <w:rtl/>
        </w:rPr>
        <w:t xml:space="preserve">להלן פרוט </w:t>
      </w:r>
      <w:r w:rsidR="00A11464" w:rsidRPr="0096556A">
        <w:rPr>
          <w:rFonts w:ascii="Arial" w:hAnsi="Arial" w:cs="Arial"/>
          <w:b/>
          <w:bCs/>
          <w:color w:val="2F5496"/>
          <w:sz w:val="24"/>
          <w:szCs w:val="24"/>
          <w:u w:val="single"/>
          <w:rtl/>
        </w:rPr>
        <w:t>ניסיון מקצועי</w:t>
      </w:r>
      <w:r w:rsidR="00EB637D" w:rsidRPr="0096556A">
        <w:rPr>
          <w:rFonts w:ascii="Arial" w:hAnsi="Arial" w:cs="Arial" w:hint="cs"/>
          <w:b/>
          <w:bCs/>
          <w:color w:val="2F5496"/>
          <w:sz w:val="24"/>
          <w:szCs w:val="24"/>
          <w:u w:val="single"/>
          <w:rtl/>
        </w:rPr>
        <w:t>:</w:t>
      </w:r>
    </w:p>
    <w:p w14:paraId="00CC31A8" w14:textId="77777777" w:rsidR="006F4B11" w:rsidRDefault="007B6BC6" w:rsidP="00117242">
      <w:pPr>
        <w:pStyle w:val="2"/>
        <w:shd w:val="clear" w:color="auto" w:fill="FFFFFF"/>
        <w:bidi w:val="0"/>
        <w:spacing w:before="300" w:after="150"/>
        <w:jc w:val="right"/>
        <w:rPr>
          <w:rStyle w:val="apple-style-span"/>
          <w:rFonts w:ascii="Arial" w:hAnsi="Arial" w:cs="Arial"/>
          <w:b w:val="0"/>
          <w:bCs w:val="0"/>
          <w:color w:val="000000"/>
          <w:sz w:val="24"/>
          <w:szCs w:val="24"/>
          <w:u w:val="none"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u w:val="none"/>
          <w:rtl/>
        </w:rPr>
        <w:t>2018-2019</w:t>
      </w:r>
      <w:r w:rsidR="00117242" w:rsidRPr="00CA04AC">
        <w:rPr>
          <w:rStyle w:val="apple-style-span"/>
          <w:rFonts w:ascii="Arial" w:hAnsi="Arial" w:cs="Arial"/>
          <w:b w:val="0"/>
          <w:bCs w:val="0"/>
          <w:color w:val="000000"/>
          <w:sz w:val="24"/>
          <w:szCs w:val="24"/>
          <w:u w:val="none"/>
          <w:rtl/>
        </w:rPr>
        <w:t xml:space="preserve">      </w:t>
      </w:r>
      <w:r w:rsidR="006F4B11" w:rsidRPr="00CA04AC">
        <w:rPr>
          <w:rStyle w:val="apple-style-span"/>
          <w:rFonts w:ascii="Arial" w:hAnsi="Arial" w:cs="Arial"/>
          <w:b w:val="0"/>
          <w:bCs w:val="0"/>
          <w:color w:val="000000"/>
          <w:sz w:val="24"/>
          <w:szCs w:val="24"/>
          <w:u w:val="none"/>
          <w:rtl/>
        </w:rPr>
        <w:t xml:space="preserve"> </w:t>
      </w:r>
      <w:r w:rsidR="00CC5B3E" w:rsidRPr="00CC5B3E">
        <w:rPr>
          <w:rStyle w:val="apple-style-span"/>
          <w:rFonts w:ascii="Arial" w:hAnsi="Arial" w:cs="Arial"/>
          <w:color w:val="000000"/>
          <w:sz w:val="24"/>
          <w:szCs w:val="24"/>
          <w:rtl/>
        </w:rPr>
        <w:t>אחים מרגולין הנדסה וייעוץ</w:t>
      </w:r>
      <w:r w:rsidR="00CC5B3E" w:rsidRPr="00CA04AC">
        <w:rPr>
          <w:rStyle w:val="apple-style-span"/>
          <w:rFonts w:ascii="Arial" w:hAnsi="Arial" w:cs="Arial"/>
          <w:b w:val="0"/>
          <w:bCs w:val="0"/>
          <w:color w:val="000000"/>
          <w:sz w:val="24"/>
          <w:szCs w:val="24"/>
          <w:u w:val="none"/>
          <w:rtl/>
        </w:rPr>
        <w:t xml:space="preserve"> </w:t>
      </w:r>
    </w:p>
    <w:p w14:paraId="34999BD3" w14:textId="77777777" w:rsidR="00C7618F" w:rsidRPr="00C7618F" w:rsidRDefault="00CC5B3E" w:rsidP="00C7618F">
      <w:pPr>
        <w:bidi w:val="0"/>
        <w:jc w:val="righ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C5B3E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מפקח</w:t>
      </w:r>
      <w:r>
        <w:rPr>
          <w:rStyle w:val="apple-style-span"/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="00C7618F" w:rsidRPr="00C7618F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עבודות </w:t>
      </w:r>
      <w:r w:rsidR="00D7252B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שלד ו</w:t>
      </w:r>
      <w:r w:rsidR="00C7618F" w:rsidRPr="00C7618F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גמר </w:t>
      </w:r>
      <w:r w:rsidR="00D7252B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ב</w:t>
      </w:r>
      <w:r w:rsidR="00C7618F" w:rsidRPr="00C7618F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משרדי חברת </w:t>
      </w:r>
      <w:bookmarkStart w:id="2" w:name="_Hlk27574973"/>
      <w:r w:rsidR="00D7252B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אפל</w:t>
      </w:r>
      <w:bookmarkEnd w:id="2"/>
      <w:r w:rsidR="00C7618F" w:rsidRPr="00C7618F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בשטח של  כ- 5</w:t>
      </w:r>
      <w:r w:rsidR="00D7252B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5</w:t>
      </w:r>
      <w:r w:rsidR="00C7618F" w:rsidRPr="00C7618F">
        <w:rPr>
          <w:rStyle w:val="apple-style-span"/>
          <w:rFonts w:ascii="Arial" w:hAnsi="Arial" w:cs="Arial"/>
          <w:color w:val="000000"/>
          <w:sz w:val="24"/>
          <w:szCs w:val="24"/>
          <w:rtl/>
        </w:rPr>
        <w:t>00 מ"ר ב</w:t>
      </w:r>
      <w:r w:rsidR="00D7252B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הרצליה פיתוח</w:t>
      </w:r>
      <w:r w:rsidR="00D7252B" w:rsidRPr="00D7252B">
        <w:rPr>
          <w:rtl/>
        </w:rPr>
        <w:t xml:space="preserve"> </w:t>
      </w:r>
      <w:r w:rsidR="00D7252B" w:rsidRPr="00D7252B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ניהול </w:t>
      </w:r>
      <w:r w:rsidR="0088455A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תכנון ו</w:t>
      </w:r>
      <w:r w:rsidR="00D7252B" w:rsidRPr="00D7252B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ביצוע על עבודות </w:t>
      </w:r>
      <w:r w:rsidR="0088455A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קונסטרוקציה ו</w:t>
      </w:r>
      <w:r w:rsidR="00D7252B" w:rsidRPr="00D7252B">
        <w:rPr>
          <w:rStyle w:val="apple-style-span"/>
          <w:rFonts w:ascii="Arial" w:hAnsi="Arial" w:cs="Arial"/>
          <w:color w:val="000000"/>
          <w:sz w:val="24"/>
          <w:szCs w:val="24"/>
          <w:rtl/>
        </w:rPr>
        <w:t>גמר</w:t>
      </w:r>
      <w:r w:rsidR="0088455A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ים</w:t>
      </w:r>
      <w:r w:rsidR="00D7252B" w:rsidRPr="00D7252B">
        <w:rPr>
          <w:rStyle w:val="apple-style-span"/>
          <w:rFonts w:ascii="Arial" w:hAnsi="Arial" w:cs="Arial"/>
          <w:color w:val="000000"/>
          <w:sz w:val="24"/>
          <w:szCs w:val="24"/>
          <w:rtl/>
        </w:rPr>
        <w:t>, מערכות טכניות מורכבות ובכללם: מתקני איוורור מיוחדים, מערכות מיזוג אויר, מערכות ספרינקלרים, חשמל, גילוי וכיבוי אש במים, מערכות מתח נמוך, מערכות תקשורת ובקרת בנין</w:t>
      </w:r>
      <w:r w:rsidR="00D7252B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.</w:t>
      </w:r>
    </w:p>
    <w:p w14:paraId="03FBC46D" w14:textId="77777777" w:rsidR="006F4B11" w:rsidRPr="00CC5B3E" w:rsidRDefault="007B6BC6" w:rsidP="00117242">
      <w:pPr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2017-2018</w:t>
      </w:r>
      <w:r w:rsidR="006F4B11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11724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   </w:t>
      </w:r>
      <w:r w:rsidRPr="00CC5B3E"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 xml:space="preserve">אתגר על הנדסה בע"מ </w:t>
      </w:r>
      <w:r w:rsidR="006F4B11" w:rsidRPr="00CC5B3E"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 xml:space="preserve"> </w:t>
      </w:r>
      <w:r w:rsidRPr="00CC5B3E"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>מנהל פרוייקט ומפקח</w:t>
      </w:r>
    </w:p>
    <w:p w14:paraId="6CAB2F3F" w14:textId="77777777" w:rsidR="00222557" w:rsidRPr="00CA04AC" w:rsidRDefault="00222557" w:rsidP="000F7E8F">
      <w:pPr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222557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הקמת בנין משרדים של חברת </w:t>
      </w:r>
      <w:r w:rsidR="007C1B97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אפריקה ישראל</w:t>
      </w:r>
      <w:r w:rsidRPr="00222557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בשטח כ-</w:t>
      </w:r>
      <w:r w:rsidR="0088455A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100</w:t>
      </w:r>
      <w:r w:rsidRPr="00222557">
        <w:rPr>
          <w:rStyle w:val="apple-style-span"/>
          <w:rFonts w:ascii="Arial" w:hAnsi="Arial" w:cs="Arial"/>
          <w:color w:val="000000"/>
          <w:sz w:val="24"/>
          <w:szCs w:val="24"/>
          <w:rtl/>
        </w:rPr>
        <w:t>00 מ"ר ב</w:t>
      </w:r>
      <w:r w:rsidR="000F7E8F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פארק המדע ב</w:t>
      </w:r>
      <w:r w:rsidR="007C1B97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נס ציונה</w:t>
      </w:r>
      <w:r w:rsidRPr="00222557">
        <w:rPr>
          <w:rStyle w:val="apple-style-span"/>
          <w:rFonts w:ascii="Arial" w:hAnsi="Arial" w:cs="Arial"/>
          <w:color w:val="000000"/>
          <w:sz w:val="24"/>
          <w:szCs w:val="24"/>
          <w:rtl/>
        </w:rPr>
        <w:t>. ניהול</w:t>
      </w:r>
      <w:r w:rsidR="0088455A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 xml:space="preserve"> תכנון </w:t>
      </w:r>
      <w:r w:rsidRPr="00222557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88455A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ו</w:t>
      </w:r>
      <w:r w:rsidRPr="00222557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ביצוע על עבודות </w:t>
      </w:r>
      <w:r w:rsidR="007C1B97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שלד ו</w:t>
      </w:r>
      <w:r w:rsidRPr="00222557">
        <w:rPr>
          <w:rStyle w:val="apple-style-span"/>
          <w:rFonts w:ascii="Arial" w:hAnsi="Arial" w:cs="Arial"/>
          <w:color w:val="000000"/>
          <w:sz w:val="24"/>
          <w:szCs w:val="24"/>
          <w:rtl/>
        </w:rPr>
        <w:t>גמר, מערכות טכניות מורכבות ובכללם: מתקני איוורור מיוחדים, מערכות מיזוג אויר, מערכות ספרינקלרים, חשמל, גילוי וכיבוי אש במים, מערכות מתח נמוך, מערכות תקשורת ובקרת בנין</w:t>
      </w:r>
      <w:r w:rsidR="000F7E8F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.</w:t>
      </w:r>
    </w:p>
    <w:p w14:paraId="7E407B6E" w14:textId="77777777" w:rsidR="007C1B97" w:rsidRDefault="007B6BC6" w:rsidP="00117242">
      <w:pPr>
        <w:widowControl w:val="0"/>
        <w:spacing w:line="221" w:lineRule="exact"/>
        <w:rPr>
          <w:rStyle w:val="apple-style-span"/>
          <w:rFonts w:ascii="Arial" w:hAnsi="Arial" w:cs="Arial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2016-2017</w:t>
      </w:r>
      <w:r w:rsidR="00117242" w:rsidRPr="00CA04AC">
        <w:rPr>
          <w:rStyle w:val="apple-style-span"/>
          <w:rFonts w:ascii="Arial" w:hAnsi="Arial" w:cs="Arial"/>
          <w:sz w:val="24"/>
          <w:szCs w:val="24"/>
          <w:rtl/>
        </w:rPr>
        <w:t xml:space="preserve">    </w:t>
      </w:r>
      <w:r w:rsidR="00970989" w:rsidRPr="00CA04AC">
        <w:rPr>
          <w:rStyle w:val="apple-style-span"/>
          <w:rFonts w:ascii="Arial" w:hAnsi="Arial" w:cs="Arial"/>
          <w:sz w:val="24"/>
          <w:szCs w:val="24"/>
          <w:rtl/>
        </w:rPr>
        <w:t xml:space="preserve"> </w:t>
      </w:r>
      <w:r w:rsidR="00970989" w:rsidRPr="007C1B97">
        <w:rPr>
          <w:rStyle w:val="apple-style-span"/>
          <w:rFonts w:ascii="Arial" w:hAnsi="Arial" w:cs="Arial"/>
          <w:b/>
          <w:bCs/>
          <w:sz w:val="24"/>
          <w:szCs w:val="24"/>
          <w:u w:val="single"/>
          <w:rtl/>
        </w:rPr>
        <w:t>י. בנדל ניהול פרויקטים בע״מ</w:t>
      </w:r>
      <w:r w:rsidRPr="00CA04AC">
        <w:rPr>
          <w:rStyle w:val="apple-style-span"/>
          <w:rFonts w:ascii="Arial" w:hAnsi="Arial" w:cs="Arial"/>
          <w:sz w:val="24"/>
          <w:szCs w:val="24"/>
          <w:rtl/>
        </w:rPr>
        <w:t xml:space="preserve"> </w:t>
      </w:r>
    </w:p>
    <w:p w14:paraId="0ACC3701" w14:textId="77777777" w:rsidR="000F7E8F" w:rsidRPr="000F7E8F" w:rsidRDefault="007B6BC6" w:rsidP="000F7E8F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sz w:val="24"/>
          <w:szCs w:val="24"/>
          <w:rtl/>
        </w:rPr>
        <w:t>מנהל פרוייקט ומפקח</w:t>
      </w:r>
      <w:r w:rsidR="007C1B97">
        <w:rPr>
          <w:rStyle w:val="apple-style-span"/>
          <w:rFonts w:ascii="Arial" w:hAnsi="Arial" w:cs="Arial" w:hint="cs"/>
          <w:sz w:val="24"/>
          <w:szCs w:val="24"/>
          <w:rtl/>
        </w:rPr>
        <w:t xml:space="preserve"> בבנין </w:t>
      </w:r>
      <w:r w:rsidR="000F7E8F">
        <w:rPr>
          <w:rStyle w:val="apple-style-span"/>
          <w:rFonts w:ascii="Arial" w:hAnsi="Arial" w:cs="Arial" w:hint="cs"/>
          <w:sz w:val="24"/>
          <w:szCs w:val="24"/>
          <w:rtl/>
        </w:rPr>
        <w:t xml:space="preserve">סמינרי בכפר המכביה </w:t>
      </w:r>
      <w:r w:rsidR="000F7E8F">
        <w:rPr>
          <w:rStyle w:val="apple-style-span"/>
          <w:rFonts w:ascii="Arial" w:hAnsi="Arial" w:cs="Arial"/>
          <w:sz w:val="24"/>
          <w:szCs w:val="24"/>
          <w:rtl/>
        </w:rPr>
        <w:t>–</w:t>
      </w:r>
      <w:r w:rsidR="000F7E8F">
        <w:rPr>
          <w:rStyle w:val="apple-style-span"/>
          <w:rFonts w:ascii="Arial" w:hAnsi="Arial" w:cs="Arial" w:hint="cs"/>
          <w:sz w:val="24"/>
          <w:szCs w:val="24"/>
          <w:rtl/>
        </w:rPr>
        <w:t xml:space="preserve"> כ-1000 מ"ר , </w:t>
      </w:r>
      <w:r w:rsidR="000F7E8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ניהול ביצוע על עבודות</w:t>
      </w:r>
      <w:r w:rsidR="000F7E8F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="000F7E8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שלד וגמר, מערכות טכניות מורכבות ובכללם: מתקני איוורור, מערכות מיזוג אויר, חשמל, גילוי וכיבוי אש במים.</w:t>
      </w:r>
    </w:p>
    <w:p w14:paraId="5766E792" w14:textId="77777777" w:rsidR="000F7E8F" w:rsidRDefault="007B6BC6" w:rsidP="00117242">
      <w:pPr>
        <w:pStyle w:val="a9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</w:rPr>
        <w:t>2014-2016</w:t>
      </w:r>
      <w:r w:rsidR="006F4B11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11724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  </w:t>
      </w:r>
      <w:r w:rsidR="00970989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970989" w:rsidRPr="000F7E8F"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>אחים מרגולין</w:t>
      </w:r>
      <w:r w:rsidRPr="000F7E8F"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 xml:space="preserve"> הנדסה וייעוץ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</w:p>
    <w:p w14:paraId="21CEAD73" w14:textId="77777777" w:rsidR="000F7E8F" w:rsidRPr="00CA04AC" w:rsidRDefault="007B6BC6" w:rsidP="000F7E8F">
      <w:pPr>
        <w:pStyle w:val="a9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מנהל פרוייקט ומפקח</w:t>
      </w:r>
      <w:r w:rsidR="000F7E8F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-</w:t>
      </w:r>
      <w:r w:rsidR="0011724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0F7E8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הכשרת בנין משרדים </w:t>
      </w:r>
      <w:r w:rsidR="000F7E8F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>אפל</w:t>
      </w:r>
      <w:r w:rsidR="000F7E8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0F7E8F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 xml:space="preserve"> ישראל </w:t>
      </w:r>
      <w:r w:rsidR="000F7E8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ומעבדות  בשטח של כ-</w:t>
      </w:r>
      <w:r w:rsidR="000F7E8F" w:rsidRPr="00CA04AC">
        <w:rPr>
          <w:rStyle w:val="apple-style-span"/>
          <w:rFonts w:ascii="Arial" w:hAnsi="Arial" w:cs="Arial"/>
          <w:color w:val="000000"/>
          <w:sz w:val="24"/>
          <w:szCs w:val="24"/>
        </w:rPr>
        <w:t>12,500</w:t>
      </w:r>
      <w:r w:rsidR="000F7E8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מ״ר</w:t>
      </w:r>
    </w:p>
    <w:p w14:paraId="10E0CD5A" w14:textId="77777777" w:rsidR="00117242" w:rsidRPr="00CA04AC" w:rsidRDefault="000F7E8F" w:rsidP="000F7E8F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bookmarkStart w:id="3" w:name="_Hlk27575126"/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ניהול ביצוע על עבודות</w:t>
      </w:r>
      <w:r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שלד וגמר, מערכות טכניות מורכבות ובכללם: מתקני איוורור, מערכות מיזוג אויר, חשמל, גילוי וכיבוי אש במים.</w:t>
      </w:r>
    </w:p>
    <w:bookmarkEnd w:id="3"/>
    <w:p w14:paraId="1B32AE7E" w14:textId="77777777" w:rsidR="00970989" w:rsidRPr="00CA04AC" w:rsidRDefault="00117242" w:rsidP="00117242">
      <w:pPr>
        <w:pStyle w:val="af7"/>
        <w:jc w:val="left"/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2003-2014 </w:t>
      </w:r>
      <w:r w:rsidR="00970989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 </w:t>
      </w:r>
      <w:r w:rsidR="00970989" w:rsidRPr="000F7E8F"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>ניהול תאום ופיקוח על פרויקטים שונים כעצמאי:</w:t>
      </w:r>
      <w:r w:rsidR="00970989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 </w:t>
      </w:r>
    </w:p>
    <w:p w14:paraId="025CE57A" w14:textId="77777777" w:rsidR="00FD14D6" w:rsidRPr="00CA04AC" w:rsidRDefault="00117242" w:rsidP="00970989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2012-2014 </w:t>
      </w:r>
      <w:r w:rsidR="004D441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הקמת </w:t>
      </w:r>
      <w:r w:rsidR="00F8451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מרכז מסח</w:t>
      </w:r>
      <w:r w:rsidR="004D441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רי של חברה פרטי</w:t>
      </w:r>
      <w:r w:rsidR="00F8451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ת</w:t>
      </w:r>
      <w:r w:rsidR="004D441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בשטח</w:t>
      </w:r>
      <w:r w:rsidR="00F8451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של </w:t>
      </w:r>
      <w:r w:rsidR="004D441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כ-3500 מ"ר </w:t>
      </w:r>
      <w:r w:rsidR="0051383E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ב</w:t>
      </w:r>
      <w:r w:rsidR="00FD14D6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טביליסי-</w:t>
      </w:r>
      <w:r w:rsidR="009E2B8D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FD14D6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גאורגי</w:t>
      </w:r>
      <w:r w:rsidR="004D441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ה.</w:t>
      </w:r>
    </w:p>
    <w:p w14:paraId="40DC3AA8" w14:textId="77777777" w:rsidR="00A77E4A" w:rsidRPr="00CA04AC" w:rsidRDefault="00994FB4" w:rsidP="00994FB4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bookmarkStart w:id="4" w:name="_Hlk27575026"/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ניהול ביצוע על עבודותשלד וגמר, מערכות טכניות מורכבות ובכללם: מתקני איוורור, מערכות מיזוג אויר, חשמל, גילוי וכיבוי אש במים</w:t>
      </w:r>
      <w:r w:rsidR="004D441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.</w:t>
      </w:r>
    </w:p>
    <w:bookmarkEnd w:id="4"/>
    <w:p w14:paraId="5BC327DB" w14:textId="77777777" w:rsidR="009E2B8D" w:rsidRPr="00CA04AC" w:rsidRDefault="00117242" w:rsidP="00117242">
      <w:pPr>
        <w:pStyle w:val="af7"/>
        <w:jc w:val="left"/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2012  </w:t>
      </w:r>
      <w:r w:rsidR="0025284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מנהל פרוייקט</w:t>
      </w:r>
      <w:r w:rsidR="0025284F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 </w:t>
      </w:r>
      <w:r w:rsidR="00970989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בכמה מוקדים:</w:t>
      </w:r>
    </w:p>
    <w:p w14:paraId="68DCF1D2" w14:textId="77777777" w:rsidR="00A77E4A" w:rsidRPr="00CA04AC" w:rsidRDefault="00A77E4A" w:rsidP="0025284F">
      <w:pPr>
        <w:pStyle w:val="af7"/>
        <w:numPr>
          <w:ilvl w:val="0"/>
          <w:numId w:val="20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עבודות גמר של חדר מחשב ראשי  חב' </w:t>
      </w: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בזק נרקיס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-ירושלים בשטח של כ-1500 מ"ר</w:t>
      </w:r>
      <w:r w:rsidR="0051383E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.</w:t>
      </w:r>
    </w:p>
    <w:p w14:paraId="7F35E964" w14:textId="77777777" w:rsidR="00A77E4A" w:rsidRPr="00CA04AC" w:rsidRDefault="00A77E4A" w:rsidP="0025284F">
      <w:pPr>
        <w:pStyle w:val="af7"/>
        <w:numPr>
          <w:ilvl w:val="0"/>
          <w:numId w:val="20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עבודות גמר של חדר מחשב עבור חברת  </w:t>
      </w: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ויזה כאל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A4006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,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="0051383E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שדרוג מעבדות חברת </w:t>
      </w:r>
      <w:r w:rsidR="0051383E" w:rsidRPr="00CA04AC">
        <w:rPr>
          <w:rStyle w:val="apple-style-span"/>
          <w:rFonts w:ascii="Arial" w:hAnsi="Arial" w:cs="Arial"/>
          <w:color w:val="000000"/>
          <w:sz w:val="24"/>
          <w:szCs w:val="24"/>
        </w:rPr>
        <w:t>HP</w:t>
      </w:r>
      <w:r w:rsidR="0051383E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.</w:t>
      </w:r>
      <w:r w:rsidR="0051383E" w:rsidRPr="00CA04A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 </w:t>
      </w:r>
    </w:p>
    <w:p w14:paraId="524794F1" w14:textId="77777777" w:rsidR="00A77E4A" w:rsidRPr="00CA04AC" w:rsidRDefault="00A77E4A" w:rsidP="0025284F">
      <w:pPr>
        <w:pStyle w:val="af7"/>
        <w:numPr>
          <w:ilvl w:val="0"/>
          <w:numId w:val="20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עבודות גמר </w:t>
      </w:r>
      <w:r w:rsidR="0051383E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של חדר מחשב ראשי של </w:t>
      </w:r>
      <w:r w:rsidR="0051383E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אוניברסיטת בן</w:t>
      </w: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 גוריון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51383E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ב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באר שבע .</w:t>
      </w:r>
    </w:p>
    <w:p w14:paraId="1F29C5E2" w14:textId="77777777" w:rsidR="0085575C" w:rsidRPr="00CA04AC" w:rsidRDefault="0051383E" w:rsidP="0025284F">
      <w:pPr>
        <w:pStyle w:val="af7"/>
        <w:numPr>
          <w:ilvl w:val="0"/>
          <w:numId w:val="20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lastRenderedPageBreak/>
        <w:t xml:space="preserve">עבודות גמר משרדי </w:t>
      </w:r>
      <w:r w:rsidR="003302D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חברת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</w:t>
      </w:r>
      <w:r w:rsidR="003302D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ביטוח מגדל בשטח של כ- </w:t>
      </w:r>
      <w:r w:rsidR="006C0E9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3000</w:t>
      </w:r>
      <w:r w:rsidR="003302D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מ"ר בקרית אריה </w:t>
      </w:r>
      <w:r w:rsidR="0025284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, </w:t>
      </w:r>
      <w:r w:rsidR="003302D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רח'  אפעל </w:t>
      </w:r>
      <w:r w:rsidR="006C0E9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6</w:t>
      </w:r>
      <w:r w:rsidR="003302D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.</w:t>
      </w:r>
    </w:p>
    <w:p w14:paraId="20992AE6" w14:textId="77777777" w:rsidR="00E71E92" w:rsidRPr="00CA04AC" w:rsidRDefault="0051383E" w:rsidP="0025284F">
      <w:pPr>
        <w:pStyle w:val="af7"/>
        <w:numPr>
          <w:ilvl w:val="0"/>
          <w:numId w:val="20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עבודות גמר משרדי</w:t>
      </w:r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חברת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</w:t>
      </w:r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ביטוח </w:t>
      </w:r>
      <w:r w:rsidR="00E71E92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מגדל</w:t>
      </w:r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בשטח של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כ- 1000 מ"ר בקרית אריה </w:t>
      </w:r>
      <w:r w:rsidR="0025284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, </w:t>
      </w:r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רח'  אפעל 4.</w:t>
      </w:r>
    </w:p>
    <w:p w14:paraId="2F0F6B15" w14:textId="77777777" w:rsidR="00E71E92" w:rsidRPr="00CA04AC" w:rsidRDefault="0051383E" w:rsidP="0025284F">
      <w:pPr>
        <w:pStyle w:val="af7"/>
        <w:numPr>
          <w:ilvl w:val="0"/>
          <w:numId w:val="20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bookmarkStart w:id="5" w:name="_Hlk27574417"/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עבודות גמר משרדי</w:t>
      </w:r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חברת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</w:t>
      </w:r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ביטוח </w:t>
      </w:r>
      <w:r w:rsidR="00E71E92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מגדל</w:t>
      </w:r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בשטח של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כ- 500 מ"ר בחיפה</w:t>
      </w:r>
      <w:bookmarkEnd w:id="5"/>
      <w:r w:rsidR="00E71E9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.</w:t>
      </w:r>
    </w:p>
    <w:p w14:paraId="7D8BE0F0" w14:textId="77777777" w:rsidR="00CE1CAA" w:rsidRPr="00CA04AC" w:rsidRDefault="0051383E" w:rsidP="0025284F">
      <w:pPr>
        <w:pStyle w:val="af7"/>
        <w:numPr>
          <w:ilvl w:val="0"/>
          <w:numId w:val="20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עבודות גמר משרדי</w:t>
      </w:r>
      <w:r w:rsidR="00CE1CA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חברת </w:t>
      </w:r>
      <w:r w:rsidR="00CE1CAA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ויזה כ.א.ל</w:t>
      </w:r>
      <w:r w:rsidR="00CE1CA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של כ- 500 מ"ר</w:t>
      </w:r>
      <w:r w:rsidR="007A234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.</w:t>
      </w:r>
    </w:p>
    <w:p w14:paraId="7A414EFF" w14:textId="77777777" w:rsidR="007A234C" w:rsidRPr="00CA04AC" w:rsidRDefault="007A234C" w:rsidP="0025284F">
      <w:pPr>
        <w:pStyle w:val="af7"/>
        <w:numPr>
          <w:ilvl w:val="0"/>
          <w:numId w:val="20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תיאום מערכות אלקטרומכניות</w:t>
      </w:r>
      <w:r w:rsidR="0051383E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והכנת </w:t>
      </w:r>
      <w:r w:rsidR="0025284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תוכניות ס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ופרפוזיציה בפרויקטים שונים.</w:t>
      </w:r>
    </w:p>
    <w:p w14:paraId="3680778F" w14:textId="77777777" w:rsidR="00117242" w:rsidRPr="00CA04AC" w:rsidRDefault="00117242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</w:p>
    <w:p w14:paraId="79778A94" w14:textId="77777777" w:rsidR="0025284F" w:rsidRPr="00CA04AC" w:rsidRDefault="00117242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2009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 </w:t>
      </w:r>
      <w:r w:rsidR="0025284F" w:rsidRPr="000F7E8F"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>מנהל פרוייקט בכמה מוקדים שונים</w:t>
      </w:r>
    </w:p>
    <w:p w14:paraId="7A0C439A" w14:textId="77777777" w:rsidR="00B61FC1" w:rsidRPr="00CA04AC" w:rsidRDefault="00B61FC1" w:rsidP="0025284F">
      <w:pPr>
        <w:pStyle w:val="af7"/>
        <w:numPr>
          <w:ilvl w:val="0"/>
          <w:numId w:val="21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הכשרת  סניף ומרחב הדרום של </w:t>
      </w: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בנק לאומי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בשטח של כ-2</w:t>
      </w:r>
      <w:r w:rsidR="00AF5310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5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00 מ"ר</w:t>
      </w:r>
      <w:r w:rsidR="00AF5310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בבאר שבע .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</w:p>
    <w:p w14:paraId="438A6441" w14:textId="77777777" w:rsidR="00776225" w:rsidRPr="00CA04AC" w:rsidRDefault="00D3181D" w:rsidP="00932183">
      <w:pPr>
        <w:pStyle w:val="af7"/>
        <w:numPr>
          <w:ilvl w:val="0"/>
          <w:numId w:val="21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</w:rPr>
      </w:pPr>
      <w:bookmarkStart w:id="6" w:name="OLE_LINK13"/>
      <w:bookmarkStart w:id="7" w:name="OLE_LINK14"/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עבודות גמר</w:t>
      </w:r>
      <w:r w:rsidR="00292CB7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932183" w:rsidRPr="00CA04AC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 xml:space="preserve">משרדי חברת </w:t>
      </w:r>
      <w:r w:rsidR="00932183" w:rsidRPr="00CA04AC">
        <w:rPr>
          <w:rStyle w:val="apple-style-span"/>
          <w:rFonts w:ascii="Arial" w:hAnsi="Arial" w:cs="Arial" w:hint="cs"/>
          <w:b/>
          <w:bCs/>
          <w:color w:val="000000"/>
          <w:sz w:val="24"/>
          <w:szCs w:val="24"/>
          <w:rtl/>
        </w:rPr>
        <w:t>מגדל</w:t>
      </w:r>
      <w:r w:rsidR="00292CB7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 </w:t>
      </w:r>
      <w:r w:rsidR="008453E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בשטח של כ</w:t>
      </w:r>
      <w:r w:rsidR="00292CB7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2000</w:t>
      </w:r>
      <w:r w:rsidR="008453E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מ"ר</w:t>
      </w:r>
      <w:r w:rsidR="0025284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בקרית אריה ,רח' </w:t>
      </w:r>
      <w:r w:rsidR="00292CB7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אפעל 3.</w:t>
      </w:r>
    </w:p>
    <w:p w14:paraId="2F34EE73" w14:textId="77777777" w:rsidR="00D3181D" w:rsidRPr="00CA04AC" w:rsidRDefault="0025284F" w:rsidP="0025284F">
      <w:pPr>
        <w:pStyle w:val="af7"/>
        <w:numPr>
          <w:ilvl w:val="0"/>
          <w:numId w:val="21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תיאום מערכות אלקטרומכניות והכנת  תוכניות ס</w:t>
      </w:r>
      <w:r w:rsidR="007A234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ופרפוזיציה בפרויקטים שונים.</w:t>
      </w:r>
      <w:bookmarkEnd w:id="6"/>
      <w:bookmarkEnd w:id="7"/>
    </w:p>
    <w:p w14:paraId="1CAC8DA4" w14:textId="77777777" w:rsidR="00117242" w:rsidRPr="00CA04AC" w:rsidRDefault="00117242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</w:p>
    <w:p w14:paraId="22C29A95" w14:textId="77777777" w:rsidR="0094031E" w:rsidRPr="00CA04AC" w:rsidRDefault="00117242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2008 </w:t>
      </w:r>
      <w:r w:rsidR="0077622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מנהל פרוייקט </w:t>
      </w:r>
      <w:r w:rsidR="00185206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ב</w:t>
      </w:r>
      <w:r w:rsidR="0077622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חברה בינלאומית </w:t>
      </w:r>
      <w:r w:rsidR="00776225" w:rsidRPr="000F7E8F"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</w:rPr>
        <w:t>RGI International</w:t>
      </w:r>
      <w:r w:rsidR="00776225" w:rsidRPr="000F7E8F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 xml:space="preserve"> </w:t>
      </w:r>
      <w:r w:rsidR="007113C8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:</w:t>
      </w:r>
    </w:p>
    <w:p w14:paraId="1EB0FCFB" w14:textId="77777777" w:rsidR="00993D70" w:rsidRPr="00CA04AC" w:rsidRDefault="007113C8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הקמת </w:t>
      </w:r>
      <w:r w:rsidR="000639B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מרכז</w:t>
      </w:r>
      <w:r w:rsidR="00470B88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רב</w:t>
      </w:r>
      <w:r w:rsidR="000639B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- </w:t>
      </w:r>
      <w:r w:rsidR="00470B88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ת</w:t>
      </w:r>
      <w:r w:rsidR="000639B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ח</w:t>
      </w:r>
      <w:r w:rsidR="004670F7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ומ</w:t>
      </w:r>
      <w:r w:rsidR="00470B88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י </w:t>
      </w:r>
      <w:r w:rsidR="000639B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" מדיה-סיטי</w:t>
      </w:r>
      <w:r w:rsidR="0077622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" </w:t>
      </w:r>
      <w:r w:rsidR="0077622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בעיר מוסקבה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ברוסיה ב</w:t>
      </w:r>
      <w:r w:rsidR="0077622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שטח כ-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87</w:t>
      </w:r>
      <w:r w:rsidR="0077622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,00</w:t>
      </w:r>
      <w:r w:rsidR="006F69DD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77622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מ"ר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</w:p>
    <w:p w14:paraId="06E5DB2A" w14:textId="77777777" w:rsidR="00012E7E" w:rsidRPr="00CA04AC" w:rsidRDefault="00B82744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הכנת</w:t>
      </w:r>
      <w:r w:rsidR="000639B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תוכנית כלכלי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ת</w:t>
      </w:r>
      <w:r w:rsidR="000639B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, 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ניהול תכנון</w:t>
      </w:r>
      <w:r w:rsidR="000639B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של </w:t>
      </w:r>
      <w:r w:rsidR="00993D70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6075E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אדריכלות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0639B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פנים</w:t>
      </w:r>
      <w:r w:rsidR="006075E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</w:t>
      </w:r>
      <w:r w:rsidR="006075E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כולל</w:t>
      </w:r>
      <w:r w:rsidR="000639B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משרדים, 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אולפני וידאו, אולפני הק</w:t>
      </w:r>
      <w:r w:rsidR="00993D70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לטות</w:t>
      </w:r>
      <w:r w:rsidR="00AA428B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קול,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אולפני </w:t>
      </w:r>
      <w:r w:rsidR="00993D70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שידור תוכניות טלוויזיה</w:t>
      </w:r>
      <w:r w:rsidR="003E5FA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,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ניהול </w:t>
      </w:r>
      <w:r w:rsidR="006075E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תכנון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6075E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של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עבודות בינוי וגמר,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מערכות טכניות, מיזוג </w:t>
      </w:r>
      <w:r w:rsidR="00344C6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אויר</w:t>
      </w:r>
      <w:r w:rsidR="00AA428B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,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6075E5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חדר מחשב,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חשמל,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גילוי וכיבוי אש,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מערכות מתח נמוך,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122222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מערכות תקשורת. </w:t>
      </w:r>
    </w:p>
    <w:p w14:paraId="3B1593A7" w14:textId="77777777" w:rsidR="00117242" w:rsidRPr="00117242" w:rsidRDefault="00117242" w:rsidP="00117242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</w:p>
    <w:p w14:paraId="45CE4CC0" w14:textId="77777777" w:rsidR="00BA4734" w:rsidRPr="00CA04AC" w:rsidRDefault="00117242" w:rsidP="00B82744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 w:hint="cs"/>
          <w:b/>
          <w:bCs/>
          <w:color w:val="000000"/>
          <w:sz w:val="24"/>
          <w:szCs w:val="24"/>
          <w:rtl/>
        </w:rPr>
        <w:t>2006-2007</w:t>
      </w:r>
      <w:r w:rsidRPr="00CA04AC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ניהול תכנון וניהול ביצוע על עבודות בינוי וגמר,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מערכות טכניות,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מיזוג  אויר,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ספרינקלרים,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חשמל,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גילוי וכיבוי אש,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מערכות מתח נמוך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מערכות תקשורת. חברת </w:t>
      </w:r>
      <w:r w:rsidR="00B8274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ביטוח </w:t>
      </w:r>
      <w:r w:rsidR="00BA4734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מגדל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: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הכשרת משרדים בשטח של כ- 6000 מ"ר בקרית אריה </w:t>
      </w:r>
      <w:r w:rsidR="00B8274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, </w:t>
      </w:r>
      <w:r w:rsidR="00BA473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רח'  אפעל  4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.</w:t>
      </w:r>
    </w:p>
    <w:p w14:paraId="16634ED9" w14:textId="77777777" w:rsidR="00F6361C" w:rsidRPr="00CA04AC" w:rsidRDefault="00F6361C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</w:p>
    <w:p w14:paraId="7AD4A04A" w14:textId="77777777" w:rsidR="009E2B8D" w:rsidRPr="00CA04AC" w:rsidRDefault="00117242" w:rsidP="009E2B8D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2005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9E2B8D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מנהל פרויקטים בחברת ינושבסקי-ינב בע"מ:</w:t>
      </w:r>
    </w:p>
    <w:p w14:paraId="4A161F55" w14:textId="77777777" w:rsidR="002E77E1" w:rsidRPr="00CA04AC" w:rsidRDefault="00BA4734" w:rsidP="009E2B8D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תאום וניהול </w:t>
      </w:r>
      <w:r w:rsidR="002A2FCB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ביצוע </w:t>
      </w:r>
      <w:r w:rsidR="002E77E1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שיפוץ של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בנין בית לשכת ה</w:t>
      </w:r>
      <w:r w:rsidR="002E77E1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מסחר בתל אביב בשטח כ-4500 מ"ר</w:t>
      </w:r>
      <w:r w:rsidR="009E2B8D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. ניהול ביצוע עבודות בינוי וגמר, מערכות טכניות,  מיזוג  אויר, ספרינקלרים, חשמל, גילוי וכיבוי אש, מערכות מתח נמוך</w:t>
      </w:r>
    </w:p>
    <w:p w14:paraId="4DBCE1CF" w14:textId="77777777" w:rsidR="00B82744" w:rsidRPr="00CA04AC" w:rsidRDefault="00B82744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</w:p>
    <w:p w14:paraId="622FAB8C" w14:textId="77777777" w:rsidR="00F6361C" w:rsidRPr="00CA04AC" w:rsidRDefault="00BA4734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 xml:space="preserve">2003-2004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</w:p>
    <w:p w14:paraId="59D50288" w14:textId="77777777" w:rsidR="0005238B" w:rsidRPr="00CA04AC" w:rsidRDefault="0005238B" w:rsidP="0005238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מנהל פרויקטים בחברת אל מור בע"מ</w:t>
      </w:r>
      <w:r w:rsidR="00994FB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:</w:t>
      </w:r>
    </w:p>
    <w:p w14:paraId="5BCF1217" w14:textId="77777777" w:rsidR="002E77E1" w:rsidRPr="00CA04AC" w:rsidRDefault="00BA4734" w:rsidP="00932183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bookmarkStart w:id="8" w:name="_Hlk27574355"/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הקמת בנין משרדים של חברת </w:t>
      </w:r>
      <w:r w:rsidR="00932183" w:rsidRPr="000F7E8F">
        <w:rPr>
          <w:rStyle w:val="apple-style-span"/>
          <w:rFonts w:ascii="Arial" w:hAnsi="Arial" w:cs="Arial"/>
          <w:color w:val="000000"/>
          <w:sz w:val="24"/>
          <w:szCs w:val="24"/>
          <w:u w:val="single"/>
        </w:rPr>
        <w:t>Intel</w:t>
      </w:r>
      <w:r w:rsidRPr="000F7E8F">
        <w:rPr>
          <w:rStyle w:val="apple-style-span"/>
          <w:rFonts w:ascii="Arial" w:hAnsi="Arial" w:cs="Arial"/>
          <w:color w:val="000000"/>
          <w:sz w:val="24"/>
          <w:szCs w:val="24"/>
          <w:u w:val="single"/>
          <w:rtl/>
        </w:rPr>
        <w:t xml:space="preserve"> </w:t>
      </w:r>
      <w:r w:rsidR="000F7E8F" w:rsidRPr="000F7E8F">
        <w:rPr>
          <w:rStyle w:val="apple-style-span"/>
          <w:rFonts w:ascii="Arial" w:hAnsi="Arial" w:cs="Arial" w:hint="cs"/>
          <w:color w:val="000000"/>
          <w:sz w:val="24"/>
          <w:szCs w:val="24"/>
          <w:u w:val="single"/>
          <w:rtl/>
        </w:rPr>
        <w:t xml:space="preserve"> ירושלים</w:t>
      </w:r>
      <w:r w:rsidR="000F7E8F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בשטח כ-5000 מ"ר בירושלים. ניהול ביצוע על עבודות </w:t>
      </w:r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גמר,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מערכות טכניות מורכבות ובכללם: מתקני א</w:t>
      </w:r>
      <w:r w:rsidR="00B8274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י</w:t>
      </w:r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וורור מיוחדים</w:t>
      </w:r>
      <w:r w:rsidR="00F80FB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, מערכות מיזוג אויר</w:t>
      </w:r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, </w:t>
      </w:r>
      <w:bookmarkStart w:id="9" w:name="OLE_LINK1"/>
      <w:bookmarkStart w:id="10" w:name="OLE_LINK2"/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מער</w:t>
      </w:r>
      <w:r w:rsidR="00C12E2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כ</w:t>
      </w:r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ות</w:t>
      </w:r>
      <w:bookmarkEnd w:id="9"/>
      <w:bookmarkEnd w:id="10"/>
      <w:r w:rsidR="00B8274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ספרינקל</w:t>
      </w:r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רים, חשמל, גילוי וכיבוי אש במים, מערכות מתח נמוך, מערכות תקשורת ובקרת בנין </w:t>
      </w:r>
      <w:bookmarkEnd w:id="8"/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מתקדמות.</w:t>
      </w:r>
    </w:p>
    <w:p w14:paraId="31F5F1C5" w14:textId="77777777" w:rsidR="00B82744" w:rsidRPr="00CA04AC" w:rsidRDefault="00B82744" w:rsidP="00E810C4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</w:p>
    <w:p w14:paraId="4348DE3E" w14:textId="77777777" w:rsidR="00E810C4" w:rsidRPr="00CA04AC" w:rsidRDefault="00066C84" w:rsidP="002C144B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1996-2003</w:t>
      </w:r>
    </w:p>
    <w:p w14:paraId="5D82DBE5" w14:textId="77777777" w:rsidR="005B4E7C" w:rsidRPr="00CA04AC" w:rsidRDefault="005B4E7C" w:rsidP="00E810C4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מנהל פרויקטים בחברת </w:t>
      </w:r>
      <w:r w:rsidRPr="000F7E8F">
        <w:rPr>
          <w:rStyle w:val="apple-style-span"/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>דוד רז ניהול תאום ופיקוח בע"מ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, </w:t>
      </w:r>
      <w:r w:rsidR="00E810C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כגון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:</w:t>
      </w:r>
    </w:p>
    <w:p w14:paraId="003AC533" w14:textId="77777777" w:rsidR="005B4E7C" w:rsidRPr="00CA04AC" w:rsidRDefault="005B4E7C" w:rsidP="00B82744">
      <w:pPr>
        <w:pStyle w:val="af7"/>
        <w:numPr>
          <w:ilvl w:val="0"/>
          <w:numId w:val="22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חברת</w:t>
      </w:r>
      <w:r w:rsidR="0003156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תקשורת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פלאפון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066C8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: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ריכוז מתגים באר טוביה - הכשרת מבנה בן 1300 מ"ר ל- 7 אולמות מיתוג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</w:rPr>
        <w:t>:</w:t>
      </w:r>
      <w:r w:rsidR="00066C8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חשמל גנרטור חירום להספק מלא תקשורת לבזק ולמחשבים, חשמל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D.C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מתח גבוה, חשמל מתח נמוך, בינוי כולל רצפה צפ</w:t>
      </w:r>
      <w:r w:rsidR="00F6020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ה, מערכת גילוי וכיבוי אש, מיזוג </w:t>
      </w:r>
      <w:r w:rsidR="00066C8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אוויר ייעודי לחדרי מחשב</w:t>
      </w:r>
      <w:r w:rsidR="0041007D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-- ערך הפרוייקט כ-13 מיליון שקל.</w:t>
      </w:r>
    </w:p>
    <w:p w14:paraId="69ABE34E" w14:textId="77777777" w:rsidR="008F615C" w:rsidRPr="00CA04AC" w:rsidRDefault="005B4E7C" w:rsidP="00B82744">
      <w:pPr>
        <w:pStyle w:val="af7"/>
        <w:numPr>
          <w:ilvl w:val="0"/>
          <w:numId w:val="22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ריכוז מתגים קרית אריה - כנ"ל אך 3 </w:t>
      </w:r>
      <w:r w:rsidR="00A345F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מתגים בשטח של כ- 500 מ"ר ובעלות 5 מיליון שקל .</w:t>
      </w:r>
    </w:p>
    <w:p w14:paraId="023C26DF" w14:textId="77777777" w:rsidR="005B4E7C" w:rsidRPr="00CA04AC" w:rsidRDefault="0003156F" w:rsidP="00B82744">
      <w:pPr>
        <w:pStyle w:val="af7"/>
        <w:numPr>
          <w:ilvl w:val="0"/>
          <w:numId w:val="22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ר</w:t>
      </w:r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יכוז מתגים נתניה אזורים - כנ"ל אך כולל 2 מתגים וחדר מחשב גיבוי.</w:t>
      </w:r>
    </w:p>
    <w:p w14:paraId="58ABDA5B" w14:textId="77777777" w:rsidR="005B4E7C" w:rsidRPr="00CA04AC" w:rsidRDefault="005B4E7C" w:rsidP="00B82744">
      <w:pPr>
        <w:pStyle w:val="af7"/>
        <w:numPr>
          <w:ilvl w:val="0"/>
          <w:numId w:val="22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ריכוז מתגים גבעתיים-כנ"ל אך 4 מתגים בשטח של 600 מ"ר ובעלות 6 מיליון ₪. </w:t>
      </w:r>
    </w:p>
    <w:p w14:paraId="53E4A861" w14:textId="77777777" w:rsidR="005B4E7C" w:rsidRPr="00CA04AC" w:rsidRDefault="005B4E7C" w:rsidP="00B82744">
      <w:pPr>
        <w:pStyle w:val="af7"/>
        <w:numPr>
          <w:ilvl w:val="0"/>
          <w:numId w:val="22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חברת מד-1</w:t>
      </w:r>
      <w:r w:rsidR="0003156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:</w:t>
      </w:r>
      <w:r w:rsidR="00B8274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הקמת מבנה למרכזית הסיב האופטי שהונח בין איטליה לישראל,</w:t>
      </w:r>
      <w:r w:rsidR="0019707B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="004B77B7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הוקם במהירות שיא ובאיכות גבוהה.</w:t>
      </w:r>
      <w:r w:rsidR="00B8274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הקמת מרכז טלהאוז בטירת הכרמל, מבנה תת קרקעי בן כ – 8000</w:t>
      </w:r>
      <w:r w:rsidR="004B77B7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מ"ר בימים ובעלות של כ 16 מיליון </w:t>
      </w:r>
      <w:bookmarkStart w:id="11" w:name="OLE_LINK9"/>
      <w:bookmarkStart w:id="12" w:name="OLE_LINK10"/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דולר.</w:t>
      </w:r>
      <w:bookmarkEnd w:id="11"/>
      <w:bookmarkEnd w:id="12"/>
    </w:p>
    <w:p w14:paraId="061C817C" w14:textId="77777777" w:rsidR="005B4E7C" w:rsidRPr="00CA04AC" w:rsidRDefault="005B4E7C" w:rsidP="00B82744">
      <w:pPr>
        <w:pStyle w:val="af7"/>
        <w:numPr>
          <w:ilvl w:val="0"/>
          <w:numId w:val="22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הקמת מרכז טלהאוז בפתח תקווה בשטח של כ 4500 מ"ר ובעלות של כ</w:t>
      </w:r>
      <w:r w:rsidR="002A0837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-</w:t>
      </w:r>
      <w:r w:rsidR="009A088A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10 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מיליון</w:t>
      </w:r>
      <w:r w:rsidR="00F014F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דולר.</w:t>
      </w:r>
    </w:p>
    <w:p w14:paraId="0EA02946" w14:textId="77777777" w:rsidR="005B4E7C" w:rsidRPr="00CA04AC" w:rsidRDefault="005B4E7C" w:rsidP="00117242">
      <w:pPr>
        <w:pStyle w:val="af7"/>
        <w:numPr>
          <w:ilvl w:val="0"/>
          <w:numId w:val="22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חברת ביטוח מגדל</w:t>
      </w:r>
      <w:r w:rsidR="0003156F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>: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</w:rPr>
        <w:t xml:space="preserve"> </w:t>
      </w:r>
      <w:bookmarkStart w:id="13" w:name="OLE_LINK15"/>
      <w:bookmarkStart w:id="14" w:name="OLE_LINK16"/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הכשרת  משרדים </w:t>
      </w:r>
      <w:r w:rsidR="00B82744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בשטח של כ-5000 מ"ר בקרית אריה </w:t>
      </w:r>
      <w:r w:rsidR="00192D76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ברח' היצירה 1. </w:t>
      </w:r>
    </w:p>
    <w:bookmarkEnd w:id="13"/>
    <w:bookmarkEnd w:id="14"/>
    <w:p w14:paraId="315C10E3" w14:textId="77777777" w:rsidR="005B4E7C" w:rsidRPr="00CA04AC" w:rsidRDefault="005B4E7C" w:rsidP="00B82744">
      <w:pPr>
        <w:pStyle w:val="af7"/>
        <w:numPr>
          <w:ilvl w:val="0"/>
          <w:numId w:val="22"/>
        </w:numPr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lastRenderedPageBreak/>
        <w:t>הכשרת משרדים בשטח של כ 4500 מ"ר בקרית אריה ברח' היצירה 3.</w:t>
      </w:r>
      <w:r w:rsidRPr="00CA04AC">
        <w:rPr>
          <w:rStyle w:val="apple-style-span"/>
          <w:rFonts w:ascii="Arial" w:hAnsi="Arial" w:cs="Arial"/>
          <w:color w:val="000000"/>
          <w:sz w:val="24"/>
          <w:szCs w:val="24"/>
        </w:rPr>
        <w:t>                                     </w:t>
      </w:r>
      <w:r w:rsidR="00A0230F" w:rsidRPr="00CA04AC">
        <w:rPr>
          <w:rStyle w:val="apple-style-span"/>
          <w:rFonts w:ascii="Arial" w:hAnsi="Arial" w:cs="Arial"/>
          <w:color w:val="000000"/>
          <w:sz w:val="24"/>
          <w:szCs w:val="24"/>
        </w:rPr>
        <w:t>                          </w:t>
      </w:r>
    </w:p>
    <w:p w14:paraId="34009F9E" w14:textId="77777777" w:rsidR="00066C84" w:rsidRPr="00CA04AC" w:rsidRDefault="00117242" w:rsidP="00117242">
      <w:pPr>
        <w:pStyle w:val="af7"/>
        <w:jc w:val="left"/>
        <w:rPr>
          <w:rStyle w:val="apple-style-span"/>
          <w:rFonts w:ascii="Arial" w:hAnsi="Arial" w:cs="Arial"/>
          <w:color w:val="000000"/>
          <w:sz w:val="24"/>
          <w:szCs w:val="24"/>
          <w:rtl/>
        </w:rPr>
      </w:pPr>
      <w:r w:rsidRPr="00CA04AC">
        <w:rPr>
          <w:rStyle w:val="apple-style-span"/>
          <w:rFonts w:ascii="Arial" w:hAnsi="Arial" w:cs="Arial" w:hint="cs"/>
          <w:b/>
          <w:bCs/>
          <w:color w:val="000000"/>
          <w:sz w:val="24"/>
          <w:szCs w:val="24"/>
          <w:rtl/>
        </w:rPr>
        <w:t>1990-1996</w:t>
      </w:r>
      <w:r w:rsidRPr="00CA04AC">
        <w:rPr>
          <w:rStyle w:val="apple-style-span"/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מפקח בנין בהקמת סניפים חדשים ושיפוצים של סניפים ישנים - </w:t>
      </w:r>
      <w:r w:rsidR="005B4E7C" w:rsidRPr="00CA04AC">
        <w:rPr>
          <w:rStyle w:val="apple-style-span"/>
          <w:rFonts w:ascii="Arial" w:hAnsi="Arial" w:cs="Arial"/>
          <w:b/>
          <w:bCs/>
          <w:color w:val="000000"/>
          <w:sz w:val="24"/>
          <w:szCs w:val="24"/>
          <w:rtl/>
        </w:rPr>
        <w:t>בבנק הבינלאומי</w:t>
      </w:r>
      <w:r w:rsidR="005B4E7C" w:rsidRPr="00CA04AC">
        <w:rPr>
          <w:rStyle w:val="apple-style-span"/>
          <w:rFonts w:ascii="Arial" w:hAnsi="Arial" w:cs="Arial"/>
          <w:color w:val="000000"/>
          <w:sz w:val="24"/>
          <w:szCs w:val="24"/>
          <w:rtl/>
        </w:rPr>
        <w:t xml:space="preserve"> הראשון מחלקת בינוי.</w:t>
      </w:r>
    </w:p>
    <w:p w14:paraId="16F8515C" w14:textId="77777777" w:rsidR="00FD14D6" w:rsidRPr="00CA04AC" w:rsidRDefault="00FD14D6" w:rsidP="002C144B">
      <w:pPr>
        <w:rPr>
          <w:rFonts w:ascii="Arial" w:hAnsi="Arial" w:cs="Arial"/>
          <w:color w:val="1F497D"/>
          <w:sz w:val="24"/>
          <w:szCs w:val="24"/>
          <w:u w:val="single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 </w:t>
      </w:r>
      <w:r w:rsidRPr="00CA04AC">
        <w:rPr>
          <w:rFonts w:ascii="Arial" w:hAnsi="Arial" w:cs="Arial"/>
          <w:color w:val="1F497D"/>
          <w:sz w:val="24"/>
          <w:szCs w:val="24"/>
          <w:u w:val="single"/>
          <w:rtl/>
        </w:rPr>
        <w:t>שפות</w:t>
      </w:r>
    </w:p>
    <w:p w14:paraId="4F55EB8C" w14:textId="77777777" w:rsidR="00FD14D6" w:rsidRPr="00CA04AC" w:rsidRDefault="00FD14D6" w:rsidP="002C144B">
      <w:pPr>
        <w:rPr>
          <w:rFonts w:ascii="Arial" w:hAnsi="Arial" w:cs="Arial"/>
          <w:sz w:val="24"/>
          <w:szCs w:val="24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רוסית- שפת אם</w:t>
      </w:r>
    </w:p>
    <w:p w14:paraId="2E3A2B62" w14:textId="77777777" w:rsidR="00BD7E75" w:rsidRPr="00CA04AC" w:rsidRDefault="00FD14D6" w:rsidP="002C144B">
      <w:pPr>
        <w:pStyle w:val="af7"/>
        <w:jc w:val="left"/>
        <w:rPr>
          <w:rFonts w:ascii="Arial" w:hAnsi="Arial" w:cs="Arial"/>
          <w:sz w:val="24"/>
          <w:szCs w:val="24"/>
          <w:rtl/>
        </w:rPr>
      </w:pPr>
      <w:r w:rsidRPr="00CA04AC">
        <w:rPr>
          <w:rFonts w:ascii="Arial" w:hAnsi="Arial" w:cs="Arial"/>
          <w:sz w:val="24"/>
          <w:szCs w:val="24"/>
          <w:rtl/>
        </w:rPr>
        <w:t>עיברית- ברמה גבוהה</w:t>
      </w:r>
    </w:p>
    <w:p w14:paraId="089F1A0F" w14:textId="77777777" w:rsidR="00FD14D6" w:rsidRPr="00CA04AC" w:rsidRDefault="00FD14D6" w:rsidP="002C144B">
      <w:pPr>
        <w:pStyle w:val="af7"/>
        <w:jc w:val="left"/>
        <w:rPr>
          <w:rFonts w:ascii="Arial" w:hAnsi="Arial" w:cs="Arial"/>
          <w:sz w:val="24"/>
          <w:szCs w:val="24"/>
          <w:rtl/>
        </w:rPr>
      </w:pPr>
    </w:p>
    <w:p w14:paraId="5AB7618D" w14:textId="77777777" w:rsidR="00BD7E75" w:rsidRPr="00CA04AC" w:rsidRDefault="00FD14D6" w:rsidP="002C144B">
      <w:pPr>
        <w:pStyle w:val="af7"/>
        <w:jc w:val="left"/>
        <w:rPr>
          <w:rFonts w:ascii="Arial" w:hAnsi="Arial" w:cs="Arial"/>
          <w:b/>
          <w:bCs/>
          <w:color w:val="000000"/>
          <w:sz w:val="24"/>
          <w:szCs w:val="24"/>
        </w:rPr>
      </w:pPr>
      <w:r w:rsidRPr="00CA04AC">
        <w:rPr>
          <w:rFonts w:ascii="Arial" w:hAnsi="Arial" w:cs="Arial"/>
          <w:sz w:val="24"/>
          <w:szCs w:val="24"/>
          <w:rtl/>
        </w:rPr>
        <w:t> </w:t>
      </w:r>
      <w:r w:rsidRPr="00CA04AC">
        <w:rPr>
          <w:rFonts w:ascii="Arial" w:hAnsi="Arial" w:cs="Arial"/>
          <w:b/>
          <w:bCs/>
          <w:sz w:val="24"/>
          <w:szCs w:val="24"/>
          <w:rtl/>
        </w:rPr>
        <w:t>אשמח להציג נתונים נוספים בעת ראיון אישי ו</w:t>
      </w:r>
      <w:r w:rsidR="00117242" w:rsidRPr="00CA04AC">
        <w:rPr>
          <w:rFonts w:ascii="Arial" w:hAnsi="Arial" w:cs="Arial" w:hint="cs"/>
          <w:b/>
          <w:bCs/>
          <w:sz w:val="24"/>
          <w:szCs w:val="24"/>
          <w:rtl/>
        </w:rPr>
        <w:t xml:space="preserve">לצרף </w:t>
      </w:r>
      <w:r w:rsidRPr="00CA04AC">
        <w:rPr>
          <w:rFonts w:ascii="Arial" w:hAnsi="Arial" w:cs="Arial"/>
          <w:b/>
          <w:bCs/>
          <w:sz w:val="24"/>
          <w:szCs w:val="24"/>
          <w:rtl/>
        </w:rPr>
        <w:t>המלצות במידת הצור</w:t>
      </w:r>
      <w:r w:rsidR="00F6361C" w:rsidRPr="00CA04AC">
        <w:rPr>
          <w:rFonts w:ascii="Arial" w:hAnsi="Arial" w:cs="Arial"/>
          <w:b/>
          <w:bCs/>
          <w:sz w:val="24"/>
          <w:szCs w:val="24"/>
          <w:rtl/>
        </w:rPr>
        <w:t>ך</w:t>
      </w:r>
      <w:r w:rsidR="00BD7E75" w:rsidRPr="00CA04AC">
        <w:rPr>
          <w:rFonts w:ascii="Arial" w:hAnsi="Arial" w:cs="Arial"/>
          <w:b/>
          <w:bCs/>
          <w:sz w:val="24"/>
          <w:szCs w:val="24"/>
          <w:rtl/>
        </w:rPr>
        <w:t xml:space="preserve">                                     </w:t>
      </w:r>
    </w:p>
    <w:sectPr w:rsidR="00BD7E75" w:rsidRPr="00CA04AC" w:rsidSect="00040291">
      <w:endnotePr>
        <w:numFmt w:val="lowerLetter"/>
      </w:endnotePr>
      <w:pgSz w:w="11906" w:h="16838"/>
      <w:pgMar w:top="1440" w:right="1440" w:bottom="1440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AF1E5" w14:textId="77777777" w:rsidR="008B046A" w:rsidRDefault="008B046A">
      <w:r>
        <w:separator/>
      </w:r>
    </w:p>
  </w:endnote>
  <w:endnote w:type="continuationSeparator" w:id="0">
    <w:p w14:paraId="64D3F874" w14:textId="77777777" w:rsidR="008B046A" w:rsidRDefault="008B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7508C" w14:textId="77777777" w:rsidR="008B046A" w:rsidRDefault="008B046A">
      <w:r>
        <w:separator/>
      </w:r>
    </w:p>
  </w:footnote>
  <w:footnote w:type="continuationSeparator" w:id="0">
    <w:p w14:paraId="6682291B" w14:textId="77777777" w:rsidR="008B046A" w:rsidRDefault="008B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02C6"/>
    <w:multiLevelType w:val="hybridMultilevel"/>
    <w:tmpl w:val="6430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76AB"/>
    <w:multiLevelType w:val="hybridMultilevel"/>
    <w:tmpl w:val="B3C2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ABF"/>
    <w:multiLevelType w:val="hybridMultilevel"/>
    <w:tmpl w:val="B2AE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43F"/>
    <w:multiLevelType w:val="hybridMultilevel"/>
    <w:tmpl w:val="A0F8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3135"/>
    <w:multiLevelType w:val="hybridMultilevel"/>
    <w:tmpl w:val="368ADB5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9F505D"/>
    <w:multiLevelType w:val="hybridMultilevel"/>
    <w:tmpl w:val="6DEA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F0454"/>
    <w:multiLevelType w:val="multilevel"/>
    <w:tmpl w:val="5BF2DC4A"/>
    <w:styleLink w:val="WW8Num4"/>
    <w:lvl w:ilvl="0">
      <w:numFmt w:val="bullet"/>
      <w:lvlText w:val="-"/>
      <w:lvlJc w:val="right"/>
      <w:rPr>
        <w:rFonts w:ascii="Times New Roman" w:hAnsi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30F6193D"/>
    <w:multiLevelType w:val="hybridMultilevel"/>
    <w:tmpl w:val="2092D6D2"/>
    <w:lvl w:ilvl="0" w:tplc="60948316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  <w:u w:val="none"/>
      </w:rPr>
    </w:lvl>
    <w:lvl w:ilvl="1" w:tplc="B354320E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 w15:restartNumberingAfterBreak="0">
    <w:nsid w:val="3CD509F0"/>
    <w:multiLevelType w:val="hybridMultilevel"/>
    <w:tmpl w:val="F0FA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D6DBA"/>
    <w:multiLevelType w:val="hybridMultilevel"/>
    <w:tmpl w:val="AD60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74974"/>
    <w:multiLevelType w:val="hybridMultilevel"/>
    <w:tmpl w:val="14A09E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FD6096C"/>
    <w:multiLevelType w:val="hybridMultilevel"/>
    <w:tmpl w:val="5B8EB4D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5F6A40EE"/>
    <w:multiLevelType w:val="multilevel"/>
    <w:tmpl w:val="47E44DD2"/>
    <w:lvl w:ilvl="0">
      <w:start w:val="200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996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8E5E98"/>
    <w:multiLevelType w:val="hybridMultilevel"/>
    <w:tmpl w:val="7DD6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43FED"/>
    <w:multiLevelType w:val="hybridMultilevel"/>
    <w:tmpl w:val="6940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56CE8"/>
    <w:multiLevelType w:val="hybridMultilevel"/>
    <w:tmpl w:val="6F74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1105E"/>
    <w:multiLevelType w:val="hybridMultilevel"/>
    <w:tmpl w:val="2DD6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71124"/>
    <w:multiLevelType w:val="hybridMultilevel"/>
    <w:tmpl w:val="F342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548AE"/>
    <w:multiLevelType w:val="hybridMultilevel"/>
    <w:tmpl w:val="F5E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C6096"/>
    <w:multiLevelType w:val="multilevel"/>
    <w:tmpl w:val="67102FBA"/>
    <w:lvl w:ilvl="0">
      <w:start w:val="2003"/>
      <w:numFmt w:val="decimal"/>
      <w:lvlText w:val="%1"/>
      <w:lvlJc w:val="left"/>
      <w:pPr>
        <w:tabs>
          <w:tab w:val="num" w:pos="1815"/>
        </w:tabs>
        <w:ind w:left="1815" w:right="1815" w:hanging="1815"/>
      </w:pPr>
      <w:rPr>
        <w:rFonts w:hint="default"/>
        <w:b/>
        <w:sz w:val="22"/>
      </w:rPr>
    </w:lvl>
    <w:lvl w:ilvl="1">
      <w:start w:val="2006"/>
      <w:numFmt w:val="decimal"/>
      <w:lvlText w:val="%1-%2"/>
      <w:lvlJc w:val="left"/>
      <w:pPr>
        <w:tabs>
          <w:tab w:val="num" w:pos="1275"/>
        </w:tabs>
        <w:ind w:left="1275" w:right="1275" w:hanging="1815"/>
      </w:pPr>
      <w:rPr>
        <w:rFonts w:hint="default"/>
        <w:b/>
        <w:sz w:val="22"/>
      </w:rPr>
    </w:lvl>
    <w:lvl w:ilvl="2">
      <w:start w:val="1"/>
      <w:numFmt w:val="hebrew1"/>
      <w:lvlText w:val="%1-%2.%3"/>
      <w:lvlJc w:val="left"/>
      <w:pPr>
        <w:tabs>
          <w:tab w:val="num" w:pos="735"/>
        </w:tabs>
        <w:ind w:left="735" w:right="735" w:hanging="1815"/>
      </w:pPr>
      <w:rPr>
        <w:rFonts w:hint="default"/>
        <w:b/>
        <w:sz w:val="22"/>
      </w:rPr>
    </w:lvl>
    <w:lvl w:ilvl="3">
      <w:start w:val="1"/>
      <w:numFmt w:val="decimal"/>
      <w:lvlText w:val="%1-%2.%3.%4"/>
      <w:lvlJc w:val="left"/>
      <w:pPr>
        <w:tabs>
          <w:tab w:val="num" w:pos="195"/>
        </w:tabs>
        <w:ind w:left="195" w:right="195" w:hanging="1815"/>
      </w:pPr>
      <w:rPr>
        <w:rFonts w:hint="default"/>
        <w:b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-345"/>
        </w:tabs>
        <w:ind w:left="-345" w:right="-345" w:hanging="1815"/>
      </w:pPr>
      <w:rPr>
        <w:rFonts w:hint="default"/>
        <w:b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-885"/>
        </w:tabs>
        <w:ind w:left="-885" w:right="-885" w:hanging="1815"/>
      </w:pPr>
      <w:rPr>
        <w:rFonts w:hint="default"/>
        <w:b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-1425"/>
        </w:tabs>
        <w:ind w:left="-1425" w:right="-1425" w:hanging="1815"/>
      </w:pPr>
      <w:rPr>
        <w:rFonts w:hint="default"/>
        <w:b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-1965"/>
        </w:tabs>
        <w:ind w:left="-1965" w:right="-1965" w:hanging="1815"/>
      </w:pPr>
      <w:rPr>
        <w:rFonts w:hint="default"/>
        <w:b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-2505"/>
        </w:tabs>
        <w:ind w:left="-2505" w:right="-2505" w:hanging="1815"/>
      </w:pPr>
      <w:rPr>
        <w:rFonts w:hint="default"/>
        <w:b/>
        <w:sz w:val="22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13"/>
  </w:num>
  <w:num w:numId="5">
    <w:abstractNumId w:val="17"/>
  </w:num>
  <w:num w:numId="6">
    <w:abstractNumId w:val="12"/>
  </w:num>
  <w:num w:numId="7">
    <w:abstractNumId w:val="2"/>
  </w:num>
  <w:num w:numId="8">
    <w:abstractNumId w:val="4"/>
  </w:num>
  <w:num w:numId="9">
    <w:abstractNumId w:val="18"/>
  </w:num>
  <w:num w:numId="10">
    <w:abstractNumId w:val="10"/>
  </w:num>
  <w:num w:numId="11">
    <w:abstractNumId w:val="11"/>
  </w:num>
  <w:num w:numId="12">
    <w:abstractNumId w:val="5"/>
  </w:num>
  <w:num w:numId="13">
    <w:abstractNumId w:val="14"/>
  </w:num>
  <w:num w:numId="14">
    <w:abstractNumId w:val="16"/>
  </w:num>
  <w:num w:numId="15">
    <w:abstractNumId w:val="9"/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3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FD"/>
    <w:rsid w:val="00012E7E"/>
    <w:rsid w:val="0003156F"/>
    <w:rsid w:val="000378AA"/>
    <w:rsid w:val="00040291"/>
    <w:rsid w:val="000513D5"/>
    <w:rsid w:val="0005238B"/>
    <w:rsid w:val="00054A84"/>
    <w:rsid w:val="000639BA"/>
    <w:rsid w:val="00066C84"/>
    <w:rsid w:val="00083B68"/>
    <w:rsid w:val="000844F8"/>
    <w:rsid w:val="000F1712"/>
    <w:rsid w:val="000F3ADF"/>
    <w:rsid w:val="000F7E8F"/>
    <w:rsid w:val="00117242"/>
    <w:rsid w:val="00122222"/>
    <w:rsid w:val="00126FF9"/>
    <w:rsid w:val="00137865"/>
    <w:rsid w:val="001638BB"/>
    <w:rsid w:val="00170FE7"/>
    <w:rsid w:val="00175296"/>
    <w:rsid w:val="00185206"/>
    <w:rsid w:val="00192D76"/>
    <w:rsid w:val="0019707B"/>
    <w:rsid w:val="001D5D45"/>
    <w:rsid w:val="001E1021"/>
    <w:rsid w:val="001F1004"/>
    <w:rsid w:val="00222557"/>
    <w:rsid w:val="00232383"/>
    <w:rsid w:val="00241DCA"/>
    <w:rsid w:val="002433F6"/>
    <w:rsid w:val="0025284F"/>
    <w:rsid w:val="00256001"/>
    <w:rsid w:val="00283624"/>
    <w:rsid w:val="00292CB7"/>
    <w:rsid w:val="002941F5"/>
    <w:rsid w:val="002A0837"/>
    <w:rsid w:val="002A2FCB"/>
    <w:rsid w:val="002A671C"/>
    <w:rsid w:val="002A7AF8"/>
    <w:rsid w:val="002C144B"/>
    <w:rsid w:val="002E77E1"/>
    <w:rsid w:val="00306FB6"/>
    <w:rsid w:val="003302DA"/>
    <w:rsid w:val="00344C64"/>
    <w:rsid w:val="00371D52"/>
    <w:rsid w:val="003C528C"/>
    <w:rsid w:val="003E5FA5"/>
    <w:rsid w:val="0041007D"/>
    <w:rsid w:val="0042500C"/>
    <w:rsid w:val="00430332"/>
    <w:rsid w:val="00430974"/>
    <w:rsid w:val="0044584D"/>
    <w:rsid w:val="00462DFC"/>
    <w:rsid w:val="00464129"/>
    <w:rsid w:val="004670F7"/>
    <w:rsid w:val="00470B88"/>
    <w:rsid w:val="00482EF5"/>
    <w:rsid w:val="004B77B7"/>
    <w:rsid w:val="004C7EDA"/>
    <w:rsid w:val="004D4414"/>
    <w:rsid w:val="005123DD"/>
    <w:rsid w:val="0051383E"/>
    <w:rsid w:val="00526B03"/>
    <w:rsid w:val="005276BB"/>
    <w:rsid w:val="0054396F"/>
    <w:rsid w:val="00556A7C"/>
    <w:rsid w:val="00565FFF"/>
    <w:rsid w:val="005A7A42"/>
    <w:rsid w:val="005B4E7C"/>
    <w:rsid w:val="005C4C1C"/>
    <w:rsid w:val="005E3139"/>
    <w:rsid w:val="005F1E8F"/>
    <w:rsid w:val="005F4799"/>
    <w:rsid w:val="0060223A"/>
    <w:rsid w:val="006075E5"/>
    <w:rsid w:val="006153D9"/>
    <w:rsid w:val="006258FB"/>
    <w:rsid w:val="00636DE6"/>
    <w:rsid w:val="0064073E"/>
    <w:rsid w:val="0065228A"/>
    <w:rsid w:val="00664D06"/>
    <w:rsid w:val="00665C0E"/>
    <w:rsid w:val="006A4ECE"/>
    <w:rsid w:val="006B6763"/>
    <w:rsid w:val="006C0E9A"/>
    <w:rsid w:val="006C557B"/>
    <w:rsid w:val="006C7CD6"/>
    <w:rsid w:val="006F4B11"/>
    <w:rsid w:val="006F69DD"/>
    <w:rsid w:val="007113C8"/>
    <w:rsid w:val="007146EE"/>
    <w:rsid w:val="0073354B"/>
    <w:rsid w:val="00741818"/>
    <w:rsid w:val="007761AC"/>
    <w:rsid w:val="00776225"/>
    <w:rsid w:val="00790B27"/>
    <w:rsid w:val="007A234C"/>
    <w:rsid w:val="007B6BC6"/>
    <w:rsid w:val="007C1B97"/>
    <w:rsid w:val="007C33C0"/>
    <w:rsid w:val="007C3B01"/>
    <w:rsid w:val="00801EE9"/>
    <w:rsid w:val="0080218A"/>
    <w:rsid w:val="00803C7E"/>
    <w:rsid w:val="00824058"/>
    <w:rsid w:val="00826881"/>
    <w:rsid w:val="008453EA"/>
    <w:rsid w:val="0085575C"/>
    <w:rsid w:val="0088455A"/>
    <w:rsid w:val="00887490"/>
    <w:rsid w:val="008B046A"/>
    <w:rsid w:val="008E225D"/>
    <w:rsid w:val="008F461F"/>
    <w:rsid w:val="008F615C"/>
    <w:rsid w:val="008F73B8"/>
    <w:rsid w:val="00904A2C"/>
    <w:rsid w:val="00917F56"/>
    <w:rsid w:val="00931ABE"/>
    <w:rsid w:val="00932183"/>
    <w:rsid w:val="00936F03"/>
    <w:rsid w:val="0094031E"/>
    <w:rsid w:val="0096556A"/>
    <w:rsid w:val="00970989"/>
    <w:rsid w:val="00990210"/>
    <w:rsid w:val="00993D70"/>
    <w:rsid w:val="00994FB4"/>
    <w:rsid w:val="009A088A"/>
    <w:rsid w:val="009B28E6"/>
    <w:rsid w:val="009E2B8D"/>
    <w:rsid w:val="009F42EE"/>
    <w:rsid w:val="00A0230F"/>
    <w:rsid w:val="00A11464"/>
    <w:rsid w:val="00A21D07"/>
    <w:rsid w:val="00A345FA"/>
    <w:rsid w:val="00A40065"/>
    <w:rsid w:val="00A47CC2"/>
    <w:rsid w:val="00A53A1A"/>
    <w:rsid w:val="00A77E4A"/>
    <w:rsid w:val="00A83F32"/>
    <w:rsid w:val="00AA428B"/>
    <w:rsid w:val="00AE089C"/>
    <w:rsid w:val="00AE3E0D"/>
    <w:rsid w:val="00AE6800"/>
    <w:rsid w:val="00AF5310"/>
    <w:rsid w:val="00B15123"/>
    <w:rsid w:val="00B17B9C"/>
    <w:rsid w:val="00B34FEA"/>
    <w:rsid w:val="00B47BE6"/>
    <w:rsid w:val="00B61FC1"/>
    <w:rsid w:val="00B82744"/>
    <w:rsid w:val="00B879A8"/>
    <w:rsid w:val="00BA4734"/>
    <w:rsid w:val="00BC10DF"/>
    <w:rsid w:val="00BD7E75"/>
    <w:rsid w:val="00BE08FD"/>
    <w:rsid w:val="00BE7B32"/>
    <w:rsid w:val="00C010D2"/>
    <w:rsid w:val="00C06236"/>
    <w:rsid w:val="00C12E2C"/>
    <w:rsid w:val="00C144DA"/>
    <w:rsid w:val="00C148C3"/>
    <w:rsid w:val="00C535E7"/>
    <w:rsid w:val="00C7618F"/>
    <w:rsid w:val="00C8031C"/>
    <w:rsid w:val="00CA04AC"/>
    <w:rsid w:val="00CC20CA"/>
    <w:rsid w:val="00CC2806"/>
    <w:rsid w:val="00CC5B3E"/>
    <w:rsid w:val="00CE1591"/>
    <w:rsid w:val="00CE1CAA"/>
    <w:rsid w:val="00D2394E"/>
    <w:rsid w:val="00D25699"/>
    <w:rsid w:val="00D30E7D"/>
    <w:rsid w:val="00D3181D"/>
    <w:rsid w:val="00D54161"/>
    <w:rsid w:val="00D7252B"/>
    <w:rsid w:val="00D72AD8"/>
    <w:rsid w:val="00DB3A0B"/>
    <w:rsid w:val="00DC139F"/>
    <w:rsid w:val="00E71E92"/>
    <w:rsid w:val="00E810C4"/>
    <w:rsid w:val="00E96C2E"/>
    <w:rsid w:val="00EB637D"/>
    <w:rsid w:val="00F014FC"/>
    <w:rsid w:val="00F0783B"/>
    <w:rsid w:val="00F274DF"/>
    <w:rsid w:val="00F30D77"/>
    <w:rsid w:val="00F475F4"/>
    <w:rsid w:val="00F6020C"/>
    <w:rsid w:val="00F6361C"/>
    <w:rsid w:val="00F80FB4"/>
    <w:rsid w:val="00F814B4"/>
    <w:rsid w:val="00F8451A"/>
    <w:rsid w:val="00F92E76"/>
    <w:rsid w:val="00FC01A8"/>
    <w:rsid w:val="00FD14D6"/>
    <w:rsid w:val="00FD5B2E"/>
    <w:rsid w:val="00FD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667D6"/>
  <w15:chartTrackingRefBased/>
  <w15:docId w15:val="{C0C096C6-790F-4221-AC9E-B3E25F49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  <w:lang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FrankRuehl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cs="FrankRuehl"/>
      <w:b/>
      <w:bCs/>
      <w:szCs w:val="28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cs="FrankRuehl"/>
      <w:szCs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cs="FrankRuehl"/>
      <w:szCs w:val="28"/>
    </w:rPr>
  </w:style>
  <w:style w:type="paragraph" w:styleId="5">
    <w:name w:val="heading 5"/>
    <w:basedOn w:val="a"/>
    <w:next w:val="a"/>
    <w:qFormat/>
    <w:pPr>
      <w:keepNext/>
      <w:ind w:left="-360" w:right="1620"/>
      <w:outlineLvl w:val="4"/>
    </w:pPr>
    <w:rPr>
      <w:rFonts w:cs="David"/>
      <w:sz w:val="28"/>
      <w:szCs w:val="28"/>
      <w:u w:val="single"/>
    </w:rPr>
  </w:style>
  <w:style w:type="paragraph" w:styleId="6">
    <w:name w:val="heading 6"/>
    <w:basedOn w:val="a"/>
    <w:next w:val="a"/>
    <w:qFormat/>
    <w:pPr>
      <w:keepNext/>
      <w:ind w:left="-360" w:right="1620" w:hanging="1620"/>
      <w:outlineLvl w:val="5"/>
    </w:pPr>
    <w:rPr>
      <w:rFonts w:cs="David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066C84"/>
    <w:pPr>
      <w:spacing w:before="240" w:after="60"/>
      <w:outlineLvl w:val="6"/>
    </w:pPr>
    <w:rPr>
      <w:rFonts w:ascii="Calibri" w:hAnsi="Calibri" w:cs="Times New Roman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066C84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066C84"/>
    <w:pPr>
      <w:spacing w:before="240" w:after="60"/>
      <w:outlineLvl w:val="8"/>
    </w:pPr>
    <w:rPr>
      <w:rFonts w:ascii="Cambria" w:hAnsi="Cambria" w:cs="Times New Roman"/>
      <w:sz w:val="22"/>
      <w:szCs w:val="22"/>
      <w:lang w:val="x-none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ind w:left="-360" w:right="1620"/>
      <w:jc w:val="center"/>
    </w:pPr>
    <w:rPr>
      <w:rFonts w:cs="David Transparent"/>
      <w:b/>
      <w:bCs/>
      <w:sz w:val="22"/>
      <w:szCs w:val="22"/>
      <w:u w:val="single"/>
    </w:rPr>
  </w:style>
  <w:style w:type="paragraph" w:styleId="a6">
    <w:name w:val="Block Text"/>
    <w:basedOn w:val="a"/>
    <w:semiHidden/>
    <w:pPr>
      <w:ind w:left="720"/>
    </w:pPr>
    <w:rPr>
      <w:rFonts w:cs="Times New Roman"/>
      <w:b/>
      <w:bCs/>
      <w:noProof w:val="0"/>
    </w:rPr>
  </w:style>
  <w:style w:type="paragraph" w:styleId="a7">
    <w:name w:val="Balloon Text"/>
    <w:basedOn w:val="a"/>
    <w:link w:val="a8"/>
    <w:uiPriority w:val="99"/>
    <w:semiHidden/>
    <w:unhideWhenUsed/>
    <w:rsid w:val="00FC01A8"/>
    <w:rPr>
      <w:rFonts w:ascii="Tahoma" w:hAnsi="Tahoma" w:cs="Times New Roman"/>
      <w:sz w:val="16"/>
      <w:szCs w:val="16"/>
      <w:lang w:val="x-none"/>
    </w:rPr>
  </w:style>
  <w:style w:type="character" w:customStyle="1" w:styleId="a8">
    <w:name w:val="טקסט בלונים תו"/>
    <w:link w:val="a7"/>
    <w:uiPriority w:val="99"/>
    <w:semiHidden/>
    <w:rsid w:val="00FC01A8"/>
    <w:rPr>
      <w:rFonts w:ascii="Tahoma" w:hAnsi="Tahoma" w:cs="Tahoma"/>
      <w:noProof/>
      <w:sz w:val="16"/>
      <w:szCs w:val="16"/>
      <w:lang w:eastAsia="he-IL"/>
    </w:rPr>
  </w:style>
  <w:style w:type="paragraph" w:styleId="a9">
    <w:name w:val="No Spacing"/>
    <w:uiPriority w:val="1"/>
    <w:qFormat/>
    <w:rsid w:val="00066C84"/>
    <w:pPr>
      <w:bidi/>
    </w:pPr>
    <w:rPr>
      <w:noProof/>
      <w:lang w:eastAsia="he-IL"/>
    </w:rPr>
  </w:style>
  <w:style w:type="character" w:customStyle="1" w:styleId="70">
    <w:name w:val="כותרת 7 תו"/>
    <w:link w:val="7"/>
    <w:uiPriority w:val="9"/>
    <w:rsid w:val="00066C84"/>
    <w:rPr>
      <w:rFonts w:ascii="Calibri" w:eastAsia="Times New Roman" w:hAnsi="Calibri" w:cs="Arial"/>
      <w:noProof/>
      <w:sz w:val="24"/>
      <w:szCs w:val="24"/>
      <w:lang w:eastAsia="he-IL"/>
    </w:rPr>
  </w:style>
  <w:style w:type="character" w:customStyle="1" w:styleId="80">
    <w:name w:val="כותרת 8 תו"/>
    <w:link w:val="8"/>
    <w:uiPriority w:val="9"/>
    <w:rsid w:val="00066C84"/>
    <w:rPr>
      <w:rFonts w:ascii="Calibri" w:eastAsia="Times New Roman" w:hAnsi="Calibri" w:cs="Arial"/>
      <w:i/>
      <w:iCs/>
      <w:noProof/>
      <w:sz w:val="24"/>
      <w:szCs w:val="24"/>
      <w:lang w:eastAsia="he-IL"/>
    </w:rPr>
  </w:style>
  <w:style w:type="character" w:customStyle="1" w:styleId="90">
    <w:name w:val="כותרת 9 תו"/>
    <w:link w:val="9"/>
    <w:uiPriority w:val="9"/>
    <w:rsid w:val="00066C84"/>
    <w:rPr>
      <w:rFonts w:ascii="Cambria" w:eastAsia="Times New Roman" w:hAnsi="Cambria" w:cs="Times New Roman"/>
      <w:noProof/>
      <w:sz w:val="22"/>
      <w:szCs w:val="22"/>
      <w:lang w:eastAsia="he-IL"/>
    </w:rPr>
  </w:style>
  <w:style w:type="paragraph" w:styleId="aa">
    <w:name w:val="Subtitle"/>
    <w:basedOn w:val="a"/>
    <w:next w:val="a"/>
    <w:link w:val="ab"/>
    <w:uiPriority w:val="11"/>
    <w:qFormat/>
    <w:rsid w:val="00066C8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val="x-none"/>
    </w:rPr>
  </w:style>
  <w:style w:type="character" w:customStyle="1" w:styleId="ab">
    <w:name w:val="כותרת משנה תו"/>
    <w:link w:val="aa"/>
    <w:uiPriority w:val="11"/>
    <w:rsid w:val="00066C84"/>
    <w:rPr>
      <w:rFonts w:ascii="Cambria" w:eastAsia="Times New Roman" w:hAnsi="Cambria" w:cs="Times New Roman"/>
      <w:noProof/>
      <w:sz w:val="24"/>
      <w:szCs w:val="24"/>
      <w:lang w:eastAsia="he-IL"/>
    </w:rPr>
  </w:style>
  <w:style w:type="character" w:styleId="ac">
    <w:name w:val="Subtle Emphasis"/>
    <w:uiPriority w:val="19"/>
    <w:qFormat/>
    <w:rsid w:val="00066C84"/>
    <w:rPr>
      <w:i/>
      <w:iCs/>
      <w:color w:val="808080"/>
    </w:rPr>
  </w:style>
  <w:style w:type="character" w:styleId="ad">
    <w:name w:val="Emphasis"/>
    <w:uiPriority w:val="20"/>
    <w:qFormat/>
    <w:rsid w:val="00066C84"/>
    <w:rPr>
      <w:i/>
      <w:iCs/>
    </w:rPr>
  </w:style>
  <w:style w:type="character" w:styleId="ae">
    <w:name w:val="Intense Emphasis"/>
    <w:uiPriority w:val="21"/>
    <w:qFormat/>
    <w:rsid w:val="00066C84"/>
    <w:rPr>
      <w:b/>
      <w:bCs/>
      <w:i/>
      <w:iCs/>
      <w:color w:val="4F81BD"/>
    </w:rPr>
  </w:style>
  <w:style w:type="character" w:styleId="af">
    <w:name w:val="Strong"/>
    <w:uiPriority w:val="22"/>
    <w:qFormat/>
    <w:rsid w:val="00066C84"/>
    <w:rPr>
      <w:b/>
      <w:bCs/>
    </w:rPr>
  </w:style>
  <w:style w:type="paragraph" w:styleId="af0">
    <w:name w:val="Quote"/>
    <w:basedOn w:val="a"/>
    <w:next w:val="a"/>
    <w:link w:val="af1"/>
    <w:uiPriority w:val="29"/>
    <w:qFormat/>
    <w:rsid w:val="00066C84"/>
    <w:rPr>
      <w:rFonts w:cs="Times New Roman"/>
      <w:i/>
      <w:iCs/>
      <w:color w:val="000000"/>
      <w:lang w:val="x-none"/>
    </w:rPr>
  </w:style>
  <w:style w:type="character" w:customStyle="1" w:styleId="af1">
    <w:name w:val="ציטוט תו"/>
    <w:link w:val="af0"/>
    <w:uiPriority w:val="29"/>
    <w:rsid w:val="00066C84"/>
    <w:rPr>
      <w:i/>
      <w:iCs/>
      <w:noProof/>
      <w:color w:val="000000"/>
      <w:lang w:eastAsia="he-IL"/>
    </w:rPr>
  </w:style>
  <w:style w:type="paragraph" w:styleId="af2">
    <w:name w:val="Intense Quote"/>
    <w:basedOn w:val="a"/>
    <w:next w:val="a"/>
    <w:link w:val="af3"/>
    <w:uiPriority w:val="30"/>
    <w:qFormat/>
    <w:rsid w:val="00066C84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af3">
    <w:name w:val="ציטוט חזק תו"/>
    <w:link w:val="af2"/>
    <w:uiPriority w:val="30"/>
    <w:rsid w:val="00066C84"/>
    <w:rPr>
      <w:b/>
      <w:bCs/>
      <w:i/>
      <w:iCs/>
      <w:noProof/>
      <w:color w:val="4F81BD"/>
      <w:lang w:eastAsia="he-IL"/>
    </w:rPr>
  </w:style>
  <w:style w:type="character" w:styleId="af4">
    <w:name w:val="Subtle Reference"/>
    <w:uiPriority w:val="31"/>
    <w:qFormat/>
    <w:rsid w:val="00066C84"/>
    <w:rPr>
      <w:smallCaps/>
      <w:color w:val="C0504D"/>
      <w:u w:val="single"/>
    </w:rPr>
  </w:style>
  <w:style w:type="character" w:styleId="af5">
    <w:name w:val="Intense Reference"/>
    <w:uiPriority w:val="32"/>
    <w:qFormat/>
    <w:rsid w:val="00066C84"/>
    <w:rPr>
      <w:b/>
      <w:bCs/>
      <w:smallCaps/>
      <w:color w:val="C0504D"/>
      <w:spacing w:val="5"/>
      <w:u w:val="single"/>
    </w:rPr>
  </w:style>
  <w:style w:type="character" w:styleId="af6">
    <w:name w:val="Book Title"/>
    <w:uiPriority w:val="33"/>
    <w:qFormat/>
    <w:rsid w:val="00066C84"/>
    <w:rPr>
      <w:b/>
      <w:bCs/>
      <w:smallCaps/>
      <w:spacing w:val="5"/>
    </w:rPr>
  </w:style>
  <w:style w:type="paragraph" w:styleId="af7">
    <w:name w:val="Body Text"/>
    <w:basedOn w:val="a"/>
    <w:link w:val="af8"/>
    <w:rsid w:val="00801EE9"/>
    <w:pPr>
      <w:jc w:val="both"/>
    </w:pPr>
    <w:rPr>
      <w:rFonts w:cs="David"/>
      <w:szCs w:val="26"/>
    </w:rPr>
  </w:style>
  <w:style w:type="character" w:customStyle="1" w:styleId="af8">
    <w:name w:val="גוף טקסט תו"/>
    <w:link w:val="af7"/>
    <w:rsid w:val="00801EE9"/>
    <w:rPr>
      <w:rFonts w:cs="David"/>
      <w:noProof/>
      <w:szCs w:val="26"/>
      <w:lang w:eastAsia="he-IL"/>
    </w:rPr>
  </w:style>
  <w:style w:type="character" w:customStyle="1" w:styleId="apple-style-span">
    <w:name w:val="apple-style-span"/>
    <w:basedOn w:val="a0"/>
    <w:rsid w:val="00801EE9"/>
  </w:style>
  <w:style w:type="paragraph" w:customStyle="1" w:styleId="Standard">
    <w:name w:val="Standard"/>
    <w:rsid w:val="00BD7E75"/>
    <w:pPr>
      <w:suppressAutoHyphens/>
      <w:autoSpaceDN w:val="0"/>
      <w:bidi/>
      <w:jc w:val="right"/>
      <w:textAlignment w:val="baseline"/>
    </w:pPr>
    <w:rPr>
      <w:rFonts w:cs="Narkisim"/>
      <w:kern w:val="3"/>
      <w:szCs w:val="24"/>
      <w:lang w:eastAsia="zh-CN"/>
    </w:rPr>
  </w:style>
  <w:style w:type="numbering" w:customStyle="1" w:styleId="WW8Num4">
    <w:name w:val="WW8Num4"/>
    <w:basedOn w:val="a2"/>
    <w:rsid w:val="00BD7E75"/>
    <w:pPr>
      <w:numPr>
        <w:numId w:val="19"/>
      </w:numPr>
    </w:pPr>
  </w:style>
  <w:style w:type="character" w:styleId="Hyperlink">
    <w:name w:val="Hyperlink"/>
    <w:uiPriority w:val="99"/>
    <w:unhideWhenUsed/>
    <w:rsid w:val="00FD1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flayd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mha%20lely\Application%20Data\Microsoft\Templates\&#1491;&#1493;&#1491;%20&#1512;&#1494;%20&#1506;&#1501;%20&#1495;&#1514;&#1497;&#1502;&#1492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DB734-A2BD-42BC-A8B6-513B099E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דוד רז עם חתימה</Template>
  <TotalTime>0</TotalTime>
  <Pages>3</Pages>
  <Words>903</Words>
  <Characters>4519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בכבוד רב,</vt:lpstr>
      <vt:lpstr>בכבוד רב,</vt:lpstr>
      <vt:lpstr>     בכבוד רב,</vt:lpstr>
    </vt:vector>
  </TitlesOfParts>
  <Company>רז דוד ניהול ופיקוח בע"מ</Company>
  <LinksUpToDate>false</LinksUpToDate>
  <CharactersWithSpaces>5412</CharactersWithSpaces>
  <SharedDoc>false</SharedDoc>
  <HLinks>
    <vt:vector size="6" baseType="variant">
      <vt:variant>
        <vt:i4>1245227</vt:i4>
      </vt:variant>
      <vt:variant>
        <vt:i4>0</vt:i4>
      </vt:variant>
      <vt:variant>
        <vt:i4>0</vt:i4>
      </vt:variant>
      <vt:variant>
        <vt:i4>5</vt:i4>
      </vt:variant>
      <vt:variant>
        <vt:lpwstr>mailto:alexflayder@gmail.com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בכבוד רב,</dc:title>
  <dc:subject/>
  <dc:creator>simha2005</dc:creator>
  <cp:keywords/>
  <cp:lastModifiedBy>zion</cp:lastModifiedBy>
  <cp:revision>2</cp:revision>
  <cp:lastPrinted>2017-01-31T10:22:00Z</cp:lastPrinted>
  <dcterms:created xsi:type="dcterms:W3CDTF">2020-11-07T06:24:00Z</dcterms:created>
  <dcterms:modified xsi:type="dcterms:W3CDTF">2020-11-07T06:24:00Z</dcterms:modified>
</cp:coreProperties>
</file>