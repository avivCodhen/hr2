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טבלת פריסה עבור כל התוכן"/>
      </w:tblPr>
      <w:tblGrid>
        <w:gridCol w:w="2922"/>
        <w:gridCol w:w="6680"/>
      </w:tblGrid>
      <w:tr w:rsidR="00C420C8" w:rsidRPr="00481978" w14:paraId="2E4CBAC0" w14:textId="77777777" w:rsidTr="00C420C8">
        <w:tc>
          <w:tcPr>
            <w:tcW w:w="3023" w:type="dxa"/>
          </w:tcPr>
          <w:p w14:paraId="659D70A9" w14:textId="33B66E35" w:rsidR="00C420C8" w:rsidRPr="00481978" w:rsidRDefault="004102E3" w:rsidP="003856C9">
            <w:pPr>
              <w:pStyle w:val="1"/>
              <w:bidi/>
              <w:rPr>
                <w:rFonts w:ascii="Tahoma" w:hAnsi="Tahoma"/>
                <w:lang w:bidi="he-IL"/>
              </w:rPr>
            </w:pPr>
            <w:r>
              <w:rPr>
                <w:rFonts w:ascii="Tahoma" w:hAnsi="Tahoma" w:hint="cs"/>
                <w:rtl/>
                <w:lang w:bidi="he-IL"/>
              </w:rPr>
              <w:t>אביעד טוויג</w:t>
            </w:r>
          </w:p>
          <w:p w14:paraId="6F5F90BC" w14:textId="77777777" w:rsidR="004102E3" w:rsidRDefault="004102E3" w:rsidP="004102E3">
            <w:pPr>
              <w:pStyle w:val="affffff"/>
              <w:bidi/>
              <w:rPr>
                <w:rFonts w:ascii="Tahoma" w:hAnsi="Tahoma" w:hint="cs"/>
                <w:rtl/>
                <w:lang w:bidi="he-IL"/>
              </w:rPr>
            </w:pPr>
          </w:p>
          <w:p w14:paraId="63F7E480" w14:textId="3F02F436" w:rsidR="00C420C8" w:rsidRPr="00481978" w:rsidRDefault="00C420C8" w:rsidP="004102E3">
            <w:pPr>
              <w:pStyle w:val="affffff"/>
              <w:bidi/>
              <w:rPr>
                <w:rFonts w:ascii="Tahoma" w:hAnsi="Tahoma" w:hint="cs"/>
                <w:rtl/>
                <w:lang w:bidi="he-IL"/>
              </w:rPr>
            </w:pPr>
            <w:r w:rsidRPr="00481978">
              <w:rPr>
                <w:rFonts w:ascii="Tahoma" w:hAnsi="Tahoma"/>
                <w:noProof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67983723" wp14:editId="55881A72">
                      <wp:extent cx="329184" cy="329184"/>
                      <wp:effectExtent l="0" t="0" r="13970" b="13970"/>
                      <wp:docPr id="49" name="קבוצה 43" title="סמל דואר אלקטרוני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צורה חופשית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צורה חופשית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A8D232" id="קבוצה 43" o:spid="_x0000_s1026" alt="כותרת: סמל דואר אלקטרוני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ZV7JTGIUAAB4cgAADgAAAAAAAAAAAAAAAAAuAgAAZHJzL2Uyb0RvYy54bWxQSwECLQAU&#10;AAYACAAAACEAaEcb0NgAAAADAQAADwAAAAAAAAAAAAAAAAC8FgAAZHJzL2Rvd25yZXYueG1sUEsF&#10;BgAAAAAEAAQA8wAAAMEXAAAAAA==&#10;">
                      <v:shape id="צורה חופשית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צורה חופשית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  <w:p w14:paraId="3805EBED" w14:textId="53A7F04F" w:rsidR="00C420C8" w:rsidRPr="006973ED" w:rsidRDefault="006973ED" w:rsidP="00441EB9">
            <w:pPr>
              <w:pStyle w:val="31"/>
              <w:bidi/>
              <w:rPr>
                <w:rStyle w:val="Hyperlink"/>
                <w:caps w:val="0"/>
              </w:rPr>
            </w:pPr>
            <w:hyperlink r:id="rId8" w:history="1">
              <w:r w:rsidRPr="006973ED">
                <w:rPr>
                  <w:rStyle w:val="Hyperlink"/>
                  <w:caps w:val="0"/>
                </w:rPr>
                <w:t>Atwig98@gmail.com</w:t>
              </w:r>
            </w:hyperlink>
          </w:p>
          <w:p w14:paraId="4C64568A" w14:textId="4EA09515" w:rsidR="004102E3" w:rsidRDefault="004102E3" w:rsidP="004102E3">
            <w:pPr>
              <w:pStyle w:val="31"/>
              <w:bidi/>
              <w:rPr>
                <w:rFonts w:ascii="Tahoma" w:hAnsi="Tahoma" w:hint="cs"/>
                <w:rtl/>
                <w:lang w:bidi="he-IL"/>
              </w:rPr>
            </w:pPr>
          </w:p>
          <w:p w14:paraId="01841E99" w14:textId="77777777" w:rsidR="004102E3" w:rsidRPr="00481978" w:rsidRDefault="004102E3" w:rsidP="004102E3">
            <w:pPr>
              <w:pStyle w:val="31"/>
              <w:bidi/>
              <w:rPr>
                <w:rFonts w:ascii="Tahoma" w:hAnsi="Tahoma"/>
                <w:lang w:bidi="he-IL"/>
              </w:rPr>
            </w:pPr>
          </w:p>
          <w:p w14:paraId="5638AC60" w14:textId="77777777" w:rsidR="00C420C8" w:rsidRPr="00481978" w:rsidRDefault="00C420C8" w:rsidP="005246B9">
            <w:pPr>
              <w:pStyle w:val="affffff"/>
              <w:bidi/>
              <w:rPr>
                <w:rFonts w:ascii="Tahoma" w:hAnsi="Tahoma"/>
                <w:lang w:bidi="he-IL"/>
              </w:rPr>
            </w:pPr>
            <w:r w:rsidRPr="00481978">
              <w:rPr>
                <w:rFonts w:ascii="Tahoma" w:hAnsi="Tahoma"/>
                <w:noProof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616B745C" wp14:editId="725BCB4E">
                      <wp:extent cx="329184" cy="329184"/>
                      <wp:effectExtent l="0" t="0" r="13970" b="13970"/>
                      <wp:docPr id="80" name="קבוצה 37" title="סמל טלפון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צורה חופשית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צורה חופשית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789A99" id="קבוצה 37" o:spid="_x0000_s1026" alt="כותרת: סמל טלפון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+X1RqXUlAAD13gAA&#10;DgAAAAAAAAAAAAAAAAAuAgAAZHJzL2Uyb0RvYy54bWxQSwECLQAUAAYACAAAACEAaEcb0NgAAAAD&#10;AQAADwAAAAAAAAAAAAAAAADPJwAAZHJzL2Rvd25yZXYueG1sUEsFBgAAAAAEAAQA8wAAANQoAAAA&#10;AA==&#10;">
                      <v:shape id="צורה חופשית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צורה חופשית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  <w:p w14:paraId="17C5DDE3" w14:textId="2EB09AF6" w:rsidR="004102E3" w:rsidRDefault="004102E3" w:rsidP="004102E3">
            <w:pPr>
              <w:pStyle w:val="31"/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052-7473474</w:t>
            </w:r>
          </w:p>
          <w:p w14:paraId="5739D170" w14:textId="22891F07" w:rsidR="00C420C8" w:rsidRDefault="00C420C8" w:rsidP="00441EB9">
            <w:pPr>
              <w:pStyle w:val="31"/>
              <w:bidi/>
              <w:rPr>
                <w:rFonts w:ascii="Tahoma" w:hAnsi="Tahoma"/>
                <w:rtl/>
                <w:lang w:bidi="he-IL"/>
              </w:rPr>
            </w:pPr>
          </w:p>
          <w:p w14:paraId="01782245" w14:textId="77777777" w:rsidR="004102E3" w:rsidRPr="00481978" w:rsidRDefault="004102E3" w:rsidP="004102E3">
            <w:pPr>
              <w:pStyle w:val="31"/>
              <w:bidi/>
              <w:rPr>
                <w:rFonts w:ascii="Tahoma" w:hAnsi="Tahoma" w:hint="cs"/>
                <w:lang w:bidi="he-IL"/>
              </w:rPr>
            </w:pPr>
          </w:p>
          <w:p w14:paraId="6024AB79" w14:textId="77777777" w:rsidR="00C420C8" w:rsidRPr="00481978" w:rsidRDefault="00C420C8" w:rsidP="005246B9">
            <w:pPr>
              <w:pStyle w:val="affffff"/>
              <w:bidi/>
              <w:rPr>
                <w:rFonts w:ascii="Tahoma" w:hAnsi="Tahoma"/>
                <w:rtl/>
                <w:lang w:bidi="he-IL"/>
              </w:rPr>
            </w:pPr>
            <w:r w:rsidRPr="00481978">
              <w:rPr>
                <w:rFonts w:ascii="Tahoma" w:hAnsi="Tahoma"/>
                <w:noProof/>
                <w:rtl/>
                <w:lang w:eastAsia="en-US" w:bidi="he-IL"/>
              </w:rPr>
              <mc:AlternateContent>
                <mc:Choice Requires="wpg">
                  <w:drawing>
                    <wp:inline distT="0" distB="0" distL="0" distR="0" wp14:anchorId="46936007" wp14:editId="1ED7CD94">
                      <wp:extent cx="329184" cy="329184"/>
                      <wp:effectExtent l="0" t="0" r="13970" b="13970"/>
                      <wp:docPr id="77" name="קבוצה 31" title="סמל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צורה חופשית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צורה חופשית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F6D438" id="קבוצה 31" o:spid="_x0000_s1026" alt="כותרת: סמל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Aa/wU0FBkAAIiMAAAOAAAAAAAAAAAAAAAAAC4CAABkcnMvZTJvRG9jLnhtbFBL&#10;AQItABQABgAIAAAAIQBoRxvQ2AAAAAMBAAAPAAAAAAAAAAAAAAAAAG4bAABkcnMvZG93bnJldi54&#10;bWxQSwUGAAAAAAQABADzAAAAcxwAAAAA&#10;">
                      <v:shape id="צורה חופשית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צורה חופשית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  <w:p w14:paraId="22EBCD0B" w14:textId="589608F1" w:rsidR="004102E3" w:rsidRPr="00C6662D" w:rsidRDefault="00385DCE" w:rsidP="004102E3">
            <w:pPr>
              <w:pStyle w:val="31"/>
              <w:bidi/>
              <w:rPr>
                <w:sz w:val="24"/>
                <w:szCs w:val="24"/>
                <w:rtl/>
                <w:lang w:bidi="he-IL"/>
              </w:rPr>
            </w:pPr>
            <w:hyperlink r:id="rId9" w:history="1">
              <w:r w:rsidR="004102E3" w:rsidRPr="00C6662D">
                <w:rPr>
                  <w:rStyle w:val="Hyperlink"/>
                  <w:caps w:val="0"/>
                </w:rPr>
                <w:t>https://www.linkedin.com/in/aviad-twig-92a53519b/</w:t>
              </w:r>
            </w:hyperlink>
          </w:p>
          <w:tbl>
            <w:tblPr>
              <w:bidiVisual/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טבלת פריסה בצד ימין"/>
            </w:tblPr>
            <w:tblGrid>
              <w:gridCol w:w="2922"/>
            </w:tblGrid>
            <w:tr w:rsidR="00C420C8" w:rsidRPr="00481978" w14:paraId="357B5D05" w14:textId="77777777" w:rsidTr="004102E3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35D13217" w14:textId="51FFCAE8" w:rsidR="00C420C8" w:rsidRPr="00481978" w:rsidRDefault="00C420C8" w:rsidP="004102E3">
                  <w:pPr>
                    <w:pStyle w:val="31"/>
                    <w:bidi/>
                    <w:jc w:val="both"/>
                    <w:rPr>
                      <w:rFonts w:ascii="Tahoma" w:eastAsiaTheme="minorHAnsi" w:hAnsi="Tahoma"/>
                      <w:szCs w:val="18"/>
                      <w:lang w:bidi="he-IL"/>
                    </w:rPr>
                  </w:pPr>
                </w:p>
              </w:tc>
            </w:tr>
            <w:tr w:rsidR="00C420C8" w:rsidRPr="00481978" w14:paraId="52D33F89" w14:textId="77777777" w:rsidTr="004102E3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F4F7FE9" w14:textId="77777777" w:rsidR="004102E3" w:rsidRDefault="004102E3" w:rsidP="004102E3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58AC594A" w14:textId="69557AA8" w:rsidR="00C420C8" w:rsidRPr="00481978" w:rsidRDefault="00385DCE" w:rsidP="004102E3">
                  <w:pPr>
                    <w:pStyle w:val="31"/>
                    <w:bidi/>
                    <w:rPr>
                      <w:rFonts w:ascii="Tahoma" w:hAnsi="Tahoma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rtl/>
                        <w:lang w:bidi="he-IL"/>
                      </w:rPr>
                      <w:alias w:val="מטרה:"/>
                      <w:tag w:val="מטרה:"/>
                      <w:id w:val="319159961"/>
                      <w:placeholder>
                        <w:docPart w:val="0074FD1A22A54ED2A9EB9EACEFB4F5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81978">
                        <w:rPr>
                          <w:rFonts w:ascii="Tahoma" w:hAnsi="Tahoma"/>
                          <w:rtl/>
                          <w:lang w:eastAsia="he" w:bidi="he-IL"/>
                        </w:rPr>
                        <w:t>מטרה</w:t>
                      </w:r>
                    </w:sdtContent>
                  </w:sdt>
                </w:p>
                <w:p w14:paraId="66EA48DE" w14:textId="77777777" w:rsidR="00C420C8" w:rsidRPr="00481978" w:rsidRDefault="00C420C8" w:rsidP="00616FF4">
                  <w:pPr>
                    <w:pStyle w:val="ac"/>
                    <w:bidi/>
                    <w:rPr>
                      <w:rFonts w:ascii="Tahoma" w:hAnsi="Tahoma"/>
                      <w:lang w:bidi="he-IL"/>
                    </w:rPr>
                  </w:pPr>
                  <w:r w:rsidRPr="00481978">
                    <w:rPr>
                      <w:rFonts w:ascii="Tahoma" w:hAnsi="Tahoma"/>
                      <w:rtl/>
                      <w:lang w:eastAsia="en-US" w:bidi="he-IL"/>
                    </w:rPr>
                    <mc:AlternateContent>
                      <mc:Choice Requires="wps">
                        <w:drawing>
                          <wp:inline distT="0" distB="0" distL="0" distR="0" wp14:anchorId="57F662DB" wp14:editId="223B5F53">
                            <wp:extent cx="221615" cy="0"/>
                            <wp:effectExtent l="0" t="0" r="26035" b="19050"/>
                            <wp:docPr id="83" name="מחבר ישר 83" title="גרפיקת קו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FE3BC6A" id="מחבר ישר 83" o:spid="_x0000_s1026" alt="כותרת: גרפיקת קו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" strokecolor="#37b6ae [3204]" strokeweight="1pt">
                            <v:stroke joinstyle="miter"/>
                            <w10:wrap anchorx="page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61582E2" w14:textId="77777777" w:rsidR="00D80505" w:rsidRDefault="00D80505" w:rsidP="004102E3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210E4EED" w14:textId="030D0234" w:rsidR="004102E3" w:rsidRDefault="004102E3" w:rsidP="00D80505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מעוניין לבצע </w:t>
                  </w:r>
                  <w:r w:rsidR="00B014FF">
                    <w:rPr>
                      <w:rFonts w:ascii="Tahoma" w:hAnsi="Tahoma" w:hint="cs"/>
                      <w:rtl/>
                      <w:lang w:bidi="he-IL"/>
                    </w:rPr>
                    <w:t>"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>דריסת רגל</w:t>
                  </w:r>
                  <w:r w:rsidR="00B014FF">
                    <w:rPr>
                      <w:rFonts w:ascii="Tahoma" w:hAnsi="Tahoma" w:hint="cs"/>
                      <w:rtl/>
                      <w:lang w:bidi="he-IL"/>
                    </w:rPr>
                    <w:t>" ראשונה בתחום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  <w:r w:rsidR="001F6F87">
                    <w:rPr>
                      <w:rFonts w:ascii="Tahoma" w:hAnsi="Tahoma" w:hint="cs"/>
                      <w:rtl/>
                      <w:lang w:bidi="he-IL"/>
                    </w:rPr>
                    <w:t>הפיתוח והתוכנה</w:t>
                  </w:r>
                </w:p>
                <w:p w14:paraId="251A38F8" w14:textId="77777777" w:rsidR="001F6F87" w:rsidRDefault="001F6F87" w:rsidP="001F6F87">
                  <w:pPr>
                    <w:bidi/>
                    <w:rPr>
                      <w:rFonts w:ascii="Tahoma" w:hAnsi="Tahoma" w:hint="cs"/>
                      <w:rtl/>
                      <w:lang w:bidi="he-IL"/>
                    </w:rPr>
                  </w:pPr>
                </w:p>
                <w:p w14:paraId="44580085" w14:textId="77777777" w:rsidR="00D80505" w:rsidRDefault="00D80505" w:rsidP="00D80505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013E0E92" w14:textId="77777777" w:rsidR="00C420C8" w:rsidRDefault="00C420C8" w:rsidP="00D11C4D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44FA5672" w14:textId="73F4611A" w:rsidR="004102E3" w:rsidRPr="00481978" w:rsidRDefault="004102E3" w:rsidP="004102E3">
                  <w:pPr>
                    <w:bidi/>
                    <w:rPr>
                      <w:rFonts w:ascii="Tahoma" w:hAnsi="Tahoma"/>
                      <w:lang w:bidi="he-IL"/>
                    </w:rPr>
                  </w:pPr>
                </w:p>
              </w:tc>
            </w:tr>
            <w:tr w:rsidR="00C420C8" w:rsidRPr="00481978" w14:paraId="67DEADCC" w14:textId="77777777" w:rsidTr="004102E3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7D7D5FA2" w14:textId="77777777" w:rsidR="004102E3" w:rsidRDefault="004102E3" w:rsidP="004102E3">
                  <w:pPr>
                    <w:pStyle w:val="31"/>
                    <w:bidi/>
                    <w:jc w:val="both"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0D3948BC" w14:textId="20E1476A" w:rsidR="00C420C8" w:rsidRPr="00481978" w:rsidRDefault="00385DCE" w:rsidP="004102E3">
                  <w:pPr>
                    <w:pStyle w:val="31"/>
                    <w:bidi/>
                    <w:rPr>
                      <w:rFonts w:ascii="Tahoma" w:hAnsi="Tahoma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rtl/>
                        <w:lang w:bidi="he-IL"/>
                      </w:rPr>
                      <w:alias w:val="כישורים:"/>
                      <w:tag w:val="כישורים:"/>
                      <w:id w:val="1490835561"/>
                      <w:placeholder>
                        <w:docPart w:val="3A10F964BD9D4093B384485B1E0C1A3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81978">
                        <w:rPr>
                          <w:rFonts w:ascii="Tahoma" w:hAnsi="Tahoma"/>
                          <w:rtl/>
                          <w:lang w:eastAsia="he" w:bidi="he-IL"/>
                        </w:rPr>
                        <w:t>כישורים</w:t>
                      </w:r>
                    </w:sdtContent>
                  </w:sdt>
                </w:p>
                <w:p w14:paraId="69A7FF3B" w14:textId="77777777" w:rsidR="00C420C8" w:rsidRPr="00481978" w:rsidRDefault="00C420C8" w:rsidP="00616FF4">
                  <w:pPr>
                    <w:pStyle w:val="ac"/>
                    <w:bidi/>
                    <w:rPr>
                      <w:rFonts w:ascii="Tahoma" w:hAnsi="Tahoma"/>
                      <w:lang w:bidi="he-IL"/>
                    </w:rPr>
                  </w:pPr>
                  <w:r w:rsidRPr="00481978">
                    <w:rPr>
                      <w:rFonts w:ascii="Tahoma" w:hAnsi="Tahoma"/>
                      <w:rtl/>
                      <w:lang w:eastAsia="en-US" w:bidi="he-IL"/>
                    </w:rPr>
                    <mc:AlternateContent>
                      <mc:Choice Requires="wps">
                        <w:drawing>
                          <wp:inline distT="0" distB="0" distL="0" distR="0" wp14:anchorId="5AC4BEFA" wp14:editId="48DF7621">
                            <wp:extent cx="221615" cy="0"/>
                            <wp:effectExtent l="0" t="0" r="26035" b="19050"/>
                            <wp:docPr id="84" name="מחבר ישר 84" title="גרפיקת קו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4B99659" id="מחבר ישר 84" o:spid="_x0000_s1026" alt="כותרת: גרפיקת קו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" strokecolor="#37b6ae [3204]" strokeweight="1pt">
                            <v:stroke joinstyle="miter"/>
                            <w10:wrap anchorx="page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00BAD63" w14:textId="77777777" w:rsidR="001F6F87" w:rsidRDefault="001F6F87" w:rsidP="004102E3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2629E955" w14:textId="7A85430F" w:rsidR="004102E3" w:rsidRDefault="001F6F87" w:rsidP="001F6F87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י</w:t>
                  </w:r>
                  <w:r w:rsidR="004102E3">
                    <w:rPr>
                      <w:rFonts w:ascii="Tahoma" w:hAnsi="Tahoma" w:hint="cs"/>
                      <w:rtl/>
                      <w:lang w:bidi="he-IL"/>
                    </w:rPr>
                    <w:t>כולת למידה עצמית</w:t>
                  </w:r>
                </w:p>
                <w:p w14:paraId="31985F8A" w14:textId="1B249CC6" w:rsidR="001F6F87" w:rsidRDefault="001F6F87" w:rsidP="001F6F87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חשיבה אנליטית</w:t>
                  </w:r>
                </w:p>
                <w:p w14:paraId="2F8184E3" w14:textId="7C421521" w:rsidR="004102E3" w:rsidRDefault="004102E3" w:rsidP="004102E3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חשיבה מחוץ לקופסא</w:t>
                  </w:r>
                </w:p>
                <w:p w14:paraId="4190FA15" w14:textId="77777777" w:rsidR="001F6F87" w:rsidRDefault="001F6F87" w:rsidP="001F6F87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חריצות</w:t>
                  </w:r>
                </w:p>
                <w:p w14:paraId="1DB21E84" w14:textId="4A9B441D" w:rsidR="001F6F87" w:rsidRDefault="001F6F87" w:rsidP="001F6F87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אחריות</w:t>
                  </w:r>
                </w:p>
                <w:p w14:paraId="7F9AF78C" w14:textId="1F055A0F" w:rsidR="001F6F87" w:rsidRDefault="001F6F87" w:rsidP="001F6F87">
                  <w:pPr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מסירות</w:t>
                  </w:r>
                </w:p>
                <w:p w14:paraId="16D3BCF4" w14:textId="77777777" w:rsidR="004102E3" w:rsidRDefault="004102E3" w:rsidP="004102E3">
                  <w:pPr>
                    <w:bidi/>
                    <w:rPr>
                      <w:rFonts w:ascii="Tahoma" w:hAnsi="Tahoma"/>
                      <w:rtl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כושר הנהגה</w:t>
                  </w:r>
                </w:p>
                <w:p w14:paraId="6CF75758" w14:textId="29A13353" w:rsidR="00B014FF" w:rsidRPr="00B014FF" w:rsidRDefault="00B014FF" w:rsidP="00B014FF">
                  <w:pPr>
                    <w:bidi/>
                    <w:jc w:val="both"/>
                    <w:rPr>
                      <w:rFonts w:ascii="Tahoma" w:hAnsi="Tahoma"/>
                      <w:sz w:val="8"/>
                      <w:szCs w:val="8"/>
                      <w:lang w:bidi="he-IL"/>
                    </w:rPr>
                  </w:pPr>
                </w:p>
              </w:tc>
            </w:tr>
            <w:tr w:rsidR="004102E3" w:rsidRPr="00481978" w14:paraId="376BDC91" w14:textId="77777777" w:rsidTr="004102E3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6E0047A1" w14:textId="6DA89389" w:rsidR="004102E3" w:rsidRPr="00481978" w:rsidRDefault="004102E3" w:rsidP="004102E3">
                  <w:pPr>
                    <w:pStyle w:val="31"/>
                    <w:bidi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מיומנות</w:t>
                  </w:r>
                </w:p>
                <w:p w14:paraId="1BC8E0AE" w14:textId="77777777" w:rsidR="004102E3" w:rsidRDefault="004102E3" w:rsidP="004102E3">
                  <w:pPr>
                    <w:pStyle w:val="ac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 w:rsidRPr="00481978">
                    <w:rPr>
                      <w:rFonts w:ascii="Tahoma" w:hAnsi="Tahoma"/>
                      <w:rtl/>
                      <w:lang w:eastAsia="en-US" w:bidi="he-IL"/>
                    </w:rPr>
                    <mc:AlternateContent>
                      <mc:Choice Requires="wps">
                        <w:drawing>
                          <wp:inline distT="0" distB="0" distL="0" distR="0" wp14:anchorId="5D57E3F7" wp14:editId="0FD16EA6">
                            <wp:extent cx="221615" cy="0"/>
                            <wp:effectExtent l="0" t="0" r="26035" b="19050"/>
                            <wp:docPr id="4" name="מחבר ישר 4" title="גרפיקת קו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8456BA9" id="מחבר ישר 4" o:spid="_x0000_s1026" alt="כותרת: גרפיקת קו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" strokecolor="#37b6ae [3204]" strokeweight="1pt">
                            <v:stroke joinstyle="miter"/>
                            <w10:wrap anchorx="page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CAA8668" w14:textId="77777777" w:rsidR="001F6F87" w:rsidRDefault="001F6F87" w:rsidP="004102E3">
                  <w:pPr>
                    <w:bidi/>
                    <w:rPr>
                      <w:rtl/>
                      <w:lang w:bidi="he-IL"/>
                    </w:rPr>
                  </w:pPr>
                </w:p>
                <w:p w14:paraId="046029FD" w14:textId="6B07934B" w:rsidR="004102E3" w:rsidRPr="00D53165" w:rsidRDefault="004102E3" w:rsidP="001F6F87">
                  <w:pPr>
                    <w:bidi/>
                    <w:rPr>
                      <w:rtl/>
                      <w:lang w:bidi="he-IL"/>
                    </w:rPr>
                  </w:pPr>
                  <w:r>
                    <w:rPr>
                      <w:rFonts w:hint="cs"/>
                      <w:rtl/>
                      <w:lang w:bidi="he-IL"/>
                    </w:rPr>
                    <w:t>שפות תכנות:</w:t>
                  </w:r>
                </w:p>
                <w:p w14:paraId="783779EA" w14:textId="0A218060" w:rsidR="004102E3" w:rsidRDefault="004102E3" w:rsidP="004102E3">
                  <w:pPr>
                    <w:pStyle w:val="31"/>
                    <w:bidi/>
                    <w:rPr>
                      <w:rFonts w:ascii="Tahoma" w:hAnsi="Tahoma"/>
                      <w:caps w:val="0"/>
                      <w:lang w:bidi="he-IL"/>
                    </w:rPr>
                  </w:pPr>
                  <w:r>
                    <w:rPr>
                      <w:rFonts w:ascii="Tahoma" w:hAnsi="Tahoma"/>
                      <w:caps w:val="0"/>
                      <w:lang w:bidi="he-IL"/>
                    </w:rPr>
                    <w:t>J</w:t>
                  </w: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>ava,</w:t>
                  </w:r>
                  <w:r>
                    <w:rPr>
                      <w:rFonts w:ascii="Tahoma" w:hAnsi="Tahoma"/>
                      <w:caps w:val="0"/>
                      <w:lang w:bidi="he-IL"/>
                    </w:rPr>
                    <w:t xml:space="preserve"> JavaScript,</w:t>
                  </w:r>
                  <w:r w:rsidR="00804DA0">
                    <w:rPr>
                      <w:rFonts w:ascii="Tahoma" w:hAnsi="Tahoma"/>
                      <w:caps w:val="0"/>
                      <w:lang w:bidi="he-IL"/>
                    </w:rPr>
                    <w:t xml:space="preserve"> 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C</w:t>
                  </w:r>
                  <w:r w:rsidR="00804DA0">
                    <w:rPr>
                      <w:rFonts w:ascii="Tahoma" w:hAnsi="Tahoma"/>
                      <w:caps w:val="0"/>
                      <w:lang w:bidi="he-IL"/>
                    </w:rPr>
                    <w:t xml:space="preserve">, 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C</w:t>
                  </w:r>
                  <w:r w:rsidR="00804DA0">
                    <w:rPr>
                      <w:rFonts w:ascii="Tahoma" w:hAnsi="Tahoma"/>
                      <w:caps w:val="0"/>
                      <w:lang w:bidi="he-IL"/>
                    </w:rPr>
                    <w:t>#</w:t>
                  </w: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>,</w:t>
                  </w:r>
                  <w:r>
                    <w:rPr>
                      <w:rFonts w:ascii="Tahoma" w:hAnsi="Tahoma"/>
                      <w:caps w:val="0"/>
                      <w:lang w:bidi="he-IL"/>
                    </w:rPr>
                    <w:t xml:space="preserve"> 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C</w:t>
                  </w:r>
                  <w:r>
                    <w:rPr>
                      <w:rFonts w:ascii="Tahoma" w:hAnsi="Tahoma"/>
                      <w:caps w:val="0"/>
                      <w:lang w:bidi="he-IL"/>
                    </w:rPr>
                    <w:t xml:space="preserve">++, 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SQL</w:t>
                  </w: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>,</w:t>
                  </w:r>
                  <w:r>
                    <w:rPr>
                      <w:rFonts w:ascii="Tahoma" w:hAnsi="Tahoma"/>
                      <w:caps w:val="0"/>
                      <w:lang w:bidi="he-IL"/>
                    </w:rPr>
                    <w:t xml:space="preserve"> python, 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HTML</w:t>
                  </w: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 xml:space="preserve">, 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XML</w:t>
                  </w:r>
                  <w:r w:rsidR="00804DA0">
                    <w:rPr>
                      <w:rFonts w:ascii="Tahoma" w:hAnsi="Tahoma"/>
                      <w:caps w:val="0"/>
                      <w:lang w:bidi="he-IL"/>
                    </w:rPr>
                    <w:t>, processing</w:t>
                  </w:r>
                  <w:r w:rsidR="001F6F87">
                    <w:rPr>
                      <w:rFonts w:ascii="Tahoma" w:hAnsi="Tahoma"/>
                      <w:caps w:val="0"/>
                      <w:lang w:bidi="he-IL"/>
                    </w:rPr>
                    <w:t>, Assembly</w:t>
                  </w:r>
                </w:p>
                <w:p w14:paraId="034D1041" w14:textId="77777777" w:rsidR="004102E3" w:rsidRDefault="004102E3" w:rsidP="004102E3">
                  <w:pPr>
                    <w:pStyle w:val="31"/>
                    <w:bidi/>
                    <w:rPr>
                      <w:rFonts w:ascii="Tahoma" w:hAnsi="Tahoma" w:hint="cs"/>
                      <w:caps w:val="0"/>
                      <w:rtl/>
                      <w:lang w:bidi="he-IL"/>
                    </w:rPr>
                  </w:pPr>
                </w:p>
                <w:p w14:paraId="3E754609" w14:textId="77777777" w:rsidR="004102E3" w:rsidRPr="00D53165" w:rsidRDefault="004102E3" w:rsidP="004102E3">
                  <w:pPr>
                    <w:pStyle w:val="31"/>
                    <w:bidi/>
                    <w:rPr>
                      <w:rFonts w:ascii="Tahoma" w:hAnsi="Tahoma"/>
                      <w:caps w:val="0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caps w:val="0"/>
                      <w:rtl/>
                      <w:lang w:bidi="he-IL"/>
                    </w:rPr>
                    <w:t>סביבות פיתוח:</w:t>
                  </w:r>
                </w:p>
                <w:p w14:paraId="340C987F" w14:textId="66BF2707" w:rsidR="004102E3" w:rsidRDefault="004102E3" w:rsidP="004102E3">
                  <w:pPr>
                    <w:pStyle w:val="31"/>
                    <w:bidi/>
                    <w:rPr>
                      <w:rFonts w:ascii="Tahoma" w:hAnsi="Tahoma"/>
                      <w:caps w:val="0"/>
                      <w:lang w:bidi="he-IL"/>
                    </w:rPr>
                  </w:pPr>
                  <w:r w:rsidRPr="00D53165">
                    <w:rPr>
                      <w:rFonts w:ascii="Tahoma" w:hAnsi="Tahoma" w:hint="cs"/>
                      <w:caps w:val="0"/>
                      <w:lang w:bidi="he-IL"/>
                    </w:rPr>
                    <w:t>E</w:t>
                  </w: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 xml:space="preserve">clipse, mars, </w:t>
                  </w:r>
                  <w:r w:rsidR="0066098F">
                    <w:rPr>
                      <w:rFonts w:ascii="Tahoma" w:hAnsi="Tahoma"/>
                      <w:caps w:val="0"/>
                      <w:lang w:bidi="he-IL"/>
                    </w:rPr>
                    <w:t>VM</w:t>
                  </w: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 xml:space="preserve">ware, </w:t>
                  </w:r>
                  <w:proofErr w:type="spellStart"/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>netbeans</w:t>
                  </w:r>
                  <w:proofErr w:type="spellEnd"/>
                </w:p>
                <w:p w14:paraId="624306B8" w14:textId="77777777" w:rsidR="004102E3" w:rsidRDefault="004102E3" w:rsidP="004102E3">
                  <w:pPr>
                    <w:pStyle w:val="31"/>
                    <w:bidi/>
                    <w:rPr>
                      <w:rFonts w:ascii="Tahoma" w:hAnsi="Tahoma" w:hint="cs"/>
                      <w:caps w:val="0"/>
                      <w:rtl/>
                      <w:lang w:bidi="he-IL"/>
                    </w:rPr>
                  </w:pPr>
                </w:p>
                <w:p w14:paraId="40659EBB" w14:textId="77777777" w:rsidR="004102E3" w:rsidRDefault="004102E3" w:rsidP="004102E3">
                  <w:pPr>
                    <w:pStyle w:val="31"/>
                    <w:bidi/>
                    <w:rPr>
                      <w:rFonts w:ascii="Tahoma" w:hAnsi="Tahoma"/>
                      <w:caps w:val="0"/>
                      <w:lang w:bidi="he-IL"/>
                    </w:rPr>
                  </w:pPr>
                  <w:r>
                    <w:rPr>
                      <w:rFonts w:ascii="Tahoma" w:hAnsi="Tahoma" w:hint="cs"/>
                      <w:caps w:val="0"/>
                      <w:rtl/>
                      <w:lang w:bidi="he-IL"/>
                    </w:rPr>
                    <w:t>נוספים:</w:t>
                  </w:r>
                </w:p>
                <w:p w14:paraId="15873644" w14:textId="77777777" w:rsidR="004102E3" w:rsidRPr="00D53165" w:rsidRDefault="004102E3" w:rsidP="004102E3">
                  <w:pPr>
                    <w:pStyle w:val="31"/>
                    <w:bidi/>
                    <w:rPr>
                      <w:rFonts w:ascii="Tahoma" w:hAnsi="Tahoma"/>
                      <w:caps w:val="0"/>
                      <w:lang w:bidi="he-IL"/>
                    </w:rPr>
                  </w:pPr>
                  <w:r w:rsidRPr="00D53165">
                    <w:rPr>
                      <w:rFonts w:ascii="Tahoma" w:hAnsi="Tahoma"/>
                      <w:caps w:val="0"/>
                      <w:lang w:bidi="he-IL"/>
                    </w:rPr>
                    <w:t xml:space="preserve"> office</w:t>
                  </w:r>
                </w:p>
                <w:p w14:paraId="69853C6C" w14:textId="770D4804" w:rsidR="004102E3" w:rsidRDefault="004102E3" w:rsidP="00DA5D5B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 w:rsidRPr="00D53165">
                    <w:rPr>
                      <w:rFonts w:ascii="Tahoma" w:hAnsi="Tahoma" w:hint="cs"/>
                      <w:caps w:val="0"/>
                      <w:rtl/>
                      <w:lang w:bidi="he-IL"/>
                    </w:rPr>
                    <w:t>איש צוות רפואי</w:t>
                  </w:r>
                </w:p>
              </w:tc>
            </w:tr>
            <w:tr w:rsidR="004102E3" w14:paraId="2622087B" w14:textId="77777777" w:rsidTr="00580F8C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42C033F3" w14:textId="77777777" w:rsidR="004102E3" w:rsidRDefault="004102E3" w:rsidP="00580F8C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6295B755" w14:textId="77777777" w:rsidR="004102E3" w:rsidRPr="00481978" w:rsidRDefault="004102E3" w:rsidP="00580F8C">
                  <w:pPr>
                    <w:pStyle w:val="31"/>
                    <w:bidi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שפות</w:t>
                  </w:r>
                </w:p>
                <w:p w14:paraId="24A731B7" w14:textId="77777777" w:rsidR="004102E3" w:rsidRPr="00481978" w:rsidRDefault="004102E3" w:rsidP="00580F8C">
                  <w:pPr>
                    <w:pStyle w:val="ac"/>
                    <w:bidi/>
                    <w:rPr>
                      <w:rFonts w:ascii="Tahoma" w:hAnsi="Tahoma"/>
                      <w:lang w:bidi="he-IL"/>
                    </w:rPr>
                  </w:pPr>
                  <w:r w:rsidRPr="00481978">
                    <w:rPr>
                      <w:rFonts w:ascii="Tahoma" w:hAnsi="Tahoma"/>
                      <w:rtl/>
                      <w:lang w:eastAsia="en-US" w:bidi="he-IL"/>
                    </w:rPr>
                    <mc:AlternateContent>
                      <mc:Choice Requires="wps">
                        <w:drawing>
                          <wp:inline distT="0" distB="0" distL="0" distR="0" wp14:anchorId="02AC1567" wp14:editId="1EBDC52B">
                            <wp:extent cx="221615" cy="0"/>
                            <wp:effectExtent l="0" t="0" r="26035" b="19050"/>
                            <wp:docPr id="6" name="מחבר ישר 6" title="גרפיקת קו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3520F7C" id="מחבר ישר 6" o:spid="_x0000_s1026" alt="כותרת: גרפיקת קו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" strokecolor="#37b6ae [3204]" strokeweight="1pt">
                            <v:stroke joinstyle="miter"/>
                            <w10:wrap anchorx="page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7BF73C2" w14:textId="63CAC9FB" w:rsidR="001F6F87" w:rsidRDefault="001F6F87" w:rsidP="00580F8C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</w:p>
                <w:p w14:paraId="3D2AFA4B" w14:textId="77250F59" w:rsidR="004102E3" w:rsidRDefault="004102E3" w:rsidP="001F6F87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עברית </w:t>
                  </w:r>
                  <w:r w:rsidR="001F6F87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שפת אם</w:t>
                  </w:r>
                </w:p>
                <w:p w14:paraId="34D0EDA8" w14:textId="28AA52F7" w:rsidR="004102E3" w:rsidRDefault="004102E3" w:rsidP="00580F8C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אנגלית </w:t>
                  </w:r>
                  <w:r w:rsidR="001F6F87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רמה גבוהה</w:t>
                  </w:r>
                </w:p>
                <w:p w14:paraId="070442B8" w14:textId="77777777" w:rsidR="004102E3" w:rsidRDefault="004102E3" w:rsidP="00580F8C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4E3A1AC6" w14:textId="2A1F1F66" w:rsidR="00DA5D5B" w:rsidRDefault="00DA5D5B" w:rsidP="00DA5D5B">
                  <w:pPr>
                    <w:pStyle w:val="31"/>
                    <w:bidi/>
                    <w:rPr>
                      <w:rFonts w:ascii="Tahoma" w:hAnsi="Tahoma"/>
                      <w:rtl/>
                      <w:lang w:bidi="he-IL"/>
                    </w:rPr>
                  </w:pPr>
                </w:p>
              </w:tc>
            </w:tr>
          </w:tbl>
          <w:p w14:paraId="64BE5B6D" w14:textId="77777777" w:rsidR="00C420C8" w:rsidRPr="00481978" w:rsidRDefault="00C420C8" w:rsidP="003856C9">
            <w:pPr>
              <w:bidi/>
              <w:rPr>
                <w:rFonts w:ascii="Tahoma" w:hAnsi="Tahoma" w:hint="cs"/>
                <w:lang w:bidi="he-IL"/>
              </w:rPr>
            </w:pPr>
          </w:p>
        </w:tc>
        <w:tc>
          <w:tcPr>
            <w:tcW w:w="6912" w:type="dxa"/>
          </w:tcPr>
          <w:tbl>
            <w:tblPr>
              <w:bidiVisual/>
              <w:tblW w:w="6690" w:type="dxa"/>
              <w:tblLayout w:type="fixed"/>
              <w:tblLook w:val="04A0" w:firstRow="1" w:lastRow="0" w:firstColumn="1" w:lastColumn="0" w:noHBand="0" w:noVBand="1"/>
              <w:tblDescription w:val="טבלת פריסה בצד שמאל"/>
            </w:tblPr>
            <w:tblGrid>
              <w:gridCol w:w="6690"/>
            </w:tblGrid>
            <w:tr w:rsidR="004102E3" w:rsidRPr="00481978" w14:paraId="3CE2CD7D" w14:textId="77777777" w:rsidTr="006066BC">
              <w:trPr>
                <w:trHeight w:val="19"/>
              </w:trPr>
              <w:tc>
                <w:tcPr>
                  <w:tcW w:w="669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6488B66" w14:textId="43B2F045" w:rsidR="004102E3" w:rsidRDefault="004102E3" w:rsidP="004102E3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lastRenderedPageBreak/>
                    <w:t>על עצמי</w:t>
                  </w:r>
                </w:p>
                <w:p w14:paraId="6DAF137A" w14:textId="77777777" w:rsidR="009621C7" w:rsidRPr="00AA0F77" w:rsidRDefault="00180636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בן 22, סטודנט למדעי המחשב</w:t>
                  </w:r>
                  <w:r w:rsidR="009621C7" w:rsidRPr="00AA0F77">
                    <w:rPr>
                      <w:rFonts w:ascii="Tahoma" w:hAnsi="Tahoma" w:hint="cs"/>
                      <w:rtl/>
                      <w:lang w:bidi="he-IL"/>
                    </w:rPr>
                    <w:t>, בעל יכולות למידה גבוהות מאוד, חשיבה אנליטית ויצירתית ומוסר עבודה גבוה.</w:t>
                  </w:r>
                </w:p>
                <w:p w14:paraId="15B1D653" w14:textId="6231BAA9" w:rsidR="009621C7" w:rsidRPr="00AA0F77" w:rsidRDefault="004102E3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מ</w:t>
                  </w:r>
                  <w:r w:rsidR="009621C7" w:rsidRPr="00AA0F77">
                    <w:rPr>
                      <w:rFonts w:ascii="Tahoma" w:hAnsi="Tahoma" w:hint="cs"/>
                      <w:rtl/>
                      <w:lang w:bidi="he-IL"/>
                    </w:rPr>
                    <w:t>גיל צעיר התעניינתי בתחום התכנות, לימדתי את עצמי המון בנושא וכתבתי פרויקטים שונים להנאתי.</w:t>
                  </w:r>
                </w:p>
                <w:p w14:paraId="76EFB8E0" w14:textId="4211B32C" w:rsidR="004102E3" w:rsidRPr="00AA0F77" w:rsidRDefault="004102E3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בגיל 15 למדתי </w:t>
                  </w:r>
                  <w:r w:rsidRPr="00AA0F77">
                    <w:rPr>
                      <w:rFonts w:ascii="Tahoma" w:hAnsi="Tahoma"/>
                      <w:lang w:bidi="he-IL"/>
                    </w:rPr>
                    <w:t xml:space="preserve">java, </w:t>
                  </w:r>
                  <w:proofErr w:type="spellStart"/>
                  <w:r w:rsidRPr="00AA0F77">
                    <w:rPr>
                      <w:rFonts w:ascii="Tahoma" w:hAnsi="Tahoma"/>
                      <w:lang w:bidi="he-IL"/>
                    </w:rPr>
                    <w:t>javaScript</w:t>
                  </w:r>
                  <w:proofErr w:type="spellEnd"/>
                  <w:r w:rsidRPr="00AA0F77">
                    <w:rPr>
                      <w:rFonts w:ascii="Tahoma" w:hAnsi="Tahoma"/>
                      <w:lang w:bidi="he-IL"/>
                    </w:rPr>
                    <w:t>, html</w:t>
                  </w:r>
                  <w:r w:rsidR="009621C7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ו</w:t>
                  </w:r>
                  <w:r w:rsidR="009621C7" w:rsidRPr="00AA0F77">
                    <w:rPr>
                      <w:rFonts w:ascii="Tahoma" w:hAnsi="Tahoma" w:hint="cs"/>
                      <w:rtl/>
                      <w:lang w:bidi="he-IL"/>
                    </w:rPr>
                    <w:t>התחלתי לתכנת</w:t>
                  </w:r>
                  <w:r w:rsidR="009621C7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בשפות אלו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. </w:t>
                  </w:r>
                </w:p>
                <w:p w14:paraId="696A6FA8" w14:textId="77777777" w:rsidR="00AA0F77" w:rsidRPr="00AA0F77" w:rsidRDefault="004102E3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בגיל 17 </w:t>
                  </w:r>
                  <w:r w:rsidR="003B27B6" w:rsidRPr="00AA0F77">
                    <w:rPr>
                      <w:rFonts w:ascii="Tahoma" w:hAnsi="Tahoma" w:hint="cs"/>
                      <w:rtl/>
                      <w:lang w:bidi="he-IL"/>
                    </w:rPr>
                    <w:t>בניתי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אפליקציה</w:t>
                  </w:r>
                  <w:r w:rsidR="00AA0F77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, 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משחק רב משתתפים</w:t>
                  </w:r>
                  <w:r w:rsidR="00AA0F77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, באמצעות </w:t>
                  </w:r>
                  <w:r w:rsidRPr="00AA0F77">
                    <w:rPr>
                      <w:rFonts w:ascii="Tahoma" w:hAnsi="Tahoma"/>
                      <w:lang w:bidi="he-IL"/>
                    </w:rPr>
                    <w:t>xml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וממשקים של </w:t>
                  </w:r>
                  <w:r w:rsidRPr="00AA0F77">
                    <w:rPr>
                      <w:rFonts w:ascii="Tahoma" w:hAnsi="Tahoma"/>
                      <w:lang w:bidi="he-IL"/>
                    </w:rPr>
                    <w:t>google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.</w:t>
                  </w:r>
                </w:p>
                <w:p w14:paraId="6594606F" w14:textId="4F757DDD" w:rsidR="004102E3" w:rsidRPr="00AA0F77" w:rsidRDefault="004102E3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בגיל 18 השתתפתי בתחרות סייבר ארצית.</w:t>
                  </w:r>
                </w:p>
                <w:p w14:paraId="0844744B" w14:textId="5AFBE015" w:rsidR="004102E3" w:rsidRPr="00AA0F77" w:rsidRDefault="004102E3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בגיל 19 </w:t>
                  </w:r>
                  <w:r w:rsidR="003B27B6" w:rsidRPr="00AA0F77">
                    <w:rPr>
                      <w:rFonts w:ascii="Tahoma" w:hAnsi="Tahoma" w:hint="cs"/>
                      <w:rtl/>
                      <w:lang w:bidi="he-IL"/>
                    </w:rPr>
                    <w:t>התחלתי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תואר </w:t>
                  </w:r>
                  <w:proofErr w:type="spellStart"/>
                  <w:r w:rsidRPr="00AA0F77">
                    <w:rPr>
                      <w:rFonts w:ascii="Tahoma" w:hAnsi="Tahoma" w:hint="cs"/>
                      <w:lang w:bidi="he-IL"/>
                    </w:rPr>
                    <w:t>B</w:t>
                  </w:r>
                  <w:r w:rsidRPr="00AA0F77">
                    <w:rPr>
                      <w:rFonts w:ascii="Tahoma" w:hAnsi="Tahoma"/>
                      <w:lang w:bidi="he-IL"/>
                    </w:rPr>
                    <w:t>.Sc</w:t>
                  </w:r>
                  <w:proofErr w:type="spellEnd"/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במדעי המחשב באוניברסיטה הפתוחה</w:t>
                  </w:r>
                  <w:r w:rsidR="00AA0F77" w:rsidRPr="00AA0F77">
                    <w:rPr>
                      <w:rFonts w:ascii="Tahoma" w:hAnsi="Tahoma" w:hint="cs"/>
                      <w:rtl/>
                      <w:lang w:bidi="he-IL"/>
                    </w:rPr>
                    <w:t>,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תוך כדי שירות</w:t>
                  </w:r>
                  <w:r w:rsidR="00F647D6">
                    <w:rPr>
                      <w:rFonts w:ascii="Tahoma" w:hAnsi="Tahoma" w:hint="cs"/>
                      <w:rtl/>
                      <w:lang w:bidi="he-IL"/>
                    </w:rPr>
                    <w:t>י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  <w:r w:rsidR="00F647D6">
                    <w:rPr>
                      <w:rFonts w:ascii="Tahoma" w:hAnsi="Tahoma" w:hint="cs"/>
                      <w:rtl/>
                      <w:lang w:bidi="he-IL"/>
                    </w:rPr>
                    <w:t>ה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צבאי</w:t>
                  </w:r>
                  <w:r w:rsidR="003B27B6" w:rsidRPr="00AA0F77">
                    <w:rPr>
                      <w:rFonts w:ascii="Tahoma" w:hAnsi="Tahoma" w:hint="cs"/>
                      <w:rtl/>
                      <w:lang w:bidi="he-IL"/>
                    </w:rPr>
                    <w:t>.</w:t>
                  </w:r>
                </w:p>
                <w:p w14:paraId="452E1F49" w14:textId="5EC9A4E6" w:rsidR="004102E3" w:rsidRPr="00AA0F77" w:rsidRDefault="00AA0F77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מלבד העיסוק בתכנות עבדתי והייתי פעיל במגוון מקומות עד לגיוס, כאשר בכל מקום אליו הגעתי </w:t>
                  </w:r>
                  <w:r w:rsidR="004102E3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התקדמתי בתפקידים מהר מאוד </w:t>
                  </w:r>
                  <w:r w:rsidRPr="00AA0F77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  <w:r w:rsidR="004102E3" w:rsidRPr="00AA0F77">
                    <w:rPr>
                      <w:rFonts w:ascii="Tahoma" w:hAnsi="Tahoma" w:hint="cs"/>
                      <w:rtl/>
                      <w:lang w:bidi="he-IL"/>
                    </w:rPr>
                    <w:t>רכז, אחראי, מנהל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>, מפקד</w:t>
                  </w:r>
                  <w:r w:rsidR="004102E3" w:rsidRPr="00AA0F77">
                    <w:rPr>
                      <w:rFonts w:ascii="Tahoma" w:hAnsi="Tahoma" w:hint="cs"/>
                      <w:rtl/>
                      <w:lang w:bidi="he-IL"/>
                    </w:rPr>
                    <w:t>.</w:t>
                  </w:r>
                </w:p>
                <w:p w14:paraId="60A81D35" w14:textId="4151C5BB" w:rsidR="004102E3" w:rsidRPr="00AA0F77" w:rsidRDefault="004102E3" w:rsidP="00AA0F77">
                  <w:pPr>
                    <w:bidi/>
                    <w:ind w:left="794" w:right="-680"/>
                    <w:jc w:val="left"/>
                    <w:rPr>
                      <w:rFonts w:ascii="Tahoma" w:hAnsi="Tahoma"/>
                      <w:rtl/>
                      <w:lang w:bidi="he-IL"/>
                    </w:rPr>
                  </w:pP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משרת החלומות שלי היא </w:t>
                  </w:r>
                  <w:r w:rsidR="00AA0F77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משרה 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בתחום הבינה </w:t>
                  </w:r>
                  <w:r w:rsidR="00AA0F77" w:rsidRPr="00AA0F77">
                    <w:rPr>
                      <w:rFonts w:ascii="Tahoma" w:hAnsi="Tahoma" w:hint="cs"/>
                      <w:rtl/>
                      <w:lang w:bidi="he-IL"/>
                    </w:rPr>
                    <w:t>ה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מלאכותית, </w:t>
                  </w:r>
                  <w:r w:rsidR="00AA0F77"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אשר תגשים לי את הפנטזיה מהסרט </w:t>
                  </w:r>
                  <w:r w:rsidRPr="00AA0F77">
                    <w:rPr>
                      <w:rFonts w:ascii="Tahoma" w:hAnsi="Tahoma" w:hint="cs"/>
                      <w:rtl/>
                      <w:lang w:bidi="he-IL"/>
                    </w:rPr>
                    <w:t xml:space="preserve">"איש המאתיים". </w:t>
                  </w:r>
                </w:p>
                <w:p w14:paraId="61B040B9" w14:textId="7967BD0C" w:rsidR="00D80505" w:rsidRDefault="00D80505" w:rsidP="00D80505">
                  <w:pPr>
                    <w:bidi/>
                    <w:ind w:left="726"/>
                    <w:jc w:val="left"/>
                    <w:rPr>
                      <w:rtl/>
                      <w:lang w:bidi="he-IL"/>
                    </w:rPr>
                  </w:pPr>
                </w:p>
                <w:p w14:paraId="6BA27520" w14:textId="77777777" w:rsidR="00D80505" w:rsidRPr="001F6F87" w:rsidRDefault="00D80505" w:rsidP="00D80505">
                  <w:pPr>
                    <w:bidi/>
                    <w:ind w:left="726"/>
                    <w:jc w:val="left"/>
                    <w:rPr>
                      <w:sz w:val="28"/>
                      <w:szCs w:val="28"/>
                      <w:rtl/>
                      <w:lang w:bidi="he-IL"/>
                    </w:rPr>
                  </w:pPr>
                </w:p>
                <w:p w14:paraId="29D95D34" w14:textId="77777777" w:rsidR="00D80505" w:rsidRDefault="00D80505" w:rsidP="00D80505">
                  <w:pPr>
                    <w:bidi/>
                    <w:ind w:left="726"/>
                    <w:jc w:val="left"/>
                    <w:rPr>
                      <w:rtl/>
                      <w:lang w:bidi="he-IL"/>
                    </w:rPr>
                  </w:pPr>
                </w:p>
                <w:p w14:paraId="23C44DA1" w14:textId="3B182F3F" w:rsidR="00D80505" w:rsidRPr="004102E3" w:rsidRDefault="00D80505" w:rsidP="00D80505">
                  <w:pPr>
                    <w:bidi/>
                    <w:jc w:val="left"/>
                    <w:rPr>
                      <w:rtl/>
                      <w:lang w:bidi="he-IL"/>
                    </w:rPr>
                  </w:pPr>
                </w:p>
              </w:tc>
            </w:tr>
            <w:tr w:rsidR="004102E3" w:rsidRPr="00481978" w14:paraId="0E9FB782" w14:textId="77777777" w:rsidTr="006066BC">
              <w:trPr>
                <w:trHeight w:val="19"/>
              </w:trPr>
              <w:tc>
                <w:tcPr>
                  <w:tcW w:w="669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5DC3422" w14:textId="7A155AB7" w:rsidR="004102E3" w:rsidRDefault="004102E3" w:rsidP="004102E3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השכלה</w:t>
                  </w:r>
                </w:p>
                <w:p w14:paraId="08CE224D" w14:textId="77777777" w:rsidR="004102E3" w:rsidRPr="00481978" w:rsidRDefault="004102E3" w:rsidP="004102E3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סטודנט לתואר במדעי המחשב</w:t>
                  </w:r>
                </w:p>
                <w:p w14:paraId="670693B3" w14:textId="77777777" w:rsidR="004102E3" w:rsidRDefault="004102E3" w:rsidP="004102E3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האוניברסיטה הפתוחה</w:t>
                  </w:r>
                </w:p>
                <w:p w14:paraId="025D2EEB" w14:textId="2B91B7C2" w:rsidR="004102E3" w:rsidRPr="00B014FF" w:rsidRDefault="004102E3" w:rsidP="004102E3">
                  <w:pPr>
                    <w:bidi/>
                    <w:spacing w:after="0"/>
                    <w:ind w:left="794" w:right="-680"/>
                    <w:rPr>
                      <w:rFonts w:ascii="Tahoma" w:hAnsi="Tahoma"/>
                      <w:sz w:val="20"/>
                      <w:szCs w:val="20"/>
                      <w:rtl/>
                      <w:lang w:bidi="he-IL"/>
                    </w:rPr>
                  </w:pPr>
                  <w:r w:rsidRPr="00B014F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 xml:space="preserve">2017 </w:t>
                  </w:r>
                  <w:r w:rsidR="00B014FF" w:rsidRPr="00B014F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ועד היום</w:t>
                  </w:r>
                </w:p>
                <w:p w14:paraId="4BDDAEA2" w14:textId="77777777" w:rsidR="004102E3" w:rsidRDefault="004102E3" w:rsidP="004102E3">
                  <w:pPr>
                    <w:bidi/>
                    <w:spacing w:before="240"/>
                    <w:ind w:left="794" w:right="-680"/>
                    <w:rPr>
                      <w:rFonts w:ascii="Tahoma" w:hAnsi="Tahoma"/>
                      <w:b/>
                      <w:bCs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b/>
                      <w:bCs/>
                      <w:rtl/>
                      <w:lang w:bidi="he-IL"/>
                    </w:rPr>
                    <w:t>תלמיד במגמת הנדסת תוכנה</w:t>
                  </w:r>
                </w:p>
                <w:p w14:paraId="12815EB7" w14:textId="042D281F" w:rsidR="004102E3" w:rsidRDefault="004102E3" w:rsidP="004102E3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תיכון אילון חולון</w:t>
                  </w:r>
                </w:p>
                <w:p w14:paraId="5E90BF2D" w14:textId="77777777" w:rsidR="00B014FF" w:rsidRDefault="004102E3" w:rsidP="00B014FF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rtl/>
                      <w:lang w:bidi="he-IL"/>
                    </w:rPr>
                  </w:pPr>
                  <w:r w:rsidRPr="00B014F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2013</w:t>
                  </w:r>
                  <w:r w:rsidRPr="00B014FF">
                    <w:rPr>
                      <w:rFonts w:ascii="Tahoma" w:hAnsi="Tahoma"/>
                      <w:sz w:val="20"/>
                      <w:szCs w:val="20"/>
                      <w:rtl/>
                      <w:lang w:eastAsia="he" w:bidi="he-IL"/>
                    </w:rPr>
                    <w:t xml:space="preserve"> – </w:t>
                  </w:r>
                  <w:r w:rsidRPr="00B014F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2016</w:t>
                  </w:r>
                </w:p>
                <w:p w14:paraId="79B1007A" w14:textId="77777777" w:rsidR="00B014FF" w:rsidRDefault="004102E3" w:rsidP="00B014FF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5 </w:t>
                  </w:r>
                  <w:proofErr w:type="spellStart"/>
                  <w:r>
                    <w:rPr>
                      <w:rFonts w:ascii="Tahoma" w:hAnsi="Tahoma" w:hint="cs"/>
                      <w:rtl/>
                      <w:lang w:bidi="he-IL"/>
                    </w:rPr>
                    <w:t>יח"ל</w:t>
                  </w:r>
                  <w:proofErr w:type="spellEnd"/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מדעי המחשב, </w:t>
                  </w:r>
                  <w:r w:rsidR="00B014FF">
                    <w:rPr>
                      <w:rFonts w:ascii="Tahoma" w:hAnsi="Tahoma" w:hint="cs"/>
                      <w:rtl/>
                      <w:lang w:bidi="he-IL"/>
                    </w:rPr>
                    <w:t>ציון 97</w:t>
                  </w:r>
                </w:p>
                <w:p w14:paraId="533DAEC4" w14:textId="22460A3F" w:rsidR="001F6F87" w:rsidRDefault="004102E3" w:rsidP="001F6F87">
                  <w:pPr>
                    <w:pStyle w:val="51"/>
                    <w:bidi/>
                    <w:ind w:left="794" w:right="-680"/>
                    <w:rPr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5 </w:t>
                  </w:r>
                  <w:proofErr w:type="spellStart"/>
                  <w:r>
                    <w:rPr>
                      <w:rFonts w:ascii="Tahoma" w:hAnsi="Tahoma" w:hint="cs"/>
                      <w:rtl/>
                      <w:lang w:bidi="he-IL"/>
                    </w:rPr>
                    <w:t>יח"ל</w:t>
                  </w:r>
                  <w:proofErr w:type="spellEnd"/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פרויקט בבניית אפליקציה, </w:t>
                  </w:r>
                  <w:r w:rsidR="00B014FF">
                    <w:rPr>
                      <w:rFonts w:ascii="Tahoma" w:hAnsi="Tahoma" w:hint="cs"/>
                      <w:rtl/>
                      <w:lang w:bidi="he-IL"/>
                    </w:rPr>
                    <w:t>ציון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10</w:t>
                  </w:r>
                  <w:r w:rsidR="001F6F87">
                    <w:rPr>
                      <w:rFonts w:ascii="Tahoma" w:hAnsi="Tahoma" w:hint="cs"/>
                      <w:rtl/>
                      <w:lang w:bidi="he-IL"/>
                    </w:rPr>
                    <w:t>0</w:t>
                  </w:r>
                </w:p>
                <w:p w14:paraId="19811716" w14:textId="77777777" w:rsidR="001F6F87" w:rsidRDefault="001F6F87" w:rsidP="001F6F87">
                  <w:pPr>
                    <w:bidi/>
                    <w:rPr>
                      <w:rtl/>
                      <w:lang w:bidi="he-IL"/>
                    </w:rPr>
                  </w:pPr>
                </w:p>
                <w:p w14:paraId="36524EA4" w14:textId="22906BB7" w:rsidR="001F6F87" w:rsidRPr="001F6F87" w:rsidRDefault="001F6F87" w:rsidP="001F6F87">
                  <w:pPr>
                    <w:bidi/>
                    <w:rPr>
                      <w:lang w:bidi="he-IL"/>
                    </w:rPr>
                  </w:pPr>
                </w:p>
              </w:tc>
            </w:tr>
            <w:tr w:rsidR="004102E3" w:rsidRPr="00481978" w14:paraId="40FCE4F0" w14:textId="77777777" w:rsidTr="00B014FF">
              <w:trPr>
                <w:trHeight w:val="3402"/>
              </w:trPr>
              <w:tc>
                <w:tcPr>
                  <w:tcW w:w="669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B37A3E9" w14:textId="31A1E137" w:rsidR="004102E3" w:rsidRDefault="004102E3" w:rsidP="004102E3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lastRenderedPageBreak/>
                    <w:t>שירות צבאי</w:t>
                  </w:r>
                </w:p>
                <w:p w14:paraId="10301EBA" w14:textId="033C94C0" w:rsidR="004102E3" w:rsidRPr="00481978" w:rsidRDefault="004102E3" w:rsidP="004102E3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שירות קבע </w:t>
                  </w:r>
                  <w:r w:rsidR="0066098F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מנהל מרפאה</w:t>
                  </w:r>
                </w:p>
                <w:p w14:paraId="21176CE9" w14:textId="77777777" w:rsidR="004102E3" w:rsidRPr="0066098F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2019</w:t>
                  </w:r>
                  <w:r w:rsidRPr="0066098F">
                    <w:rPr>
                      <w:rFonts w:ascii="Tahoma" w:hAnsi="Tahoma"/>
                      <w:sz w:val="20"/>
                      <w:szCs w:val="20"/>
                      <w:rtl/>
                      <w:lang w:eastAsia="he" w:bidi="he-IL"/>
                    </w:rPr>
                    <w:t xml:space="preserve"> – </w:t>
                  </w: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2020</w:t>
                  </w:r>
                </w:p>
                <w:p w14:paraId="1AB9E7FC" w14:textId="042A3F45" w:rsidR="004102E3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הקמת מרפאה ביחידה חדשה </w:t>
                  </w:r>
                  <w:r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ביה"ס לקומנדו</w:t>
                  </w:r>
                </w:p>
                <w:p w14:paraId="69057102" w14:textId="77777777" w:rsidR="004102E3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תכלול תחום הרפואה ביחידה ומפקד ישיר של כ-15 חיילים</w:t>
                  </w:r>
                </w:p>
                <w:p w14:paraId="10CD37FD" w14:textId="726ABEE5" w:rsidR="004102E3" w:rsidRPr="00481978" w:rsidRDefault="004102E3" w:rsidP="004102E3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שירות חובה </w:t>
                  </w:r>
                  <w:r w:rsidR="0066098F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חובש קרבי ואחראי מרפאה</w:t>
                  </w:r>
                </w:p>
                <w:p w14:paraId="2BE9ABB8" w14:textId="77777777" w:rsidR="004102E3" w:rsidRPr="0066098F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2016</w:t>
                  </w:r>
                  <w:r w:rsidRPr="0066098F">
                    <w:rPr>
                      <w:rFonts w:ascii="Tahoma" w:hAnsi="Tahoma"/>
                      <w:sz w:val="20"/>
                      <w:szCs w:val="20"/>
                      <w:rtl/>
                      <w:lang w:eastAsia="he" w:bidi="he-IL"/>
                    </w:rPr>
                    <w:t xml:space="preserve"> – </w:t>
                  </w: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2019</w:t>
                  </w:r>
                </w:p>
                <w:p w14:paraId="396FCA75" w14:textId="77777777" w:rsidR="004102E3" w:rsidRDefault="004102E3" w:rsidP="00B014FF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קורס חובשים קרביים ומפקד של כ-10 חיילים</w:t>
                  </w:r>
                </w:p>
                <w:p w14:paraId="56656B40" w14:textId="77777777" w:rsidR="001F6F87" w:rsidRDefault="001F6F87" w:rsidP="001F6F87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</w:p>
                <w:p w14:paraId="655D2262" w14:textId="63C9F914" w:rsidR="0066098F" w:rsidRPr="0066098F" w:rsidRDefault="0066098F" w:rsidP="0066098F">
                  <w:pPr>
                    <w:bidi/>
                    <w:ind w:left="794" w:right="-680"/>
                    <w:rPr>
                      <w:rFonts w:ascii="Tahoma" w:hAnsi="Tahoma"/>
                      <w:sz w:val="28"/>
                      <w:szCs w:val="28"/>
                      <w:lang w:bidi="he-IL"/>
                    </w:rPr>
                  </w:pPr>
                </w:p>
              </w:tc>
            </w:tr>
            <w:tr w:rsidR="004102E3" w:rsidRPr="00481978" w14:paraId="460D3C26" w14:textId="77777777" w:rsidTr="006066BC">
              <w:trPr>
                <w:trHeight w:val="3697"/>
              </w:trPr>
              <w:tc>
                <w:tcPr>
                  <w:tcW w:w="669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29468ED" w14:textId="77777777" w:rsidR="004102E3" w:rsidRDefault="00385DCE" w:rsidP="004102E3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rtl/>
                        <w:lang w:bidi="he-IL"/>
                      </w:rPr>
                      <w:alias w:val="ניסיון תעסוקתי:"/>
                      <w:tag w:val="ניסיון תעסוקתי:"/>
                      <w:id w:val="1531846201"/>
                      <w:placeholder>
                        <w:docPart w:val="F1171BD6F87A4DC29E2E159BA0FCECF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102E3" w:rsidRPr="00481978">
                        <w:rPr>
                          <w:rFonts w:ascii="Tahoma" w:hAnsi="Tahoma"/>
                          <w:rtl/>
                          <w:lang w:eastAsia="he" w:bidi="he-IL"/>
                        </w:rPr>
                        <w:t>ניסיון תעסוקתי</w:t>
                      </w:r>
                    </w:sdtContent>
                  </w:sdt>
                </w:p>
                <w:p w14:paraId="5D8D8160" w14:textId="7A63C28D" w:rsidR="00804DA0" w:rsidRPr="00481978" w:rsidRDefault="0066098F" w:rsidP="00804DA0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/>
                      <w:lang w:bidi="he-IL"/>
                    </w:rPr>
                    <w:t>staRTECH</w:t>
                  </w:r>
                </w:p>
                <w:p w14:paraId="18A91B97" w14:textId="13B10B59" w:rsidR="00804DA0" w:rsidRPr="0066098F" w:rsidRDefault="00804DA0" w:rsidP="00804DA0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2020</w:t>
                  </w:r>
                  <w:r w:rsidR="0066098F" w:rsidRPr="0066098F">
                    <w:rPr>
                      <w:rFonts w:ascii="Tahoma" w:hAnsi="Tahoma" w:hint="cs"/>
                      <w:sz w:val="20"/>
                      <w:szCs w:val="20"/>
                      <w:lang w:bidi="he-IL"/>
                    </w:rPr>
                    <w:t xml:space="preserve"> </w:t>
                  </w:r>
                  <w:r w:rsidR="0066098F"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ו</w:t>
                  </w: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עד היום</w:t>
                  </w:r>
                </w:p>
                <w:p w14:paraId="481EB834" w14:textId="0C5F2405" w:rsidR="00804DA0" w:rsidRDefault="00804DA0" w:rsidP="00804DA0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לימוד וחניכ</w:t>
                  </w:r>
                  <w:r w:rsidR="0066098F">
                    <w:rPr>
                      <w:rFonts w:ascii="Tahoma" w:hAnsi="Tahoma" w:hint="cs"/>
                      <w:rtl/>
                      <w:lang w:bidi="he-IL"/>
                    </w:rPr>
                    <w:t xml:space="preserve">ת 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>בני נוער</w:t>
                  </w:r>
                  <w:r w:rsidR="0066098F">
                    <w:rPr>
                      <w:rFonts w:ascii="Tahoma" w:hAnsi="Tahoma" w:hint="cs"/>
                      <w:rtl/>
                      <w:lang w:bidi="he-IL"/>
                    </w:rPr>
                    <w:t xml:space="preserve"> ב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>בסיס עולם הסייבר והתכנות</w:t>
                  </w:r>
                </w:p>
                <w:p w14:paraId="728A4255" w14:textId="22D107A3" w:rsidR="004102E3" w:rsidRPr="00481978" w:rsidRDefault="004102E3" w:rsidP="00804DA0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דלי קרים (רשת גלידריות)</w:t>
                  </w:r>
                </w:p>
                <w:p w14:paraId="3D1FA8D8" w14:textId="77777777" w:rsidR="004102E3" w:rsidRPr="0066098F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2015</w:t>
                  </w:r>
                  <w:r w:rsidRPr="0066098F">
                    <w:rPr>
                      <w:rFonts w:ascii="Tahoma" w:hAnsi="Tahoma"/>
                      <w:sz w:val="20"/>
                      <w:szCs w:val="20"/>
                      <w:rtl/>
                      <w:lang w:eastAsia="he" w:bidi="he-IL"/>
                    </w:rPr>
                    <w:t xml:space="preserve"> – </w:t>
                  </w: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2017</w:t>
                  </w:r>
                </w:p>
                <w:p w14:paraId="029D4AF4" w14:textId="77777777" w:rsidR="004102E3" w:rsidRPr="00481978" w:rsidRDefault="004102E3" w:rsidP="004102E3">
                  <w:pPr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עבודה במשרה מלאה בזמן הלימודים, מנהל משמרת</w:t>
                  </w:r>
                </w:p>
                <w:p w14:paraId="67511601" w14:textId="77777777" w:rsidR="004102E3" w:rsidRPr="00481978" w:rsidRDefault="004102E3" w:rsidP="004102E3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ארכימדס (הוצאת ספרים ולימוד מתמטיקה)</w:t>
                  </w:r>
                </w:p>
                <w:p w14:paraId="2CC61A61" w14:textId="730DDF68" w:rsidR="004102E3" w:rsidRPr="0066098F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66098F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2015</w:t>
                  </w:r>
                </w:p>
                <w:p w14:paraId="3DCC7910" w14:textId="695999F4" w:rsidR="004102E3" w:rsidRDefault="004102E3" w:rsidP="004102E3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 w:rsidRPr="00E8615E">
                    <w:rPr>
                      <w:rFonts w:ascii="Tahoma" w:hAnsi="Tahoma" w:hint="cs"/>
                      <w:rtl/>
                      <w:lang w:bidi="he-IL"/>
                    </w:rPr>
                    <w:t xml:space="preserve">בדיקת תקינות התרגילים בספרים </w:t>
                  </w:r>
                  <w:r w:rsidR="00DA5D5B">
                    <w:rPr>
                      <w:rFonts w:ascii="Tahoma" w:hAnsi="Tahoma" w:hint="cs"/>
                      <w:rtl/>
                      <w:lang w:bidi="he-IL"/>
                    </w:rPr>
                    <w:t>ו</w:t>
                  </w:r>
                  <w:r w:rsidRPr="00E8615E">
                    <w:rPr>
                      <w:rFonts w:ascii="Tahoma" w:hAnsi="Tahoma" w:hint="cs"/>
                      <w:rtl/>
                      <w:lang w:bidi="he-IL"/>
                    </w:rPr>
                    <w:t>נציג מכירות</w:t>
                  </w:r>
                </w:p>
                <w:p w14:paraId="5C265810" w14:textId="50FE1084" w:rsidR="00B014FF" w:rsidRPr="00DA5D5B" w:rsidRDefault="00B014FF" w:rsidP="00B014FF">
                  <w:pPr>
                    <w:bidi/>
                    <w:ind w:left="794" w:right="-680"/>
                    <w:rPr>
                      <w:rFonts w:ascii="Tahoma" w:hAnsi="Tahoma"/>
                      <w:sz w:val="30"/>
                      <w:szCs w:val="30"/>
                      <w:rtl/>
                      <w:lang w:bidi="he-IL"/>
                    </w:rPr>
                  </w:pPr>
                </w:p>
              </w:tc>
            </w:tr>
            <w:tr w:rsidR="004102E3" w:rsidRPr="00481978" w14:paraId="30E738DD" w14:textId="77777777" w:rsidTr="006066BC">
              <w:trPr>
                <w:trHeight w:val="19"/>
              </w:trPr>
              <w:tc>
                <w:tcPr>
                  <w:tcW w:w="6690" w:type="dxa"/>
                  <w:tcMar>
                    <w:left w:w="720" w:type="dxa"/>
                    <w:right w:w="0" w:type="dxa"/>
                  </w:tcMar>
                </w:tcPr>
                <w:p w14:paraId="40E7B523" w14:textId="77777777" w:rsidR="004102E3" w:rsidRPr="00481978" w:rsidRDefault="00385DCE" w:rsidP="004102E3">
                  <w:pPr>
                    <w:pStyle w:val="21"/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sdt>
                    <w:sdtPr>
                      <w:rPr>
                        <w:rFonts w:ascii="Tahoma" w:hAnsi="Tahoma"/>
                        <w:rtl/>
                        <w:lang w:bidi="he-IL"/>
                      </w:rPr>
                      <w:alias w:val="ניסיון התנדבותי או מנהיגות:"/>
                      <w:tag w:val="ניסיון התנדבותי או מנהיגות:"/>
                      <w:id w:val="-1093778966"/>
                      <w:placeholder>
                        <w:docPart w:val="D553147B3BE24BD49521A5D7A79C291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102E3" w:rsidRPr="00481978">
                        <w:rPr>
                          <w:rFonts w:ascii="Tahoma" w:hAnsi="Tahoma"/>
                          <w:rtl/>
                          <w:lang w:eastAsia="he" w:bidi="he-IL"/>
                        </w:rPr>
                        <w:t>ניסיון התנדבותי או מנהיגות</w:t>
                      </w:r>
                    </w:sdtContent>
                  </w:sdt>
                </w:p>
                <w:p w14:paraId="319B0C3D" w14:textId="655B3C77" w:rsidR="004102E3" w:rsidRDefault="004102E3" w:rsidP="004102E3">
                  <w:pPr>
                    <w:pStyle w:val="41"/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כנפיים של קרמבו</w:t>
                  </w:r>
                </w:p>
                <w:p w14:paraId="2431489E" w14:textId="77777777" w:rsidR="004102E3" w:rsidRPr="00DA5D5B" w:rsidRDefault="004102E3" w:rsidP="004102E3">
                  <w:pPr>
                    <w:pStyle w:val="51"/>
                    <w:bidi/>
                    <w:ind w:left="794" w:right="-680"/>
                    <w:rPr>
                      <w:rFonts w:ascii="Tahoma" w:hAnsi="Tahoma"/>
                      <w:sz w:val="20"/>
                      <w:szCs w:val="20"/>
                      <w:lang w:bidi="he-IL"/>
                    </w:rPr>
                  </w:pPr>
                  <w:r w:rsidRPr="00DA5D5B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2011</w:t>
                  </w:r>
                  <w:r w:rsidRPr="00DA5D5B">
                    <w:rPr>
                      <w:rFonts w:ascii="Tahoma" w:hAnsi="Tahoma"/>
                      <w:sz w:val="20"/>
                      <w:szCs w:val="20"/>
                      <w:rtl/>
                      <w:lang w:eastAsia="he" w:bidi="he-IL"/>
                    </w:rPr>
                    <w:t xml:space="preserve"> – </w:t>
                  </w:r>
                  <w:r w:rsidRPr="00DA5D5B">
                    <w:rPr>
                      <w:rFonts w:ascii="Tahoma" w:hAnsi="Tahoma" w:hint="cs"/>
                      <w:sz w:val="20"/>
                      <w:szCs w:val="20"/>
                      <w:rtl/>
                      <w:lang w:bidi="he-IL"/>
                    </w:rPr>
                    <w:t>2016</w:t>
                  </w:r>
                </w:p>
                <w:p w14:paraId="11BBA1AE" w14:textId="112B650A" w:rsidR="004102E3" w:rsidRDefault="004102E3" w:rsidP="004102E3">
                  <w:pPr>
                    <w:bidi/>
                    <w:ind w:left="794" w:right="-680"/>
                    <w:rPr>
                      <w:rFonts w:ascii="Tahoma" w:hAnsi="Tahoma"/>
                      <w:rtl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>שנה בתפקיד רכז מפעלים</w:t>
                  </w:r>
                  <w:r w:rsidR="00DA5D5B"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  <w:r w:rsidR="00DA5D5B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 w:rsidR="00DA5D5B"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>אחראי על</w:t>
                  </w:r>
                  <w:r w:rsidR="00DA5D5B">
                    <w:rPr>
                      <w:rFonts w:ascii="Tahoma" w:hAnsi="Tahoma" w:hint="cs"/>
                      <w:rtl/>
                      <w:lang w:bidi="he-IL"/>
                    </w:rPr>
                    <w:t xml:space="preserve"> 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>התחום הלוגיסטי והכספי בסניף</w:t>
                  </w:r>
                </w:p>
                <w:p w14:paraId="141CD36A" w14:textId="3BA7065D" w:rsidR="00180636" w:rsidRPr="00481978" w:rsidRDefault="004102E3" w:rsidP="00DA5D5B">
                  <w:pPr>
                    <w:bidi/>
                    <w:ind w:left="794" w:right="-680"/>
                    <w:rPr>
                      <w:rFonts w:ascii="Tahoma" w:hAnsi="Tahoma"/>
                      <w:lang w:bidi="he-IL"/>
                    </w:rPr>
                  </w:pP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שנתיים בתפקיד רכז הדרכה </w:t>
                  </w:r>
                  <w:r w:rsidR="00DA5D5B">
                    <w:rPr>
                      <w:rFonts w:ascii="Tahoma" w:hAnsi="Tahoma"/>
                      <w:rtl/>
                      <w:lang w:bidi="he-IL"/>
                    </w:rPr>
                    <w:t>–</w:t>
                  </w:r>
                  <w:r>
                    <w:rPr>
                      <w:rFonts w:ascii="Tahoma" w:hAnsi="Tahoma" w:hint="cs"/>
                      <w:rtl/>
                      <w:lang w:bidi="he-IL"/>
                    </w:rPr>
                    <w:t xml:space="preserve"> אחראי על התחום ההדרכתי בסניף ועל צוות של 6 מדריכי</w:t>
                  </w:r>
                  <w:r w:rsidR="00DA5D5B">
                    <w:rPr>
                      <w:rFonts w:ascii="Tahoma" w:hAnsi="Tahoma" w:hint="cs"/>
                      <w:rtl/>
                      <w:lang w:bidi="he-IL"/>
                    </w:rPr>
                    <w:t>ם</w:t>
                  </w:r>
                </w:p>
              </w:tc>
            </w:tr>
          </w:tbl>
          <w:p w14:paraId="317D4855" w14:textId="77777777" w:rsidR="00C420C8" w:rsidRPr="00481978" w:rsidRDefault="00C420C8" w:rsidP="003856C9">
            <w:pPr>
              <w:bidi/>
              <w:rPr>
                <w:rFonts w:ascii="Tahoma" w:hAnsi="Tahoma" w:hint="cs"/>
                <w:lang w:bidi="he-IL"/>
              </w:rPr>
            </w:pPr>
          </w:p>
        </w:tc>
      </w:tr>
    </w:tbl>
    <w:p w14:paraId="09BB2FAB" w14:textId="77777777" w:rsidR="00DA5D5B" w:rsidRPr="00481978" w:rsidRDefault="00DA5D5B" w:rsidP="00DA5D5B">
      <w:pPr>
        <w:pStyle w:val="ab"/>
        <w:bidi/>
        <w:jc w:val="both"/>
        <w:rPr>
          <w:rFonts w:ascii="Tahoma" w:hAnsi="Tahoma"/>
          <w:lang w:bidi="he-IL"/>
        </w:rPr>
      </w:pPr>
    </w:p>
    <w:sectPr w:rsidR="00DA5D5B" w:rsidRPr="00481978" w:rsidSect="00481978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19E77" w14:textId="77777777" w:rsidR="00385DCE" w:rsidRDefault="00385DCE" w:rsidP="003856C9">
      <w:pPr>
        <w:spacing w:after="0" w:line="240" w:lineRule="auto"/>
      </w:pPr>
      <w:r>
        <w:separator/>
      </w:r>
    </w:p>
  </w:endnote>
  <w:endnote w:type="continuationSeparator" w:id="0">
    <w:p w14:paraId="08F1C7D1" w14:textId="77777777" w:rsidR="00385DCE" w:rsidRDefault="00385DC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A6973" w14:textId="780BE478" w:rsidR="003856C9" w:rsidRDefault="003856C9" w:rsidP="00DE35A6">
    <w:pPr>
      <w:pStyle w:val="a7"/>
      <w:bidi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B6E4B" w14:textId="7AE2F5AE" w:rsidR="001765FE" w:rsidRPr="00FC77B4" w:rsidRDefault="001765FE">
    <w:pPr>
      <w:pStyle w:val="a7"/>
      <w:bidi/>
      <w:rPr>
        <w:rFonts w:ascii="Tahoma" w:hAnsi="Taho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E252E" w14:textId="77777777" w:rsidR="00385DCE" w:rsidRDefault="00385DCE" w:rsidP="003856C9">
      <w:pPr>
        <w:spacing w:after="0" w:line="240" w:lineRule="auto"/>
      </w:pPr>
      <w:r>
        <w:separator/>
      </w:r>
    </w:p>
  </w:footnote>
  <w:footnote w:type="continuationSeparator" w:id="0">
    <w:p w14:paraId="2E7B961A" w14:textId="77777777" w:rsidR="00385DCE" w:rsidRDefault="00385DC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37AC" w14:textId="7F356CE2" w:rsidR="003856C9" w:rsidRDefault="003856C9">
    <w:pPr>
      <w:pStyle w:val="a5"/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AF7EE" w14:textId="416A70AB" w:rsidR="00DC79BB" w:rsidRPr="00481978" w:rsidRDefault="00DC79BB" w:rsidP="00DE35A6">
    <w:pPr>
      <w:pStyle w:val="a5"/>
      <w:bidi/>
      <w:jc w:val="both"/>
      <w:rPr>
        <w:rFonts w:ascii="Tahoma" w:hAnsi="Tahoma" w:hint="cs"/>
        <w:lang w:bidi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E3"/>
    <w:rsid w:val="00052BE1"/>
    <w:rsid w:val="0007412A"/>
    <w:rsid w:val="00097032"/>
    <w:rsid w:val="000D152A"/>
    <w:rsid w:val="0010199E"/>
    <w:rsid w:val="0010257B"/>
    <w:rsid w:val="001166C2"/>
    <w:rsid w:val="001503AC"/>
    <w:rsid w:val="00163449"/>
    <w:rsid w:val="001765FE"/>
    <w:rsid w:val="00180636"/>
    <w:rsid w:val="0019561F"/>
    <w:rsid w:val="001B32D2"/>
    <w:rsid w:val="001F6F87"/>
    <w:rsid w:val="00215CF1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751C3"/>
    <w:rsid w:val="003856C9"/>
    <w:rsid w:val="00385DCE"/>
    <w:rsid w:val="00396369"/>
    <w:rsid w:val="003B27B6"/>
    <w:rsid w:val="003D0012"/>
    <w:rsid w:val="003F4D31"/>
    <w:rsid w:val="003F5FDB"/>
    <w:rsid w:val="004102E3"/>
    <w:rsid w:val="0043426C"/>
    <w:rsid w:val="00441EB9"/>
    <w:rsid w:val="00444EAA"/>
    <w:rsid w:val="00463463"/>
    <w:rsid w:val="00473EF8"/>
    <w:rsid w:val="004760E5"/>
    <w:rsid w:val="00481978"/>
    <w:rsid w:val="004D22BB"/>
    <w:rsid w:val="00501FBC"/>
    <w:rsid w:val="005152F2"/>
    <w:rsid w:val="005246B9"/>
    <w:rsid w:val="00534E4E"/>
    <w:rsid w:val="00551D35"/>
    <w:rsid w:val="005562D4"/>
    <w:rsid w:val="00557019"/>
    <w:rsid w:val="00560E3A"/>
    <w:rsid w:val="005674AC"/>
    <w:rsid w:val="00580925"/>
    <w:rsid w:val="005A1E51"/>
    <w:rsid w:val="005A7E57"/>
    <w:rsid w:val="006066BC"/>
    <w:rsid w:val="00616FF4"/>
    <w:rsid w:val="00654C17"/>
    <w:rsid w:val="0066098F"/>
    <w:rsid w:val="006973ED"/>
    <w:rsid w:val="006A3CE7"/>
    <w:rsid w:val="00743379"/>
    <w:rsid w:val="00747550"/>
    <w:rsid w:val="007803B7"/>
    <w:rsid w:val="007A7C08"/>
    <w:rsid w:val="007B2F5C"/>
    <w:rsid w:val="007C5F05"/>
    <w:rsid w:val="00804DA0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621C7"/>
    <w:rsid w:val="009D1627"/>
    <w:rsid w:val="00A42F91"/>
    <w:rsid w:val="00AA0F77"/>
    <w:rsid w:val="00AF1258"/>
    <w:rsid w:val="00B014FF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62C9C"/>
    <w:rsid w:val="00C6662D"/>
    <w:rsid w:val="00CE6306"/>
    <w:rsid w:val="00D11C4D"/>
    <w:rsid w:val="00D5067A"/>
    <w:rsid w:val="00D80505"/>
    <w:rsid w:val="00DA5D5B"/>
    <w:rsid w:val="00DC0F74"/>
    <w:rsid w:val="00DC79BB"/>
    <w:rsid w:val="00DE35A6"/>
    <w:rsid w:val="00DF0A0F"/>
    <w:rsid w:val="00E17FAC"/>
    <w:rsid w:val="00E34D58"/>
    <w:rsid w:val="00E941EF"/>
    <w:rsid w:val="00EB1C1B"/>
    <w:rsid w:val="00EF3B31"/>
    <w:rsid w:val="00F077AE"/>
    <w:rsid w:val="00F14687"/>
    <w:rsid w:val="00F56435"/>
    <w:rsid w:val="00F647D6"/>
    <w:rsid w:val="00F91A9C"/>
    <w:rsid w:val="00F927F0"/>
    <w:rsid w:val="00FA07AA"/>
    <w:rsid w:val="00FB0A17"/>
    <w:rsid w:val="00FB6A8F"/>
    <w:rsid w:val="00FC77B4"/>
    <w:rsid w:val="00FE12F8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92377"/>
  <w15:chartTrackingRefBased/>
  <w15:docId w15:val="{8F5BD71F-74E0-41D0-B1B7-3D949F06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he-IL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77B4"/>
    <w:rPr>
      <w:rFonts w:cs="Tahoma"/>
    </w:rPr>
  </w:style>
  <w:style w:type="paragraph" w:styleId="1">
    <w:name w:val="heading 1"/>
    <w:basedOn w:val="a1"/>
    <w:link w:val="10"/>
    <w:uiPriority w:val="9"/>
    <w:qFormat/>
    <w:rsid w:val="00FC77B4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/>
      <w:caps/>
      <w:sz w:val="44"/>
      <w:szCs w:val="44"/>
    </w:rPr>
  </w:style>
  <w:style w:type="paragraph" w:styleId="21">
    <w:name w:val="heading 2"/>
    <w:basedOn w:val="a1"/>
    <w:link w:val="22"/>
    <w:uiPriority w:val="9"/>
    <w:unhideWhenUsed/>
    <w:qFormat/>
    <w:rsid w:val="00FC77B4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C77B4"/>
    <w:pPr>
      <w:keepNext/>
      <w:keepLines/>
      <w:spacing w:after="0"/>
      <w:contextualSpacing/>
      <w:outlineLvl w:val="2"/>
    </w:pPr>
    <w:rPr>
      <w:rFonts w:asciiTheme="majorHAnsi" w:eastAsiaTheme="majorEastAsia" w:hAnsiTheme="majorHAnsi"/>
      <w:caps/>
    </w:rPr>
  </w:style>
  <w:style w:type="paragraph" w:styleId="41">
    <w:name w:val="heading 4"/>
    <w:basedOn w:val="a1"/>
    <w:link w:val="42"/>
    <w:uiPriority w:val="9"/>
    <w:unhideWhenUsed/>
    <w:qFormat/>
    <w:rsid w:val="00560E3A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/>
      <w:b/>
      <w:b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FC77B4"/>
    <w:pPr>
      <w:keepNext/>
      <w:keepLines/>
      <w:spacing w:after="0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77B4"/>
    <w:pPr>
      <w:keepNext/>
      <w:keepLines/>
      <w:spacing w:before="40" w:after="0"/>
      <w:outlineLvl w:val="5"/>
    </w:pPr>
    <w:rPr>
      <w:rFonts w:asciiTheme="majorHAnsi" w:eastAsiaTheme="majorEastAsia" w:hAnsiTheme="majorHAns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כותרת תחתונה תו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כותרת 2 תו"/>
    <w:basedOn w:val="a2"/>
    <w:link w:val="21"/>
    <w:uiPriority w:val="9"/>
    <w:rsid w:val="00FC77B4"/>
    <w:rPr>
      <w:rFonts w:asciiTheme="majorHAnsi" w:eastAsiaTheme="majorEastAsia" w:hAnsiTheme="majorHAnsi" w:cs="Tahoma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כותרת 1 תו"/>
    <w:basedOn w:val="a2"/>
    <w:link w:val="1"/>
    <w:uiPriority w:val="9"/>
    <w:rsid w:val="00FC77B4"/>
    <w:rPr>
      <w:rFonts w:asciiTheme="majorHAnsi" w:eastAsiaTheme="majorEastAsia" w:hAnsiTheme="majorHAnsi" w:cs="Tahoma"/>
      <w:caps/>
      <w:sz w:val="44"/>
      <w:szCs w:val="44"/>
    </w:rPr>
  </w:style>
  <w:style w:type="character" w:customStyle="1" w:styleId="32">
    <w:name w:val="כותרת 3 תו"/>
    <w:basedOn w:val="a2"/>
    <w:link w:val="31"/>
    <w:uiPriority w:val="9"/>
    <w:rsid w:val="00FC77B4"/>
    <w:rPr>
      <w:rFonts w:asciiTheme="majorHAnsi" w:eastAsiaTheme="majorEastAsia" w:hAnsiTheme="majorHAnsi" w:cs="Tahoma"/>
      <w:caps/>
    </w:rPr>
  </w:style>
  <w:style w:type="character" w:customStyle="1" w:styleId="42">
    <w:name w:val="כותרת 4 תו"/>
    <w:basedOn w:val="a2"/>
    <w:link w:val="41"/>
    <w:uiPriority w:val="9"/>
    <w:rsid w:val="00560E3A"/>
    <w:rPr>
      <w:rFonts w:asciiTheme="majorHAnsi" w:eastAsiaTheme="majorEastAsia" w:hAnsiTheme="majorHAnsi" w:cs="Tahoma"/>
      <w:b/>
      <w:bCs/>
      <w:caps/>
    </w:rPr>
  </w:style>
  <w:style w:type="character" w:customStyle="1" w:styleId="52">
    <w:name w:val="כותרת 5 תו"/>
    <w:basedOn w:val="a2"/>
    <w:link w:val="51"/>
    <w:uiPriority w:val="9"/>
    <w:rsid w:val="00FC77B4"/>
    <w:rPr>
      <w:rFonts w:asciiTheme="majorHAnsi" w:eastAsiaTheme="majorEastAsia" w:hAnsiTheme="majorHAnsi" w:cs="Tahoma"/>
    </w:rPr>
  </w:style>
  <w:style w:type="paragraph" w:styleId="ab">
    <w:name w:val="No Spacing"/>
    <w:uiPriority w:val="12"/>
    <w:qFormat/>
    <w:rsid w:val="00215CF1"/>
    <w:pPr>
      <w:spacing w:after="0" w:line="240" w:lineRule="auto"/>
    </w:pPr>
    <w:rPr>
      <w:rFonts w:cs="Tahoma"/>
    </w:rPr>
  </w:style>
  <w:style w:type="paragraph" w:customStyle="1" w:styleId="ac">
    <w:name w:val="קו גרפיקה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כותרת טקסט תו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כותרת משנה תו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טקסט בלונים תו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גוף טקסט תו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גוף טקסט 3 תו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כניסת שורה ראשונה בגוף טקסט תו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כניסה בגוף טקסט תו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כניסת שורה ראשונה בגוף טקסט 2 תו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כניסה בגוף טקסט 2 תו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כניסה בגוף טקסט 3 תו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סיום תו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טקסט הערה תו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נושא הערה תו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תאריך תו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מפת מסמך תו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חתימת דואר אלקטרוני תו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טקסט הערת סיום תו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טקסט הערת שוליים תו"/>
    <w:basedOn w:val="a2"/>
    <w:link w:val="afff5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כותרת 6 תו"/>
    <w:basedOn w:val="a2"/>
    <w:link w:val="6"/>
    <w:uiPriority w:val="9"/>
    <w:semiHidden/>
    <w:rsid w:val="00FC77B4"/>
    <w:rPr>
      <w:rFonts w:asciiTheme="majorHAnsi" w:eastAsiaTheme="majorEastAsia" w:hAnsiTheme="majorHAnsi" w:cs="Tahoma"/>
      <w:color w:val="1B5A56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כותרת 8 תו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כותרת 9 תו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כתובת HTML תו"/>
    <w:basedOn w:val="a2"/>
    <w:link w:val="HTML0"/>
    <w:uiPriority w:val="99"/>
    <w:semiHidden/>
    <w:rsid w:val="00841714"/>
    <w:rPr>
      <w:i/>
      <w:iCs/>
    </w:rPr>
  </w:style>
  <w:style w:type="character" w:styleId="HTMLCite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2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3">
    <w:name w:val="HTML Preformatted"/>
    <w:basedOn w:val="a1"/>
    <w:link w:val="HTML4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4">
    <w:name w:val="HTML מעוצב מראש תו"/>
    <w:basedOn w:val="a2"/>
    <w:link w:val="HTML3"/>
    <w:uiPriority w:val="99"/>
    <w:semiHidden/>
    <w:rsid w:val="00841714"/>
    <w:rPr>
      <w:rFonts w:ascii="Consolas" w:hAnsi="Consolas"/>
      <w:szCs w:val="20"/>
    </w:rPr>
  </w:style>
  <w:style w:type="character" w:styleId="HTML5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6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7">
    <w:name w:val="index heading"/>
    <w:basedOn w:val="a1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8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9">
    <w:name w:val="Intense Quote"/>
    <w:basedOn w:val="a1"/>
    <w:next w:val="a1"/>
    <w:link w:val="afffa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a">
    <w:name w:val="ציטוט חזק תו"/>
    <w:basedOn w:val="a2"/>
    <w:link w:val="afff9"/>
    <w:uiPriority w:val="30"/>
    <w:semiHidden/>
    <w:rsid w:val="00841714"/>
    <w:rPr>
      <w:i/>
      <w:iCs/>
      <w:color w:val="37B6AE" w:themeColor="accent1"/>
    </w:rPr>
  </w:style>
  <w:style w:type="character" w:styleId="afffb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c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d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e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">
    <w:name w:val="line number"/>
    <w:basedOn w:val="a2"/>
    <w:uiPriority w:val="99"/>
    <w:semiHidden/>
    <w:unhideWhenUsed/>
    <w:rsid w:val="00841714"/>
  </w:style>
  <w:style w:type="paragraph" w:styleId="affff0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2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2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c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6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macro"/>
    <w:link w:val="affff4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4">
    <w:name w:val="טקסט מאקרו תו"/>
    <w:basedOn w:val="a2"/>
    <w:link w:val="affff3"/>
    <w:uiPriority w:val="99"/>
    <w:semiHidden/>
    <w:rsid w:val="00841714"/>
    <w:rPr>
      <w:rFonts w:ascii="Consolas" w:hAnsi="Consolas"/>
      <w:szCs w:val="20"/>
    </w:rPr>
  </w:style>
  <w:style w:type="table" w:styleId="13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1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2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-46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5">
    <w:name w:val="Message Header"/>
    <w:basedOn w:val="a1"/>
    <w:link w:val="affff6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6">
    <w:name w:val="כותרת עליונה של הודעה תו"/>
    <w:basedOn w:val="a2"/>
    <w:link w:val="affff5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841714"/>
    <w:pPr>
      <w:spacing w:after="0" w:line="240" w:lineRule="auto"/>
    </w:pPr>
  </w:style>
  <w:style w:type="character" w:customStyle="1" w:styleId="affff9">
    <w:name w:val="כותרת הערות תו"/>
    <w:basedOn w:val="a2"/>
    <w:link w:val="affff8"/>
    <w:uiPriority w:val="99"/>
    <w:semiHidden/>
    <w:rsid w:val="00841714"/>
  </w:style>
  <w:style w:type="character" w:styleId="affffa">
    <w:name w:val="page number"/>
    <w:basedOn w:val="a2"/>
    <w:uiPriority w:val="99"/>
    <w:semiHidden/>
    <w:unhideWhenUsed/>
    <w:rsid w:val="00841714"/>
  </w:style>
  <w:style w:type="table" w:styleId="16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טקסט רגיל תו"/>
    <w:basedOn w:val="a2"/>
    <w:link w:val="affffb"/>
    <w:uiPriority w:val="99"/>
    <w:semiHidden/>
    <w:rsid w:val="00841714"/>
    <w:rPr>
      <w:rFonts w:ascii="Consolas" w:hAnsi="Consolas"/>
      <w:szCs w:val="21"/>
    </w:rPr>
  </w:style>
  <w:style w:type="paragraph" w:styleId="affffd">
    <w:name w:val="Quote"/>
    <w:basedOn w:val="a1"/>
    <w:next w:val="a1"/>
    <w:link w:val="affffe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ברכה תו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חתימה תו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-17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גרפיקה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תו גרפיקה"/>
    <w:basedOn w:val="a2"/>
    <w:link w:val="affffff"/>
    <w:uiPriority w:val="10"/>
    <w:rsid w:val="00C420C8"/>
  </w:style>
  <w:style w:type="character" w:customStyle="1" w:styleId="vanity-namedomain">
    <w:name w:val="vanity-name__domain"/>
    <w:basedOn w:val="a2"/>
    <w:rsid w:val="004102E3"/>
  </w:style>
  <w:style w:type="character" w:styleId="affffff1">
    <w:name w:val="Unresolved Mention"/>
    <w:basedOn w:val="a2"/>
    <w:uiPriority w:val="99"/>
    <w:semiHidden/>
    <w:unhideWhenUsed/>
    <w:rsid w:val="00697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twig98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viad-twig-92a53519b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iad%20twig\Desktop\&#1502;&#1489;&#1495;&#1503;%20&#1488;&#1502;&#1510;&#1506;%20&#1488;&#1504;&#1490;&#1500;&#1497;&#1514;\tf1639271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74FD1A22A54ED2A9EB9EACEFB4F54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A5D6226-F08A-457E-BA46-76583CC93617}"/>
      </w:docPartPr>
      <w:docPartBody>
        <w:p w:rsidR="006877BE" w:rsidRDefault="00EB6A39">
          <w:pPr>
            <w:pStyle w:val="0074FD1A22A54ED2A9EB9EACEFB4F549"/>
          </w:pPr>
          <w:r w:rsidRPr="00481978">
            <w:rPr>
              <w:rFonts w:ascii="Tahoma" w:hAnsi="Tahoma"/>
              <w:rtl/>
              <w:lang w:eastAsia="he"/>
            </w:rPr>
            <w:t>מטרה</w:t>
          </w:r>
        </w:p>
      </w:docPartBody>
    </w:docPart>
    <w:docPart>
      <w:docPartPr>
        <w:name w:val="3A10F964BD9D4093B384485B1E0C1A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7B1AD4A-A06C-4AF5-9C8C-40A2D51DE6A0}"/>
      </w:docPartPr>
      <w:docPartBody>
        <w:p w:rsidR="006877BE" w:rsidRDefault="00EB6A39">
          <w:pPr>
            <w:pStyle w:val="3A10F964BD9D4093B384485B1E0C1A39"/>
          </w:pPr>
          <w:r w:rsidRPr="00481978">
            <w:rPr>
              <w:rFonts w:ascii="Tahoma" w:hAnsi="Tahoma"/>
              <w:rtl/>
              <w:lang w:eastAsia="he"/>
            </w:rPr>
            <w:t>כישורים</w:t>
          </w:r>
        </w:p>
      </w:docPartBody>
    </w:docPart>
    <w:docPart>
      <w:docPartPr>
        <w:name w:val="F1171BD6F87A4DC29E2E159BA0FCECF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29C660C-F061-4752-B212-C0CC9DC0ACFE}"/>
      </w:docPartPr>
      <w:docPartBody>
        <w:p w:rsidR="006877BE" w:rsidRDefault="0068058F" w:rsidP="0068058F">
          <w:pPr>
            <w:pStyle w:val="F1171BD6F87A4DC29E2E159BA0FCECFE"/>
          </w:pPr>
          <w:r w:rsidRPr="00481978">
            <w:rPr>
              <w:rFonts w:ascii="Tahoma" w:hAnsi="Tahoma"/>
              <w:rtl/>
              <w:lang w:eastAsia="he"/>
            </w:rPr>
            <w:t>ניסיון תעסוקתי</w:t>
          </w:r>
        </w:p>
      </w:docPartBody>
    </w:docPart>
    <w:docPart>
      <w:docPartPr>
        <w:name w:val="D553147B3BE24BD49521A5D7A79C291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CE660A8-4BF2-4869-BB85-D62800D9D997}"/>
      </w:docPartPr>
      <w:docPartBody>
        <w:p w:rsidR="006877BE" w:rsidRDefault="0068058F" w:rsidP="0068058F">
          <w:pPr>
            <w:pStyle w:val="D553147B3BE24BD49521A5D7A79C2919"/>
          </w:pPr>
          <w:r w:rsidRPr="00481978">
            <w:rPr>
              <w:rFonts w:ascii="Tahoma" w:hAnsi="Tahoma"/>
              <w:rtl/>
              <w:lang w:eastAsia="he"/>
            </w:rPr>
            <w:t>ניסיון התנדבותי או מנהיגות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8F"/>
    <w:rsid w:val="0068058F"/>
    <w:rsid w:val="006877BE"/>
    <w:rsid w:val="008A0361"/>
    <w:rsid w:val="00E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2F4698A0AF43068B06C5BB25E54209">
    <w:name w:val="F22F4698A0AF43068B06C5BB25E54209"/>
    <w:pPr>
      <w:bidi/>
    </w:pPr>
  </w:style>
  <w:style w:type="paragraph" w:customStyle="1" w:styleId="BC72512C844F42B09F9F3C4F21B9234F">
    <w:name w:val="BC72512C844F42B09F9F3C4F21B9234F"/>
    <w:pPr>
      <w:bidi/>
    </w:pPr>
  </w:style>
  <w:style w:type="paragraph" w:customStyle="1" w:styleId="7E2449EEE11649CBB520F6AC5736EA88">
    <w:name w:val="7E2449EEE11649CBB520F6AC5736EA88"/>
    <w:pPr>
      <w:bidi/>
    </w:pPr>
  </w:style>
  <w:style w:type="paragraph" w:customStyle="1" w:styleId="CD3B57FFA5E2472CABC2ED8BC0C6F331">
    <w:name w:val="CD3B57FFA5E2472CABC2ED8BC0C6F331"/>
    <w:pPr>
      <w:bidi/>
    </w:pPr>
  </w:style>
  <w:style w:type="paragraph" w:customStyle="1" w:styleId="1675306E27C8417BBB7132694B51E106">
    <w:name w:val="1675306E27C8417BBB7132694B51E106"/>
    <w:pPr>
      <w:bidi/>
    </w:pPr>
  </w:style>
  <w:style w:type="paragraph" w:customStyle="1" w:styleId="0074FD1A22A54ED2A9EB9EACEFB4F549">
    <w:name w:val="0074FD1A22A54ED2A9EB9EACEFB4F549"/>
    <w:pPr>
      <w:bidi/>
    </w:pPr>
  </w:style>
  <w:style w:type="paragraph" w:customStyle="1" w:styleId="9CAF4A5D3D88494B94555D4DB36CE347">
    <w:name w:val="9CAF4A5D3D88494B94555D4DB36CE347"/>
    <w:pPr>
      <w:bidi/>
    </w:pPr>
  </w:style>
  <w:style w:type="paragraph" w:customStyle="1" w:styleId="3A10F964BD9D4093B384485B1E0C1A39">
    <w:name w:val="3A10F964BD9D4093B384485B1E0C1A39"/>
    <w:pPr>
      <w:bidi/>
    </w:pPr>
  </w:style>
  <w:style w:type="paragraph" w:customStyle="1" w:styleId="DC7236B05DE34CD6A5ED0746561287CA">
    <w:name w:val="DC7236B05DE34CD6A5ED0746561287CA"/>
    <w:pPr>
      <w:bidi/>
    </w:pPr>
  </w:style>
  <w:style w:type="paragraph" w:customStyle="1" w:styleId="888DEE7A0A6B4F2684BA946F31132A28">
    <w:name w:val="888DEE7A0A6B4F2684BA946F31132A28"/>
    <w:pPr>
      <w:bidi/>
    </w:pPr>
  </w:style>
  <w:style w:type="paragraph" w:customStyle="1" w:styleId="2733DA0288FC4064B4D7287FB81C1799">
    <w:name w:val="2733DA0288FC4064B4D7287FB81C1799"/>
    <w:pPr>
      <w:bidi/>
    </w:pPr>
  </w:style>
  <w:style w:type="paragraph" w:customStyle="1" w:styleId="6B2E7BABC67D4149843F06B6351043CC">
    <w:name w:val="6B2E7BABC67D4149843F06B6351043CC"/>
    <w:pPr>
      <w:bidi/>
    </w:pPr>
  </w:style>
  <w:style w:type="paragraph" w:customStyle="1" w:styleId="5F341A0C06AF459793457AECEEDDEA11">
    <w:name w:val="5F341A0C06AF459793457AECEEDDEA11"/>
    <w:pPr>
      <w:bidi/>
    </w:pPr>
  </w:style>
  <w:style w:type="paragraph" w:customStyle="1" w:styleId="C9117F8F3C1F460C93406AA8C915B4AA">
    <w:name w:val="C9117F8F3C1F460C93406AA8C915B4AA"/>
    <w:pPr>
      <w:bidi/>
    </w:pPr>
  </w:style>
  <w:style w:type="paragraph" w:customStyle="1" w:styleId="B25A531033A14C2FB2777F2CDCB15E09">
    <w:name w:val="B25A531033A14C2FB2777F2CDCB15E09"/>
    <w:pPr>
      <w:bidi/>
    </w:pPr>
  </w:style>
  <w:style w:type="paragraph" w:customStyle="1" w:styleId="423467A1B595424F9B4755C9A8F0415E">
    <w:name w:val="423467A1B595424F9B4755C9A8F0415E"/>
    <w:pPr>
      <w:bidi/>
    </w:pPr>
  </w:style>
  <w:style w:type="paragraph" w:customStyle="1" w:styleId="DF58F7E8250E409B80D9518F0CA19CC9">
    <w:name w:val="DF58F7E8250E409B80D9518F0CA19CC9"/>
    <w:pPr>
      <w:bidi/>
    </w:pPr>
  </w:style>
  <w:style w:type="paragraph" w:customStyle="1" w:styleId="0D8B74DE999345AA837015CB8EDA66DA">
    <w:name w:val="0D8B74DE999345AA837015CB8EDA66DA"/>
    <w:pPr>
      <w:bidi/>
    </w:pPr>
  </w:style>
  <w:style w:type="paragraph" w:customStyle="1" w:styleId="E6DB3E91EDD64CF596F98ED95C12E694">
    <w:name w:val="E6DB3E91EDD64CF596F98ED95C12E694"/>
    <w:pPr>
      <w:bidi/>
    </w:pPr>
  </w:style>
  <w:style w:type="paragraph" w:customStyle="1" w:styleId="A7FD0EA14B474A20BC49666671E4760B">
    <w:name w:val="A7FD0EA14B474A20BC49666671E4760B"/>
    <w:pPr>
      <w:bidi/>
    </w:pPr>
  </w:style>
  <w:style w:type="paragraph" w:customStyle="1" w:styleId="3AD3ED22DEA94C1CBC83EBF81D260F8D">
    <w:name w:val="3AD3ED22DEA94C1CBC83EBF81D260F8D"/>
    <w:pPr>
      <w:bidi/>
    </w:pPr>
  </w:style>
  <w:style w:type="paragraph" w:customStyle="1" w:styleId="144EEBF8E81D48578C9AD5696CC3A25D">
    <w:name w:val="144EEBF8E81D48578C9AD5696CC3A25D"/>
    <w:pPr>
      <w:bidi/>
    </w:pPr>
  </w:style>
  <w:style w:type="paragraph" w:customStyle="1" w:styleId="14244671A62542B982A4F961FBF1FD6A">
    <w:name w:val="14244671A62542B982A4F961FBF1FD6A"/>
    <w:pPr>
      <w:bidi/>
    </w:pPr>
  </w:style>
  <w:style w:type="paragraph" w:customStyle="1" w:styleId="72EF06345F4F46088A60AA390E5551D4">
    <w:name w:val="72EF06345F4F46088A60AA390E5551D4"/>
    <w:pPr>
      <w:bidi/>
    </w:pPr>
  </w:style>
  <w:style w:type="paragraph" w:customStyle="1" w:styleId="273BE976C83C43B4B60340497223B169">
    <w:name w:val="273BE976C83C43B4B60340497223B169"/>
    <w:rsid w:val="0068058F"/>
    <w:pPr>
      <w:bidi/>
    </w:pPr>
  </w:style>
  <w:style w:type="paragraph" w:customStyle="1" w:styleId="050E8A4A393A424988A8127C02B574D1">
    <w:name w:val="050E8A4A393A424988A8127C02B574D1"/>
    <w:rsid w:val="0068058F"/>
    <w:pPr>
      <w:bidi/>
    </w:pPr>
  </w:style>
  <w:style w:type="paragraph" w:customStyle="1" w:styleId="2B643FBEF45E4BF9B56030454A513BF5">
    <w:name w:val="2B643FBEF45E4BF9B56030454A513BF5"/>
    <w:rsid w:val="0068058F"/>
    <w:pPr>
      <w:bidi/>
    </w:pPr>
  </w:style>
  <w:style w:type="paragraph" w:customStyle="1" w:styleId="E6E2F5D6676940629BAABFF019793BF7">
    <w:name w:val="E6E2F5D6676940629BAABFF019793BF7"/>
    <w:rsid w:val="0068058F"/>
    <w:pPr>
      <w:bidi/>
    </w:pPr>
  </w:style>
  <w:style w:type="paragraph" w:customStyle="1" w:styleId="E0A020209C434887972760BD0A7FEE51">
    <w:name w:val="E0A020209C434887972760BD0A7FEE51"/>
    <w:rsid w:val="0068058F"/>
    <w:pPr>
      <w:bidi/>
    </w:pPr>
  </w:style>
  <w:style w:type="paragraph" w:customStyle="1" w:styleId="E83EFF3B1AB34325AD12D61A435B9108">
    <w:name w:val="E83EFF3B1AB34325AD12D61A435B9108"/>
    <w:rsid w:val="0068058F"/>
    <w:pPr>
      <w:bidi/>
    </w:pPr>
  </w:style>
  <w:style w:type="paragraph" w:customStyle="1" w:styleId="B92FF028AC9944EAA66B1310767DFDDD">
    <w:name w:val="B92FF028AC9944EAA66B1310767DFDDD"/>
    <w:rsid w:val="0068058F"/>
    <w:pPr>
      <w:bidi/>
    </w:pPr>
  </w:style>
  <w:style w:type="paragraph" w:customStyle="1" w:styleId="F95AF7CB2BDA45BE831C1F6BB5015986">
    <w:name w:val="F95AF7CB2BDA45BE831C1F6BB5015986"/>
    <w:rsid w:val="0068058F"/>
    <w:pPr>
      <w:bidi/>
    </w:pPr>
  </w:style>
  <w:style w:type="paragraph" w:customStyle="1" w:styleId="6A8E398977F9415DA6664F2991A5F6A7">
    <w:name w:val="6A8E398977F9415DA6664F2991A5F6A7"/>
    <w:rsid w:val="0068058F"/>
    <w:pPr>
      <w:bidi/>
    </w:pPr>
  </w:style>
  <w:style w:type="paragraph" w:customStyle="1" w:styleId="9A51FDF8FC794519B791E6A581DA0C77">
    <w:name w:val="9A51FDF8FC794519B791E6A581DA0C77"/>
    <w:rsid w:val="0068058F"/>
    <w:pPr>
      <w:bidi/>
    </w:pPr>
  </w:style>
  <w:style w:type="paragraph" w:customStyle="1" w:styleId="2DA5CBB226E7405CAC8FBB0817D97507">
    <w:name w:val="2DA5CBB226E7405CAC8FBB0817D97507"/>
    <w:rsid w:val="0068058F"/>
    <w:pPr>
      <w:bidi/>
    </w:pPr>
  </w:style>
  <w:style w:type="paragraph" w:customStyle="1" w:styleId="A45095C121BE48BE9FC6F0BB319DEF84">
    <w:name w:val="A45095C121BE48BE9FC6F0BB319DEF84"/>
    <w:rsid w:val="0068058F"/>
    <w:pPr>
      <w:bidi/>
    </w:pPr>
  </w:style>
  <w:style w:type="paragraph" w:customStyle="1" w:styleId="E1246F20B4C8483698C0583A8D357D6F">
    <w:name w:val="E1246F20B4C8483698C0583A8D357D6F"/>
    <w:rsid w:val="0068058F"/>
    <w:pPr>
      <w:bidi/>
    </w:pPr>
  </w:style>
  <w:style w:type="paragraph" w:customStyle="1" w:styleId="79B3D4D65D3545009CFFCE2C36BF967E">
    <w:name w:val="79B3D4D65D3545009CFFCE2C36BF967E"/>
    <w:rsid w:val="0068058F"/>
    <w:pPr>
      <w:bidi/>
    </w:pPr>
  </w:style>
  <w:style w:type="paragraph" w:customStyle="1" w:styleId="3B88E09F823C4B78AD7F531CD8DEB119">
    <w:name w:val="3B88E09F823C4B78AD7F531CD8DEB119"/>
    <w:rsid w:val="0068058F"/>
    <w:pPr>
      <w:bidi/>
    </w:pPr>
  </w:style>
  <w:style w:type="paragraph" w:customStyle="1" w:styleId="DD2BF7E06D5142468BEBF32043123681">
    <w:name w:val="DD2BF7E06D5142468BEBF32043123681"/>
    <w:rsid w:val="0068058F"/>
    <w:pPr>
      <w:bidi/>
    </w:pPr>
  </w:style>
  <w:style w:type="paragraph" w:customStyle="1" w:styleId="3A3BD8E71E4F4B589F0CEB9FECE53BA2">
    <w:name w:val="3A3BD8E71E4F4B589F0CEB9FECE53BA2"/>
    <w:rsid w:val="0068058F"/>
    <w:pPr>
      <w:bidi/>
    </w:pPr>
  </w:style>
  <w:style w:type="paragraph" w:customStyle="1" w:styleId="19B9267CD0DE4DE6BEF6810E4A31A1FB">
    <w:name w:val="19B9267CD0DE4DE6BEF6810E4A31A1FB"/>
    <w:rsid w:val="0068058F"/>
    <w:pPr>
      <w:bidi/>
    </w:pPr>
  </w:style>
  <w:style w:type="paragraph" w:customStyle="1" w:styleId="D53D4AC19F484DE1AA970015A23E0CF3">
    <w:name w:val="D53D4AC19F484DE1AA970015A23E0CF3"/>
    <w:rsid w:val="0068058F"/>
    <w:pPr>
      <w:bidi/>
    </w:pPr>
  </w:style>
  <w:style w:type="paragraph" w:customStyle="1" w:styleId="F4FC72C8E3134B6E95746C1F5E94A4B7">
    <w:name w:val="F4FC72C8E3134B6E95746C1F5E94A4B7"/>
    <w:rsid w:val="0068058F"/>
    <w:pPr>
      <w:bidi/>
    </w:pPr>
  </w:style>
  <w:style w:type="paragraph" w:customStyle="1" w:styleId="4B18D336126F49B5BD1CDEEF00925DCA">
    <w:name w:val="4B18D336126F49B5BD1CDEEF00925DCA"/>
    <w:rsid w:val="0068058F"/>
    <w:pPr>
      <w:bidi/>
    </w:pPr>
  </w:style>
  <w:style w:type="paragraph" w:customStyle="1" w:styleId="B209CE5B7A3F456184ACBC9F087BB792">
    <w:name w:val="B209CE5B7A3F456184ACBC9F087BB792"/>
    <w:rsid w:val="0068058F"/>
    <w:pPr>
      <w:bidi/>
    </w:pPr>
  </w:style>
  <w:style w:type="paragraph" w:customStyle="1" w:styleId="34FD9494075441E8B66732246281B759">
    <w:name w:val="34FD9494075441E8B66732246281B759"/>
    <w:rsid w:val="0068058F"/>
    <w:pPr>
      <w:bidi/>
    </w:pPr>
  </w:style>
  <w:style w:type="paragraph" w:customStyle="1" w:styleId="149CB91EFCAA4F268A742A1311F8263F">
    <w:name w:val="149CB91EFCAA4F268A742A1311F8263F"/>
    <w:rsid w:val="0068058F"/>
    <w:pPr>
      <w:bidi/>
    </w:pPr>
  </w:style>
  <w:style w:type="paragraph" w:customStyle="1" w:styleId="F1171BD6F87A4DC29E2E159BA0FCECFE">
    <w:name w:val="F1171BD6F87A4DC29E2E159BA0FCECFE"/>
    <w:rsid w:val="0068058F"/>
    <w:pPr>
      <w:bidi/>
    </w:pPr>
  </w:style>
  <w:style w:type="paragraph" w:customStyle="1" w:styleId="D553147B3BE24BD49521A5D7A79C2919">
    <w:name w:val="D553147B3BE24BD49521A5D7A79C2919"/>
    <w:rsid w:val="0068058F"/>
    <w:pPr>
      <w:bidi/>
    </w:pPr>
  </w:style>
  <w:style w:type="paragraph" w:customStyle="1" w:styleId="CA85FC2F2C5B45BDA9DFDE5CD09A3F06">
    <w:name w:val="CA85FC2F2C5B45BDA9DFDE5CD09A3F06"/>
    <w:rsid w:val="0068058F"/>
    <w:pPr>
      <w:bidi/>
    </w:pPr>
  </w:style>
  <w:style w:type="paragraph" w:customStyle="1" w:styleId="A97A0783DF4D48B7A0DE983113391BFA">
    <w:name w:val="A97A0783DF4D48B7A0DE983113391BFA"/>
    <w:rsid w:val="0068058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536F6-F15B-4E50-BB90-B7BF3FEF4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tf16392718_win32.dotx</Template>
  <TotalTime>92</TotalTime>
  <Pages>3</Pages>
  <Words>359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aviad twig</dc:creator>
  <cp:keywords/>
  <dc:description/>
  <cp:lastModifiedBy>aviad twig</cp:lastModifiedBy>
  <cp:revision>12</cp:revision>
  <dcterms:created xsi:type="dcterms:W3CDTF">2020-08-05T12:37:00Z</dcterms:created>
  <dcterms:modified xsi:type="dcterms:W3CDTF">2020-08-09T09:26:00Z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