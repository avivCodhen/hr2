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Bidi" w:hAnsiTheme="minorBidi"/>
          <w:sz w:val="24"/>
          <w:szCs w:val="24"/>
        </w:rPr>
        <w:alias w:val="שם קורות חיים"/>
        <w:tag w:val="שם קורות חיים"/>
        <w:id w:val="-924265653"/>
        <w:placeholder>
          <w:docPart w:val="4D5198B27FC9401496D211744471EF25"/>
        </w:placeholder>
        <w:docPartList>
          <w:docPartGallery w:val="Quick Parts"/>
          <w:docPartCategory w:val=" שם קורות חיים"/>
        </w:docPartList>
      </w:sdtPr>
      <w:sdtEndPr/>
      <w:sdtContent>
        <w:p w:rsidR="002C68BE" w:rsidRPr="000402A6" w:rsidRDefault="002C68BE" w:rsidP="000402A6">
          <w:pPr>
            <w:spacing w:line="240" w:lineRule="auto"/>
            <w:jc w:val="center"/>
            <w:rPr>
              <w:rFonts w:asciiTheme="minorBidi" w:hAnsiTheme="minorBidi"/>
              <w:sz w:val="28"/>
              <w:szCs w:val="28"/>
              <w:cs w:val="0"/>
            </w:rPr>
          </w:pPr>
        </w:p>
        <w:p w:rsidR="00CB1BFB" w:rsidRDefault="00CB1BFB" w:rsidP="000402A6">
          <w:pPr>
            <w:spacing w:line="240" w:lineRule="auto"/>
            <w:jc w:val="center"/>
            <w:rPr>
              <w:rFonts w:asciiTheme="minorBidi" w:hAnsiTheme="minorBidi"/>
              <w:b/>
              <w:bCs/>
              <w:sz w:val="24"/>
              <w:szCs w:val="24"/>
              <w:cs w:val="0"/>
            </w:rPr>
          </w:pPr>
          <w:r w:rsidRPr="000402A6">
            <w:rPr>
              <w:rFonts w:asciiTheme="minorBidi" w:hAnsiTheme="minorBidi"/>
              <w:b/>
              <w:bCs/>
              <w:sz w:val="24"/>
              <w:szCs w:val="24"/>
              <w:cs w:val="0"/>
            </w:rPr>
            <w:t xml:space="preserve">תהילה </w:t>
          </w:r>
          <w:r w:rsidR="00A30918">
            <w:rPr>
              <w:rFonts w:asciiTheme="minorBidi" w:hAnsiTheme="minorBidi" w:hint="cs"/>
              <w:b/>
              <w:bCs/>
              <w:sz w:val="24"/>
              <w:szCs w:val="24"/>
              <w:cs w:val="0"/>
            </w:rPr>
            <w:t>פיינגולד</w:t>
          </w:r>
        </w:p>
        <w:p w:rsidR="00A30E67" w:rsidRPr="000402A6" w:rsidRDefault="00410658" w:rsidP="000402A6">
          <w:pPr>
            <w:spacing w:line="240" w:lineRule="auto"/>
            <w:jc w:val="center"/>
            <w:rPr>
              <w:rFonts w:asciiTheme="minorBidi" w:hAnsiTheme="minorBidi"/>
              <w:b/>
              <w:bCs/>
              <w:sz w:val="24"/>
              <w:szCs w:val="24"/>
              <w:rtl w:val="0"/>
              <w:cs w:val="0"/>
            </w:rPr>
          </w:pPr>
          <w:r>
            <w:rPr>
              <w:rFonts w:asciiTheme="minorBidi" w:hAnsiTheme="minorBidi" w:hint="cs"/>
              <w:b/>
              <w:bCs/>
              <w:sz w:val="24"/>
              <w:szCs w:val="24"/>
              <w:cs w:val="0"/>
            </w:rPr>
            <w:t>052-712</w:t>
          </w:r>
          <w:r w:rsidR="00AB5130">
            <w:rPr>
              <w:rFonts w:asciiTheme="minorBidi" w:hAnsiTheme="minorBidi" w:hint="cs"/>
              <w:b/>
              <w:bCs/>
              <w:sz w:val="24"/>
              <w:szCs w:val="24"/>
              <w:cs w:val="0"/>
            </w:rPr>
            <w:t>5907</w:t>
          </w:r>
        </w:p>
        <w:p w:rsidR="00CB1BFB" w:rsidRPr="000402A6" w:rsidRDefault="00CB1BFB" w:rsidP="000402A6">
          <w:pPr>
            <w:spacing w:line="240" w:lineRule="auto"/>
            <w:jc w:val="center"/>
            <w:rPr>
              <w:rFonts w:asciiTheme="minorBidi" w:hAnsiTheme="minorBidi"/>
              <w:sz w:val="24"/>
              <w:szCs w:val="24"/>
              <w:rtl w:val="0"/>
              <w:cs w:val="0"/>
            </w:rPr>
          </w:pPr>
          <w:r w:rsidRPr="000402A6">
            <w:rPr>
              <w:rFonts w:asciiTheme="minorBidi" w:hAnsiTheme="minorBidi"/>
              <w:sz w:val="24"/>
              <w:szCs w:val="24"/>
              <w:cs w:val="0"/>
            </w:rPr>
            <w:t>מס' זהות: 207027541</w:t>
          </w:r>
        </w:p>
        <w:p w:rsidR="00CB1BFB" w:rsidRPr="000402A6" w:rsidRDefault="003B2CFD" w:rsidP="000402A6">
          <w:pPr>
            <w:spacing w:line="240" w:lineRule="auto"/>
            <w:jc w:val="center"/>
            <w:rPr>
              <w:rFonts w:asciiTheme="minorBidi" w:hAnsiTheme="minorBidi"/>
              <w:sz w:val="24"/>
              <w:szCs w:val="24"/>
              <w:rtl w:val="0"/>
              <w:cs w:val="0"/>
            </w:rPr>
          </w:pPr>
          <w:r>
            <w:rPr>
              <w:rFonts w:asciiTheme="minorBidi" w:hAnsiTheme="minorBidi" w:hint="cs"/>
              <w:sz w:val="24"/>
              <w:szCs w:val="24"/>
              <w:cs w:val="0"/>
            </w:rPr>
            <w:t>רמת אברהם, בית שמש</w:t>
          </w:r>
        </w:p>
        <w:p w:rsidR="002C68BE" w:rsidRPr="0017126E" w:rsidRDefault="00256622" w:rsidP="0017126E">
          <w:pPr>
            <w:spacing w:line="240" w:lineRule="auto"/>
            <w:jc w:val="center"/>
            <w:rPr>
              <w:rFonts w:asciiTheme="minorBidi" w:hAnsiTheme="minorBidi"/>
              <w:sz w:val="24"/>
              <w:szCs w:val="24"/>
              <w:cs w:val="0"/>
            </w:rPr>
          </w:pPr>
          <w:r>
            <w:rPr>
              <w:rFonts w:asciiTheme="minorBidi" w:hAnsiTheme="minorBidi" w:hint="cs"/>
              <w:b/>
              <w:bCs/>
              <w:sz w:val="24"/>
              <w:szCs w:val="24"/>
              <w:rtl w:val="0"/>
              <w:cs w:val="0"/>
            </w:rPr>
            <w:t>TP</w:t>
          </w:r>
          <w:r>
            <w:rPr>
              <w:rFonts w:asciiTheme="minorBidi" w:hAnsiTheme="minorBidi"/>
              <w:b/>
              <w:bCs/>
              <w:sz w:val="24"/>
              <w:szCs w:val="24"/>
              <w:rtl w:val="0"/>
              <w:cs w:val="0"/>
            </w:rPr>
            <w:t>59602@gmail.com</w:t>
          </w:r>
        </w:p>
      </w:sdtContent>
    </w:sdt>
    <w:p w:rsidR="002D160A" w:rsidRPr="002D160A" w:rsidRDefault="002D160A" w:rsidP="00F6613E">
      <w:pPr>
        <w:pStyle w:val="afa"/>
        <w:rPr>
          <w:rFonts w:asciiTheme="minorBidi" w:hAnsiTheme="minorBidi" w:cstheme="minorBidi"/>
          <w:b w:val="0"/>
          <w:bCs w:val="0"/>
          <w:color w:val="auto"/>
          <w:cs w:val="0"/>
          <w:lang w:val="he-IL"/>
        </w:rPr>
      </w:pPr>
      <w:r w:rsidRPr="002D160A">
        <w:rPr>
          <w:rFonts w:asciiTheme="minorBidi" w:hAnsiTheme="minorBidi" w:cstheme="minorBidi"/>
          <w:b w:val="0"/>
          <w:bCs w:val="0"/>
          <w:color w:val="auto"/>
          <w:cs w:val="0"/>
        </w:rPr>
        <w:t xml:space="preserve">מעוניינת </w:t>
      </w:r>
      <w:r w:rsidR="009E2100">
        <w:rPr>
          <w:rFonts w:asciiTheme="minorBidi" w:hAnsiTheme="minorBidi" w:cstheme="minorBidi"/>
          <w:b w:val="0"/>
          <w:bCs w:val="0"/>
          <w:color w:val="auto"/>
          <w:cs w:val="0"/>
        </w:rPr>
        <w:t>להשתלב בתפקיד בתחום</w:t>
      </w:r>
      <w:r w:rsidR="00F6613E">
        <w:rPr>
          <w:rFonts w:asciiTheme="minorBidi" w:hAnsiTheme="minorBidi" w:cstheme="minorBidi" w:hint="cs"/>
          <w:b w:val="0"/>
          <w:bCs w:val="0"/>
          <w:color w:val="auto"/>
          <w:cs w:val="0"/>
        </w:rPr>
        <w:t xml:space="preserve"> חשבות שכר והנהלת חשבונות</w:t>
      </w:r>
      <w:r w:rsidR="009E2100">
        <w:rPr>
          <w:rFonts w:asciiTheme="minorBidi" w:hAnsiTheme="minorBidi" w:cstheme="minorBidi" w:hint="cs"/>
          <w:b w:val="0"/>
          <w:bCs w:val="0"/>
          <w:color w:val="auto"/>
          <w:cs w:val="0"/>
        </w:rPr>
        <w:t>.</w:t>
      </w:r>
    </w:p>
    <w:p w:rsidR="002C68BE" w:rsidRPr="00161F7D" w:rsidRDefault="00B25BAB" w:rsidP="002D160A">
      <w:pPr>
        <w:pStyle w:val="afa"/>
        <w:rPr>
          <w:rFonts w:asciiTheme="minorBidi" w:hAnsiTheme="minorBidi" w:cstheme="minorBidi"/>
          <w:color w:val="auto"/>
          <w:sz w:val="26"/>
          <w:szCs w:val="26"/>
          <w:u w:val="single"/>
          <w:cs w:val="0"/>
        </w:rPr>
      </w:pPr>
      <w:r w:rsidRPr="00161F7D">
        <w:rPr>
          <w:rFonts w:asciiTheme="minorBidi" w:hAnsiTheme="minorBidi" w:cstheme="minorBidi"/>
          <w:color w:val="auto"/>
          <w:sz w:val="26"/>
          <w:szCs w:val="26"/>
          <w:u w:val="single"/>
          <w:cs w:val="0"/>
          <w:lang w:val="he-IL"/>
        </w:rPr>
        <w:t>השכלה</w:t>
      </w:r>
      <w:r w:rsidR="001B4126" w:rsidRPr="00161F7D">
        <w:rPr>
          <w:rFonts w:asciiTheme="minorBidi" w:hAnsiTheme="minorBidi" w:cstheme="minorBidi"/>
          <w:color w:val="auto"/>
          <w:sz w:val="26"/>
          <w:szCs w:val="26"/>
          <w:u w:val="single"/>
          <w:cs w:val="0"/>
        </w:rPr>
        <w:t>:</w:t>
      </w:r>
    </w:p>
    <w:p w:rsidR="008B7A57" w:rsidRPr="00BE61FA" w:rsidRDefault="008B7A57" w:rsidP="002D160A">
      <w:pPr>
        <w:pStyle w:val="afb"/>
        <w:ind w:left="705"/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u w:val="single"/>
          <w:cs w:val="0"/>
        </w:rPr>
      </w:pPr>
      <w:r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u w:val="single"/>
          <w:cs w:val="0"/>
        </w:rPr>
        <w:t xml:space="preserve">2016   </w:t>
      </w:r>
    </w:p>
    <w:p w:rsidR="009A3EA1" w:rsidRPr="00BE61FA" w:rsidRDefault="000402A6" w:rsidP="00ED490D">
      <w:pPr>
        <w:pStyle w:val="afb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 w:hint="cs"/>
          <w:color w:val="2F2B20" w:themeColor="text1"/>
          <w:sz w:val="24"/>
          <w:szCs w:val="24"/>
          <w:cs w:val="0"/>
        </w:rPr>
        <w:t xml:space="preserve">       </w:t>
      </w:r>
      <w:r w:rsidR="008B7A57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>בדיקות ת</w:t>
      </w:r>
      <w:r w:rsidR="00CB1BFB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>ו</w:t>
      </w:r>
      <w:r w:rsidR="008B7A57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>כנה</w:t>
      </w:r>
      <w:r w:rsidR="002D160A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 xml:space="preserve"> </w:t>
      </w:r>
      <w:r w:rsidR="002D160A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rtl w:val="0"/>
          <w:cs w:val="0"/>
        </w:rPr>
        <w:t>QA</w:t>
      </w:r>
      <w:r w:rsidR="008B7A57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 xml:space="preserve">- </w:t>
      </w:r>
      <w:r w:rsidR="008B7A57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cs w:val="0"/>
        </w:rPr>
        <w:t>תעודת גמר מטעם ה</w:t>
      </w:r>
      <w:r w:rsidR="002D160A" w:rsidRPr="00BE61FA">
        <w:rPr>
          <w:rFonts w:asciiTheme="minorBidi" w:hAnsiTheme="minorBidi" w:cstheme="minorBidi" w:hint="cs"/>
          <w:b/>
          <w:bCs w:val="0"/>
          <w:color w:val="2F2B20" w:themeColor="text1"/>
          <w:sz w:val="24"/>
          <w:szCs w:val="24"/>
          <w:cs w:val="0"/>
        </w:rPr>
        <w:t>-</w:t>
      </w:r>
      <w:r w:rsidR="008B7A57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 xml:space="preserve"> </w:t>
      </w:r>
      <w:r w:rsidR="008B7A57" w:rsidRPr="00BE61FA">
        <w:rPr>
          <w:rFonts w:asciiTheme="minorBidi" w:hAnsiTheme="minorBidi" w:cstheme="minorBidi"/>
          <w:color w:val="2F2B20" w:themeColor="text1"/>
          <w:sz w:val="24"/>
          <w:szCs w:val="24"/>
          <w:rtl w:val="0"/>
          <w:cs w:val="0"/>
        </w:rPr>
        <w:t>ISTQB</w:t>
      </w:r>
      <w:r w:rsidR="008B7A57" w:rsidRPr="00BE61FA">
        <w:rPr>
          <w:rFonts w:asciiTheme="minorBidi" w:hAnsiTheme="minorBidi" w:cstheme="minorBidi"/>
          <w:color w:val="2F2B20" w:themeColor="text1"/>
          <w:sz w:val="24"/>
          <w:szCs w:val="24"/>
          <w:cs w:val="0"/>
        </w:rPr>
        <w:t xml:space="preserve"> </w:t>
      </w:r>
      <w:r w:rsidR="008B7A57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cs w:val="0"/>
        </w:rPr>
        <w:t>ומ</w:t>
      </w:r>
      <w:r w:rsidRPr="00BE61FA">
        <w:rPr>
          <w:rFonts w:asciiTheme="minorBidi" w:hAnsiTheme="minorBidi" w:cstheme="minorBidi" w:hint="cs"/>
          <w:b/>
          <w:bCs w:val="0"/>
          <w:color w:val="2F2B20" w:themeColor="text1"/>
          <w:sz w:val="24"/>
          <w:szCs w:val="24"/>
          <w:cs w:val="0"/>
        </w:rPr>
        <w:t>מ</w:t>
      </w:r>
      <w:r w:rsidR="008B7A57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cs w:val="0"/>
        </w:rPr>
        <w:t>שרד התמ</w:t>
      </w:r>
      <w:r w:rsidR="00267303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cs w:val="0"/>
        </w:rPr>
        <w:t>"</w:t>
      </w:r>
      <w:r w:rsidR="008B7A57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cs w:val="0"/>
        </w:rPr>
        <w:t>ת</w:t>
      </w:r>
      <w:r w:rsidR="00ED490D" w:rsidRPr="00BE61FA">
        <w:rPr>
          <w:rFonts w:asciiTheme="minorBidi" w:hAnsiTheme="minorBidi" w:cstheme="minorBidi" w:hint="cs"/>
          <w:b/>
          <w:bCs w:val="0"/>
          <w:color w:val="2F2B20" w:themeColor="text1"/>
          <w:sz w:val="24"/>
          <w:szCs w:val="24"/>
          <w:cs w:val="0"/>
        </w:rPr>
        <w:t>.</w:t>
      </w:r>
      <w:r w:rsidR="008B7A57" w:rsidRPr="00BE61FA">
        <w:rPr>
          <w:rFonts w:asciiTheme="minorBidi" w:hAnsiTheme="minorBidi" w:cstheme="minorBidi"/>
          <w:b/>
          <w:bCs w:val="0"/>
          <w:color w:val="2F2B20" w:themeColor="text1"/>
          <w:sz w:val="24"/>
          <w:szCs w:val="24"/>
          <w:cs w:val="0"/>
        </w:rPr>
        <w:t xml:space="preserve"> </w:t>
      </w:r>
    </w:p>
    <w:p w:rsidR="008B7A57" w:rsidRPr="00BE61FA" w:rsidRDefault="008B7A57" w:rsidP="00EC5B38">
      <w:pPr>
        <w:pStyle w:val="afb"/>
        <w:ind w:left="705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u w:val="single"/>
          <w:cs w:val="0"/>
        </w:rPr>
      </w:pP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u w:val="single"/>
          <w:cs w:val="0"/>
        </w:rPr>
        <w:t xml:space="preserve">2015  </w:t>
      </w:r>
    </w:p>
    <w:p w:rsidR="008B7A57" w:rsidRPr="00BE61FA" w:rsidRDefault="00CB1BFB" w:rsidP="002D160A">
      <w:pPr>
        <w:pStyle w:val="afb"/>
        <w:ind w:left="720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  <w:t>הנהלת חשבונות 1,2,3</w:t>
      </w:r>
      <w:r w:rsidR="008B7A57" w:rsidRPr="00BE61FA"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  <w:t xml:space="preserve">– </w:t>
      </w:r>
      <w:r w:rsidR="008B7A57"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 xml:space="preserve">תעודה ממשרד </w:t>
      </w: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>התמ"ת</w:t>
      </w:r>
      <w:r w:rsidR="00161F7D" w:rsidRPr="00BE61FA">
        <w:rPr>
          <w:rFonts w:asciiTheme="minorBidi" w:hAnsiTheme="minorBidi" w:cstheme="minorBidi" w:hint="cs"/>
          <w:b/>
          <w:bCs w:val="0"/>
          <w:color w:val="232018" w:themeColor="text1" w:themeShade="BF"/>
          <w:sz w:val="24"/>
          <w:szCs w:val="24"/>
          <w:cs w:val="0"/>
        </w:rPr>
        <w:t>.</w:t>
      </w:r>
    </w:p>
    <w:p w:rsidR="008B7A57" w:rsidRPr="00BE61FA" w:rsidRDefault="001B4126" w:rsidP="002D160A">
      <w:pPr>
        <w:pStyle w:val="afb"/>
        <w:ind w:left="705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  <w:t xml:space="preserve"> </w:t>
      </w:r>
      <w:r w:rsidR="008B7A57"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>וקורס הנהלת חשבונות מעשי</w:t>
      </w: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>.</w:t>
      </w:r>
    </w:p>
    <w:p w:rsidR="008B7A57" w:rsidRPr="00BE61FA" w:rsidRDefault="008B7A57" w:rsidP="00161F7D">
      <w:pPr>
        <w:pStyle w:val="afb"/>
        <w:ind w:left="705"/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  <w:t xml:space="preserve">חשבות שכר- </w:t>
      </w: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>תעודה מטעם לשכת רואי חשבון</w:t>
      </w:r>
      <w:r w:rsidR="001B4126"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>.</w:t>
      </w:r>
    </w:p>
    <w:p w:rsidR="008B7A57" w:rsidRPr="00BE61FA" w:rsidRDefault="001B4126" w:rsidP="00161F7D">
      <w:pPr>
        <w:pStyle w:val="afb"/>
        <w:ind w:left="705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  <w:t xml:space="preserve"> </w:t>
      </w:r>
      <w:r w:rsidR="008B7A57"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>וכן לימודי כל מקצועות ניהול משאבי אנוש ומנהל</w:t>
      </w:r>
      <w:r w:rsidR="00161F7D" w:rsidRPr="00BE61FA">
        <w:rPr>
          <w:rFonts w:asciiTheme="minorBidi" w:hAnsiTheme="minorBidi" w:cstheme="minorBidi" w:hint="cs"/>
          <w:b/>
          <w:bCs w:val="0"/>
          <w:color w:val="232018" w:themeColor="text1" w:themeShade="BF"/>
          <w:sz w:val="24"/>
          <w:szCs w:val="24"/>
          <w:cs w:val="0"/>
        </w:rPr>
        <w:t>, ידע במיסים.</w:t>
      </w:r>
    </w:p>
    <w:p w:rsidR="001B4126" w:rsidRPr="00BE61FA" w:rsidRDefault="001B4126" w:rsidP="002D160A">
      <w:pPr>
        <w:pStyle w:val="afb"/>
        <w:ind w:left="705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 xml:space="preserve"> </w:t>
      </w:r>
      <w:r w:rsidRPr="00BE61FA">
        <w:rPr>
          <w:rFonts w:asciiTheme="minorBidi" w:hAnsiTheme="minorBidi" w:cstheme="minorBidi"/>
          <w:color w:val="232018" w:themeColor="text1" w:themeShade="BF"/>
          <w:sz w:val="24"/>
          <w:szCs w:val="24"/>
          <w:cs w:val="0"/>
        </w:rPr>
        <w:t>מזכירות רגילה ורפואית-</w:t>
      </w: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 xml:space="preserve"> תעודה מטעם משרד התמ"ת במכללת יעדים.</w:t>
      </w:r>
    </w:p>
    <w:p w:rsidR="000402A6" w:rsidRPr="00BE61FA" w:rsidRDefault="000402A6" w:rsidP="002D160A">
      <w:pPr>
        <w:pStyle w:val="afb"/>
        <w:ind w:left="705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</w:p>
    <w:p w:rsidR="001B4126" w:rsidRPr="00BE61FA" w:rsidRDefault="001B4126" w:rsidP="002D160A">
      <w:pPr>
        <w:pStyle w:val="afb"/>
        <w:ind w:left="705"/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</w:pP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 xml:space="preserve"> </w:t>
      </w:r>
      <w:r w:rsidR="000402A6" w:rsidRPr="00BE61FA">
        <w:rPr>
          <w:rFonts w:asciiTheme="minorBidi" w:hAnsiTheme="minorBidi" w:cstheme="minorBidi" w:hint="cs"/>
          <w:b/>
          <w:bCs w:val="0"/>
          <w:color w:val="232018" w:themeColor="text1" w:themeShade="BF"/>
          <w:sz w:val="24"/>
          <w:szCs w:val="24"/>
          <w:cs w:val="0"/>
        </w:rPr>
        <w:t>כל הלימודים והקורסים הסתיימו בהישגים גבוהים במיוחד, בהצלחה ובהצטיינות.</w:t>
      </w:r>
      <w:r w:rsidRPr="00BE61FA">
        <w:rPr>
          <w:rFonts w:asciiTheme="minorBidi" w:hAnsiTheme="minorBidi" w:cstheme="minorBidi"/>
          <w:b/>
          <w:bCs w:val="0"/>
          <w:color w:val="232018" w:themeColor="text1" w:themeShade="BF"/>
          <w:sz w:val="24"/>
          <w:szCs w:val="24"/>
          <w:cs w:val="0"/>
        </w:rPr>
        <w:t xml:space="preserve">         </w:t>
      </w:r>
    </w:p>
    <w:p w:rsidR="008B7A57" w:rsidRPr="003B2CFD" w:rsidRDefault="008B7A57" w:rsidP="003B2CFD">
      <w:pPr>
        <w:tabs>
          <w:tab w:val="left" w:pos="8082"/>
        </w:tabs>
        <w:spacing w:line="240" w:lineRule="auto"/>
        <w:rPr>
          <w:rFonts w:asciiTheme="minorBidi" w:hAnsiTheme="minorBidi"/>
          <w:sz w:val="24"/>
          <w:szCs w:val="24"/>
          <w:u w:val="single"/>
          <w:cs w:val="0"/>
        </w:rPr>
      </w:pPr>
      <w:r w:rsidRPr="002D160A">
        <w:rPr>
          <w:rFonts w:asciiTheme="minorBidi" w:hAnsiTheme="minorBidi"/>
          <w:sz w:val="24"/>
          <w:szCs w:val="24"/>
          <w:cs w:val="0"/>
        </w:rPr>
        <w:t xml:space="preserve"> </w:t>
      </w:r>
    </w:p>
    <w:p w:rsidR="00F44155" w:rsidRDefault="00F44155" w:rsidP="000402A6">
      <w:pPr>
        <w:spacing w:line="240" w:lineRule="auto"/>
        <w:rPr>
          <w:rFonts w:asciiTheme="minorBidi" w:hAnsiTheme="minorBidi"/>
          <w:b/>
          <w:bCs/>
          <w:sz w:val="26"/>
          <w:szCs w:val="26"/>
          <w:u w:val="single"/>
          <w:cs w:val="0"/>
        </w:rPr>
      </w:pPr>
      <w:r w:rsidRPr="00470395">
        <w:rPr>
          <w:rFonts w:asciiTheme="minorBidi" w:hAnsiTheme="minorBidi" w:hint="cs"/>
          <w:b/>
          <w:bCs/>
          <w:sz w:val="26"/>
          <w:szCs w:val="26"/>
          <w:u w:val="single"/>
          <w:cs w:val="0"/>
        </w:rPr>
        <w:t>ניסיון תעסוקתי:</w:t>
      </w:r>
    </w:p>
    <w:p w:rsidR="00EC5B38" w:rsidRPr="0022331D" w:rsidRDefault="00EC5B38" w:rsidP="0022331D">
      <w:pPr>
        <w:spacing w:line="276" w:lineRule="auto"/>
        <w:rPr>
          <w:rFonts w:asciiTheme="minorBidi" w:hAnsiTheme="minorBidi"/>
          <w:sz w:val="24"/>
          <w:szCs w:val="24"/>
          <w:u w:val="single"/>
          <w:cs w:val="0"/>
        </w:rPr>
      </w:pPr>
      <w:r w:rsidRPr="00EC5B38">
        <w:rPr>
          <w:rFonts w:asciiTheme="minorBidi" w:hAnsiTheme="minorBidi" w:hint="cs"/>
          <w:sz w:val="24"/>
          <w:szCs w:val="24"/>
          <w:u w:val="single"/>
          <w:cs w:val="0"/>
        </w:rPr>
        <w:t>2018- היום</w:t>
      </w:r>
      <w:r w:rsidR="0022331D">
        <w:rPr>
          <w:rFonts w:asciiTheme="minorBidi" w:hAnsiTheme="minorBidi" w:hint="cs"/>
          <w:sz w:val="24"/>
          <w:szCs w:val="24"/>
          <w:u w:val="single"/>
          <w:cs w:val="0"/>
        </w:rPr>
        <w:t xml:space="preserve"> - </w:t>
      </w:r>
      <w:r w:rsidR="0022331D">
        <w:rPr>
          <w:rFonts w:ascii="Arial" w:hAnsi="Arial" w:cs="Arial" w:hint="cs"/>
          <w:color w:val="000000"/>
          <w:sz w:val="24"/>
          <w:szCs w:val="24"/>
          <w:u w:val="single"/>
          <w:shd w:val="clear" w:color="auto" w:fill="FFFFFF"/>
          <w:cs w:val="0"/>
        </w:rPr>
        <w:t>מ</w:t>
      </w:r>
      <w:r w:rsidRPr="00EC5B38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cs w:val="0"/>
        </w:rPr>
        <w:t xml:space="preserve">נהלת חשבונות </w:t>
      </w:r>
      <w:r w:rsidRPr="00EC5B38">
        <w:rPr>
          <w:rFonts w:ascii="Arial" w:hAnsi="Arial" w:cs="Arial" w:hint="cs"/>
          <w:color w:val="000000"/>
          <w:sz w:val="24"/>
          <w:szCs w:val="24"/>
          <w:u w:val="single"/>
          <w:shd w:val="clear" w:color="auto" w:fill="FFFFFF"/>
          <w:cs w:val="0"/>
        </w:rPr>
        <w:t>וחשבת שכר אצל שח"ף אורי זזון בע"מ</w:t>
      </w:r>
    </w:p>
    <w:p w:rsidR="00EC5B38" w:rsidRPr="0022331D" w:rsidRDefault="00EC5B38" w:rsidP="0022331D">
      <w:pPr>
        <w:spacing w:line="240" w:lineRule="auto"/>
        <w:rPr>
          <w:rFonts w:asciiTheme="minorBidi" w:hAnsiTheme="minorBidi"/>
          <w:sz w:val="24"/>
          <w:szCs w:val="24"/>
          <w:u w:val="single"/>
          <w:cs w:val="0"/>
        </w:rPr>
      </w:pPr>
      <w:r w:rsidRPr="00EC5B38">
        <w:rPr>
          <w:rFonts w:asciiTheme="minorBidi" w:hAnsiTheme="minorBidi" w:hint="cs"/>
          <w:sz w:val="24"/>
          <w:szCs w:val="24"/>
          <w:u w:val="single"/>
          <w:cs w:val="0"/>
        </w:rPr>
        <w:t>2016- 2018</w:t>
      </w:r>
      <w:bookmarkStart w:id="1" w:name="_Hlk167164"/>
      <w:r w:rsidR="0022331D">
        <w:rPr>
          <w:rFonts w:asciiTheme="minorBidi" w:hAnsiTheme="minorBidi" w:hint="cs"/>
          <w:sz w:val="24"/>
          <w:szCs w:val="24"/>
          <w:u w:val="single"/>
          <w:cs w:val="0"/>
        </w:rPr>
        <w:t xml:space="preserve"> - </w:t>
      </w:r>
      <w:r w:rsidRPr="00EC5B38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cs w:val="0"/>
        </w:rPr>
        <w:t xml:space="preserve">מנהלת חשבונות </w:t>
      </w:r>
      <w:r w:rsidRPr="00EC5B38">
        <w:rPr>
          <w:rFonts w:ascii="Arial" w:hAnsi="Arial" w:cs="Arial" w:hint="cs"/>
          <w:color w:val="000000"/>
          <w:sz w:val="24"/>
          <w:szCs w:val="24"/>
          <w:u w:val="single"/>
          <w:shd w:val="clear" w:color="auto" w:fill="FFFFFF"/>
          <w:cs w:val="0"/>
        </w:rPr>
        <w:t>וחשבת שכר אצל טל דיל רו"ח</w:t>
      </w:r>
      <w:r w:rsidRPr="0047039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rtl w:val="0"/>
          <w:cs w:val="0"/>
        </w:rPr>
        <w:t> </w:t>
      </w:r>
      <w:bookmarkEnd w:id="1"/>
    </w:p>
    <w:p w:rsidR="00EC5B38" w:rsidRDefault="00EC5B38" w:rsidP="00EC5B38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  <w:cs w:val="0"/>
        </w:rPr>
      </w:pPr>
      <w:r>
        <w:rPr>
          <w:rFonts w:ascii="Arial" w:hAnsi="Arial" w:cs="Arial" w:hint="cs"/>
          <w:color w:val="000000"/>
          <w:sz w:val="24"/>
          <w:szCs w:val="24"/>
          <w:shd w:val="clear" w:color="auto" w:fill="FFFFFF"/>
          <w:cs w:val="0"/>
        </w:rPr>
        <w:t>במסגרת התפקיד צברתי נ</w:t>
      </w:r>
      <w:r w:rsidR="0022331D">
        <w:rPr>
          <w:rFonts w:ascii="Arial" w:hAnsi="Arial" w:cs="Arial" w:hint="cs"/>
          <w:color w:val="000000"/>
          <w:sz w:val="24"/>
          <w:szCs w:val="24"/>
          <w:shd w:val="clear" w:color="auto" w:fill="FFFFFF"/>
          <w:cs w:val="0"/>
        </w:rPr>
        <w:t>י</w:t>
      </w:r>
      <w:r>
        <w:rPr>
          <w:rFonts w:ascii="Arial" w:hAnsi="Arial" w:cs="Arial" w:hint="cs"/>
          <w:color w:val="000000"/>
          <w:sz w:val="24"/>
          <w:szCs w:val="24"/>
          <w:shd w:val="clear" w:color="auto" w:fill="FFFFFF"/>
          <w:cs w:val="0"/>
        </w:rPr>
        <w:t>סיון רב במגוון תחומים:</w:t>
      </w:r>
    </w:p>
    <w:p w:rsidR="0022331D" w:rsidRDefault="0022331D" w:rsidP="0022331D">
      <w:pPr>
        <w:spacing w:line="276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>ה</w:t>
      </w:r>
      <w:r w:rsidR="00EC5B38">
        <w:rPr>
          <w:rFonts w:asciiTheme="minorBidi" w:hAnsiTheme="minorBidi" w:hint="cs"/>
          <w:sz w:val="24"/>
          <w:szCs w:val="24"/>
          <w:cs w:val="0"/>
        </w:rPr>
        <w:t xml:space="preserve">נהלת חשבונות כפולה וחד צידית, </w:t>
      </w:r>
      <w:r>
        <w:rPr>
          <w:rFonts w:asciiTheme="minorBidi" w:hAnsiTheme="minorBidi" w:hint="cs"/>
          <w:sz w:val="24"/>
          <w:szCs w:val="24"/>
          <w:cs w:val="0"/>
        </w:rPr>
        <w:t>התאמות ספקים, לקוחות בנקים וקופות.</w:t>
      </w:r>
    </w:p>
    <w:p w:rsidR="0022331D" w:rsidRDefault="00EC5B38" w:rsidP="0022331D">
      <w:pPr>
        <w:spacing w:line="276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 xml:space="preserve">ניהול כל תחומי המשרד, דיווחים מקוונים, טיפול יסודי במוסדות (ביטוח לאומי, מס הכנסה, ומע"מ) </w:t>
      </w:r>
    </w:p>
    <w:p w:rsidR="0022331D" w:rsidRDefault="0022331D" w:rsidP="0022331D">
      <w:pPr>
        <w:spacing w:line="276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>הכנת מש</w:t>
      </w:r>
      <w:r w:rsidR="00EC5B38">
        <w:rPr>
          <w:rFonts w:asciiTheme="minorBidi" w:hAnsiTheme="minorBidi" w:hint="cs"/>
          <w:sz w:val="24"/>
          <w:szCs w:val="24"/>
          <w:cs w:val="0"/>
        </w:rPr>
        <w:t>כורות</w:t>
      </w:r>
      <w:r>
        <w:rPr>
          <w:rFonts w:asciiTheme="minorBidi" w:hAnsiTheme="minorBidi" w:hint="cs"/>
          <w:sz w:val="24"/>
          <w:szCs w:val="24"/>
          <w:cs w:val="0"/>
        </w:rPr>
        <w:t xml:space="preserve"> לעצמאים וחברות.</w:t>
      </w:r>
    </w:p>
    <w:p w:rsidR="00EC5B38" w:rsidRDefault="00EC5B38" w:rsidP="0022331D">
      <w:pPr>
        <w:spacing w:line="276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>הכנת מאזן חברה לביקורת רואה חשבון.</w:t>
      </w:r>
    </w:p>
    <w:p w:rsidR="00EC5B38" w:rsidRPr="00410658" w:rsidRDefault="00EC5B38" w:rsidP="00EC5B38">
      <w:pPr>
        <w:spacing w:line="276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>שליטה נרחבת בתוכנת שע"מ.</w:t>
      </w:r>
    </w:p>
    <w:p w:rsidR="0022331D" w:rsidRDefault="0022331D" w:rsidP="00161F7D">
      <w:pPr>
        <w:spacing w:after="0" w:line="240" w:lineRule="auto"/>
        <w:rPr>
          <w:rFonts w:asciiTheme="minorBidi" w:hAnsiTheme="minorBidi"/>
          <w:b/>
          <w:bCs/>
          <w:sz w:val="26"/>
          <w:szCs w:val="26"/>
          <w:u w:val="single"/>
          <w:cs w:val="0"/>
        </w:rPr>
      </w:pPr>
    </w:p>
    <w:p w:rsidR="002C68BE" w:rsidRPr="00161F7D" w:rsidRDefault="008B7A57" w:rsidP="00161F7D">
      <w:pPr>
        <w:spacing w:after="0" w:line="240" w:lineRule="auto"/>
        <w:rPr>
          <w:rFonts w:asciiTheme="minorBidi" w:hAnsiTheme="minorBidi"/>
          <w:b/>
          <w:bCs/>
          <w:sz w:val="26"/>
          <w:szCs w:val="26"/>
          <w:u w:val="single"/>
          <w:cs w:val="0"/>
        </w:rPr>
      </w:pPr>
      <w:r w:rsidRPr="00161F7D">
        <w:rPr>
          <w:rFonts w:asciiTheme="minorBidi" w:hAnsiTheme="minorBidi"/>
          <w:b/>
          <w:bCs/>
          <w:sz w:val="26"/>
          <w:szCs w:val="26"/>
          <w:u w:val="single"/>
          <w:cs w:val="0"/>
        </w:rPr>
        <w:t>ישומי מחשב:</w:t>
      </w:r>
    </w:p>
    <w:p w:rsidR="00161F7D" w:rsidRDefault="008B7A57" w:rsidP="00161F7D">
      <w:pPr>
        <w:tabs>
          <w:tab w:val="left" w:pos="1511"/>
        </w:tabs>
        <w:spacing w:line="240" w:lineRule="auto"/>
        <w:rPr>
          <w:rFonts w:asciiTheme="minorBidi" w:hAnsiTheme="minorBidi"/>
          <w:sz w:val="24"/>
          <w:szCs w:val="24"/>
          <w:cs w:val="0"/>
        </w:rPr>
      </w:pPr>
      <w:r w:rsidRPr="002D160A">
        <w:rPr>
          <w:rFonts w:asciiTheme="minorBidi" w:hAnsiTheme="minorBidi"/>
          <w:sz w:val="24"/>
          <w:szCs w:val="24"/>
          <w:cs w:val="0"/>
        </w:rPr>
        <w:t xml:space="preserve">שליטה </w:t>
      </w:r>
      <w:r w:rsidR="001B4126" w:rsidRPr="002D160A">
        <w:rPr>
          <w:rFonts w:asciiTheme="minorBidi" w:hAnsiTheme="minorBidi"/>
          <w:sz w:val="24"/>
          <w:szCs w:val="24"/>
          <w:cs w:val="0"/>
        </w:rPr>
        <w:t xml:space="preserve">מצויינת </w:t>
      </w:r>
      <w:r w:rsidRPr="002D160A">
        <w:rPr>
          <w:rFonts w:asciiTheme="minorBidi" w:hAnsiTheme="minorBidi"/>
          <w:sz w:val="24"/>
          <w:szCs w:val="24"/>
          <w:cs w:val="0"/>
        </w:rPr>
        <w:t>בתוכנות אופיס</w:t>
      </w:r>
      <w:r w:rsidR="00161F7D">
        <w:rPr>
          <w:rFonts w:asciiTheme="minorBidi" w:hAnsiTheme="minorBidi"/>
          <w:sz w:val="24"/>
          <w:szCs w:val="24"/>
          <w:cs w:val="0"/>
        </w:rPr>
        <w:t>, שליטה מעולה באקסל</w:t>
      </w:r>
      <w:r w:rsidR="00161F7D">
        <w:rPr>
          <w:rFonts w:asciiTheme="minorBidi" w:hAnsiTheme="minorBidi" w:hint="cs"/>
          <w:sz w:val="24"/>
          <w:szCs w:val="24"/>
          <w:cs w:val="0"/>
        </w:rPr>
        <w:t>.</w:t>
      </w:r>
    </w:p>
    <w:p w:rsidR="009E2100" w:rsidRDefault="009E2100" w:rsidP="00F44155">
      <w:pPr>
        <w:tabs>
          <w:tab w:val="left" w:pos="1511"/>
        </w:tabs>
        <w:spacing w:line="240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>שליטה מקיפה ומצוינת בחשבשבת</w:t>
      </w:r>
      <w:r w:rsidR="00EC5B38">
        <w:rPr>
          <w:rFonts w:asciiTheme="minorBidi" w:hAnsiTheme="minorBidi" w:hint="cs"/>
          <w:sz w:val="24"/>
          <w:szCs w:val="24"/>
          <w:cs w:val="0"/>
        </w:rPr>
        <w:t>,</w:t>
      </w:r>
      <w:r>
        <w:rPr>
          <w:rFonts w:asciiTheme="minorBidi" w:hAnsiTheme="minorBidi" w:hint="cs"/>
          <w:sz w:val="24"/>
          <w:szCs w:val="24"/>
          <w:cs w:val="0"/>
        </w:rPr>
        <w:t xml:space="preserve"> ריווחית</w:t>
      </w:r>
      <w:r w:rsidR="00EC5B38">
        <w:rPr>
          <w:rFonts w:asciiTheme="minorBidi" w:hAnsiTheme="minorBidi" w:hint="cs"/>
          <w:sz w:val="24"/>
          <w:szCs w:val="24"/>
          <w:cs w:val="0"/>
        </w:rPr>
        <w:t>,</w:t>
      </w:r>
      <w:r>
        <w:rPr>
          <w:rFonts w:asciiTheme="minorBidi" w:hAnsiTheme="minorBidi" w:hint="cs"/>
          <w:sz w:val="24"/>
          <w:szCs w:val="24"/>
          <w:cs w:val="0"/>
        </w:rPr>
        <w:t xml:space="preserve"> עוקץ</w:t>
      </w:r>
      <w:r w:rsidR="00EC5B38">
        <w:rPr>
          <w:rFonts w:asciiTheme="minorBidi" w:hAnsiTheme="minorBidi" w:hint="cs"/>
          <w:sz w:val="24"/>
          <w:szCs w:val="24"/>
          <w:cs w:val="0"/>
        </w:rPr>
        <w:t>,</w:t>
      </w:r>
      <w:r w:rsidR="00F44155">
        <w:rPr>
          <w:rFonts w:asciiTheme="minorBidi" w:hAnsiTheme="minorBidi" w:hint="cs"/>
          <w:sz w:val="24"/>
          <w:szCs w:val="24"/>
          <w:cs w:val="0"/>
        </w:rPr>
        <w:t xml:space="preserve"> ושיקלולית</w:t>
      </w:r>
      <w:r>
        <w:rPr>
          <w:rFonts w:asciiTheme="minorBidi" w:hAnsiTheme="minorBidi" w:hint="cs"/>
          <w:sz w:val="24"/>
          <w:szCs w:val="24"/>
          <w:cs w:val="0"/>
        </w:rPr>
        <w:t>.</w:t>
      </w:r>
    </w:p>
    <w:p w:rsidR="003B2CFD" w:rsidRDefault="00EC5B38" w:rsidP="003B2CFD">
      <w:pPr>
        <w:tabs>
          <w:tab w:val="left" w:pos="1511"/>
        </w:tabs>
        <w:spacing w:line="240" w:lineRule="auto"/>
        <w:rPr>
          <w:rFonts w:asciiTheme="minorBidi" w:hAnsiTheme="minorBidi"/>
          <w:sz w:val="24"/>
          <w:szCs w:val="24"/>
          <w:cs w:val="0"/>
        </w:rPr>
      </w:pPr>
      <w:r>
        <w:rPr>
          <w:rFonts w:asciiTheme="minorBidi" w:hAnsiTheme="minorBidi" w:hint="cs"/>
          <w:sz w:val="24"/>
          <w:szCs w:val="24"/>
          <w:cs w:val="0"/>
        </w:rPr>
        <w:t>שליטה מלאה בתוכנות הנה"ח</w:t>
      </w:r>
      <w:r w:rsidR="0022331D">
        <w:rPr>
          <w:rFonts w:asciiTheme="minorBidi" w:hAnsiTheme="minorBidi" w:hint="cs"/>
          <w:sz w:val="24"/>
          <w:szCs w:val="24"/>
          <w:cs w:val="0"/>
        </w:rPr>
        <w:t xml:space="preserve"> ארדני</w:t>
      </w:r>
      <w:r>
        <w:rPr>
          <w:rFonts w:asciiTheme="minorBidi" w:hAnsiTheme="minorBidi" w:hint="cs"/>
          <w:sz w:val="24"/>
          <w:szCs w:val="24"/>
          <w:cs w:val="0"/>
        </w:rPr>
        <w:t>- ניהולית, רבגונית.</w:t>
      </w:r>
    </w:p>
    <w:p w:rsidR="00557E06" w:rsidRPr="00557E06" w:rsidRDefault="00557E06" w:rsidP="003B2CFD">
      <w:pPr>
        <w:tabs>
          <w:tab w:val="left" w:pos="1511"/>
        </w:tabs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cs w:val="0"/>
        </w:rPr>
      </w:pPr>
      <w:r w:rsidRPr="00557E06">
        <w:rPr>
          <w:rFonts w:asciiTheme="minorBidi" w:hAnsiTheme="minorBidi"/>
          <w:b/>
          <w:bCs/>
          <w:sz w:val="24"/>
          <w:szCs w:val="24"/>
          <w:u w:val="single"/>
          <w:cs w:val="0"/>
        </w:rPr>
        <w:t>כישורים:</w:t>
      </w:r>
    </w:p>
    <w:p w:rsidR="00557E06" w:rsidRPr="00557E06" w:rsidRDefault="00557E06" w:rsidP="00557E06">
      <w:pPr>
        <w:tabs>
          <w:tab w:val="left" w:pos="1511"/>
        </w:tabs>
        <w:spacing w:line="240" w:lineRule="auto"/>
        <w:rPr>
          <w:rFonts w:asciiTheme="minorBidi" w:hAnsiTheme="minorBidi"/>
          <w:sz w:val="24"/>
          <w:szCs w:val="24"/>
          <w:cs w:val="0"/>
        </w:rPr>
      </w:pPr>
      <w:r w:rsidRPr="00557E06">
        <w:rPr>
          <w:rFonts w:asciiTheme="minorBidi" w:hAnsiTheme="minorBidi"/>
          <w:sz w:val="24"/>
          <w:szCs w:val="24"/>
          <w:cs w:val="0"/>
        </w:rPr>
        <w:t xml:space="preserve">מוסר עבודה גבוה, אחראית, מאורגנת, </w:t>
      </w:r>
      <w:r w:rsidR="00EC5B38">
        <w:rPr>
          <w:rFonts w:asciiTheme="minorBidi" w:hAnsiTheme="minorBidi"/>
          <w:sz w:val="24"/>
          <w:szCs w:val="24"/>
          <w:cs w:val="0"/>
        </w:rPr>
        <w:t xml:space="preserve">שקולה, יכולת ארגון מעולה, </w:t>
      </w:r>
      <w:r w:rsidR="00EC5B38">
        <w:rPr>
          <w:rFonts w:asciiTheme="minorBidi" w:hAnsiTheme="minorBidi" w:hint="cs"/>
          <w:sz w:val="24"/>
          <w:szCs w:val="24"/>
          <w:cs w:val="0"/>
        </w:rPr>
        <w:t>זריזות</w:t>
      </w:r>
      <w:r w:rsidRPr="00557E06">
        <w:rPr>
          <w:rFonts w:asciiTheme="minorBidi" w:hAnsiTheme="minorBidi" w:hint="cs"/>
          <w:sz w:val="24"/>
          <w:szCs w:val="24"/>
          <w:cs w:val="0"/>
        </w:rPr>
        <w:t>.</w:t>
      </w:r>
    </w:p>
    <w:p w:rsidR="00557E06" w:rsidRPr="00557E06" w:rsidRDefault="00557E06" w:rsidP="00557E06">
      <w:pPr>
        <w:tabs>
          <w:tab w:val="left" w:pos="1511"/>
        </w:tabs>
        <w:spacing w:line="240" w:lineRule="auto"/>
        <w:rPr>
          <w:rFonts w:asciiTheme="minorBidi" w:hAnsiTheme="minorBidi"/>
          <w:sz w:val="24"/>
          <w:szCs w:val="24"/>
          <w:cs w:val="0"/>
        </w:rPr>
      </w:pPr>
      <w:r w:rsidRPr="00557E06">
        <w:rPr>
          <w:rFonts w:asciiTheme="minorBidi" w:hAnsiTheme="minorBidi"/>
          <w:sz w:val="24"/>
          <w:szCs w:val="24"/>
          <w:cs w:val="0"/>
        </w:rPr>
        <w:t>בעלת יחסי אנוש מצוינים יכולת עמידה בתנאי לחץ, עמידה בתנאים ומטרות, נכונ</w:t>
      </w:r>
      <w:r w:rsidRPr="00557E06">
        <w:rPr>
          <w:rFonts w:asciiTheme="minorBidi" w:hAnsiTheme="minorBidi" w:hint="cs"/>
          <w:sz w:val="24"/>
          <w:szCs w:val="24"/>
          <w:cs w:val="0"/>
        </w:rPr>
        <w:t>ות</w:t>
      </w:r>
      <w:r w:rsidRPr="00557E06">
        <w:rPr>
          <w:rFonts w:asciiTheme="minorBidi" w:hAnsiTheme="minorBidi"/>
          <w:sz w:val="24"/>
          <w:szCs w:val="24"/>
          <w:cs w:val="0"/>
        </w:rPr>
        <w:t xml:space="preserve"> גבוהה מאוד להשקיע.</w:t>
      </w:r>
    </w:p>
    <w:p w:rsidR="00161F7D" w:rsidRPr="00EC5B38" w:rsidRDefault="00161F7D" w:rsidP="00EC5B38">
      <w:pPr>
        <w:spacing w:line="240" w:lineRule="auto"/>
        <w:rPr>
          <w:rFonts w:asciiTheme="minorBidi" w:hAnsiTheme="minorBidi"/>
          <w:b/>
          <w:bCs/>
          <w:sz w:val="26"/>
          <w:szCs w:val="26"/>
          <w:u w:val="single"/>
          <w:cs w:val="0"/>
        </w:rPr>
      </w:pPr>
    </w:p>
    <w:sectPr w:rsidR="00161F7D" w:rsidRPr="00EC5B38" w:rsidSect="002D160A">
      <w:headerReference w:type="even" r:id="rId10"/>
      <w:footerReference w:type="even" r:id="rId11"/>
      <w:footerReference w:type="default" r:id="rId12"/>
      <w:headerReference w:type="first" r:id="rId13"/>
      <w:pgSz w:w="11907" w:h="16839"/>
      <w:pgMar w:top="720" w:right="720" w:bottom="720" w:left="720" w:header="709" w:footer="709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625" w:rsidRDefault="00A53625">
      <w:pPr>
        <w:spacing w:after="0" w:line="240" w:lineRule="auto"/>
        <w:rPr>
          <w:cs w:val="0"/>
        </w:rPr>
      </w:pPr>
      <w:r>
        <w:separator/>
      </w:r>
    </w:p>
  </w:endnote>
  <w:endnote w:type="continuationSeparator" w:id="0">
    <w:p w:rsidR="00A53625" w:rsidRDefault="00A53625">
      <w:pPr>
        <w:spacing w:after="0" w:line="240" w:lineRule="auto"/>
        <w:rPr>
          <w: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8BE" w:rsidRDefault="00461EB1">
    <w:pPr>
      <w:pStyle w:val="aff0"/>
      <w:rPr>
        <w: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מלבן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rFonts w:eastAsia="Times New Roman"/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left:0;text-align:left;margin-left:0;margin-top:0;width:55.1pt;height:11in;flip:x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" fillcolor="#675e47 [3215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rFonts w:eastAsia="Times New Roman"/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מלבן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left:0;text-align:left;margin-left:0;margin-top:0;width:55.1pt;height:71.3pt;flip:x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" fillcolor="#a9a57c [3204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91500</wp14:pctPosHOffset>
                  </wp:positionH>
                </mc:Choice>
                <mc:Fallback>
                  <wp:positionH relativeFrom="page">
                    <wp:posOffset>6917690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סוגר מרובע כפול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C68BE" w:rsidRDefault="00D41AB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cs w:val="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B25BAB">
                            <w:rPr>
                              <w:color w:val="FFFFFF" w:themeColor="background1"/>
                              <w:sz w:val="24"/>
                              <w:szCs w:val="24"/>
                              <w:cs w:val="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2331D" w:rsidRPr="0022331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cs w:val="0"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סוגר מרובע כפול 7" o:spid="_x0000_s1031" type="#_x0000_t185" style="position:absolute;left:0;text-align:left;margin-left:0;margin-top:0;width:36pt;height:28.8pt;flip:x;z-index:251671552;visibility:visible;mso-wrap-style:square;mso-width-percent:0;mso-height-percent:0;mso-left-percent:915;mso-top-percent:835;mso-wrap-distance-left:9pt;mso-wrap-distance-top:0;mso-wrap-distance-right:9pt;mso-wrap-distance-bottom:0;mso-position-horizontal-relative:page;mso-position-vertical-relative:page;mso-width-percent:0;mso-height-percent:0;mso-left-percent:91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" filled="t" fillcolor="#a9a57c [3204]" strokecolor="white [3212]" strokeweight="1pt">
              <v:path arrowok="t"/>
              <v:textbox inset="0,,0">
                <w:txbxContent>
                  <w:p w:rsidR="002C68BE" w:rsidRDefault="00D41AB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  <w:cs w:val="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="00B25BAB">
                      <w:rPr>
                        <w:color w:val="FFFFFF" w:themeColor="background1"/>
                        <w:sz w:val="24"/>
                        <w:szCs w:val="24"/>
                        <w:cs w:val="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22331D" w:rsidRPr="0022331D">
                      <w:rPr>
                        <w:noProof/>
                        <w:color w:val="FFFFFF" w:themeColor="background1"/>
                        <w:sz w:val="24"/>
                        <w:szCs w:val="24"/>
                        <w:cs w:val="0"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8BE" w:rsidRDefault="00461EB1">
    <w:pPr>
      <w:rPr>
        <w:cs w:val="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center</wp:align>
              </wp:positionV>
              <wp:extent cx="7072630" cy="10058400"/>
              <wp:effectExtent l="635" t="0" r="381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07ED0E" id="Rectangle 7" o:spid="_x0000_s1026" style="position:absolute;left:0;text-align:left;margin-left:505.7pt;margin-top:0;width:556.9pt;height:11in;flip:x;z-index:-251639808;visibility:visible;mso-wrap-style:square;mso-width-percent:910;mso-height-percent:1000;mso-wrap-distance-left:9pt;mso-wrap-distance-top:0;mso-wrap-distance-right:9pt;mso-wrap-distance-bottom:0;mso-position-horizontal:righ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מלבן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rFonts w:eastAsia="Times New Roman"/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left:0;text-align:left;margin-left:0;margin-top:0;width:55.1pt;height:11in;flip:x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" fillcolor="#675e47 [3215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rFonts w:eastAsia="Times New Roman"/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מלבן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left:0;text-align:left;margin-left:0;margin-top:0;width:55.1pt;height:71.3pt;flip:x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" fillcolor="#a9a57c [3204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mc:AlternateContent>
                <mc:Choice Requires="wp14">
                  <wp:positionH relativeFrom="page">
                    <wp14:pctPosHOffset>2300</wp14:pctPosHOffset>
                  </wp:positionH>
                </mc:Choice>
                <mc:Fallback>
                  <wp:positionH relativeFrom="page">
                    <wp:posOffset>173355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סוגר מרובע כפול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C68BE" w:rsidRDefault="00D41AB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cs w:val="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B25BAB">
                            <w:rPr>
                              <w:color w:val="FFFFFF" w:themeColor="background1"/>
                              <w:sz w:val="24"/>
                              <w:szCs w:val="24"/>
                              <w:cs w:val="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5BAB">
                            <w:rPr>
                              <w:color w:val="FFFFFF" w:themeColor="background1"/>
                              <w:sz w:val="24"/>
                              <w:szCs w:val="24"/>
                              <w:cs w:val="0"/>
                              <w:lang w:val="he-I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left:0;text-align:left;margin-left:0;margin-top:0;width:36pt;height:28.8pt;flip:x;z-index:251675648;visibility:visible;mso-wrap-style:square;mso-width-percent:0;mso-height-percent:0;mso-left-percent:23;mso-top-percent:835;mso-wrap-distance-left:9pt;mso-wrap-distance-top:0;mso-wrap-distance-right:9pt;mso-wrap-distance-bottom:0;mso-position-horizontal-relative:page;mso-position-vertical-relative:page;mso-width-percent:0;mso-height-percent:0;mso-left-percent:23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" filled="t" fillcolor="#a9a57c [3204]" strokecolor="white [3212]" strokeweight="1pt">
              <v:path arrowok="t"/>
              <v:textbox inset="0,,0">
                <w:txbxContent>
                  <w:p w:rsidR="002C68BE" w:rsidRDefault="00D41AB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  <w:cs w:val="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="00B25BAB">
                      <w:rPr>
                        <w:color w:val="FFFFFF" w:themeColor="background1"/>
                        <w:sz w:val="24"/>
                        <w:szCs w:val="24"/>
                        <w:cs w:val="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25BAB">
                      <w:rPr>
                        <w:color w:val="FFFFFF" w:themeColor="background1"/>
                        <w:sz w:val="24"/>
                        <w:szCs w:val="24"/>
                        <w:cs w:val="0"/>
                        <w:lang w:val="he-IL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625" w:rsidRDefault="00A53625">
      <w:pPr>
        <w:spacing w:after="0" w:line="240" w:lineRule="auto"/>
        <w:rPr>
          <w:cs w:val="0"/>
        </w:rPr>
      </w:pPr>
      <w:r>
        <w:separator/>
      </w:r>
    </w:p>
  </w:footnote>
  <w:footnote w:type="continuationSeparator" w:id="0">
    <w:p w:rsidR="00A53625" w:rsidRDefault="00A53625">
      <w:pPr>
        <w:spacing w:after="0" w:line="240" w:lineRule="auto"/>
        <w:rPr>
          <w: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8BE" w:rsidRDefault="00461EB1">
    <w:pPr>
      <w:pStyle w:val="afe"/>
      <w:rPr>
        <w:cs w:val="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4445" b="0"/>
              <wp:wrapNone/>
              <wp:docPr id="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07DDD0" id="Rectangle 14" o:spid="_x0000_s1026" style="position:absolute;left:0;text-align:left;margin-left:0;margin-top:0;width:556.9pt;height:11in;flip:x;z-index:-251650048;visibility:visible;mso-wrap-style:square;mso-width-percent:910;mso-height-percent:1000;mso-left-percent:0;mso-wrap-distance-left:9pt;mso-wrap-distance-top:0;mso-wrap-distance-right:9pt;mso-wrap-distance-bottom:0;mso-position-horizontal-relative:page;mso-position-vertical:center;mso-position-vertical-relative:page;mso-width-percent:91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תיבת טקסט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68BE" w:rsidRDefault="00B25BAB">
                          <w:pPr>
                            <w:jc w:val="center"/>
                            <w:rPr>
                              <w:color w:val="FFFFFF" w:themeColor="background1"/>
                              <w:cs w:val="0"/>
                            </w:rPr>
                          </w:pPr>
                          <w:r>
                            <w:rPr>
                              <w:color w:val="FFFFFF" w:themeColor="background1"/>
                              <w:cs w:val="0"/>
                              <w:lang w:val="he-IL"/>
                            </w:rPr>
                            <w:t xml:space="preserve">קורות חיים: 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6" type="#_x0000_t202" style="position:absolute;left:0;text-align:left;margin-left:0;margin-top:0;width:32.25pt;height:356.4pt;flip:x;z-index:251667456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" fillcolor="#675e47 [3215]" stroked="f" strokeweight=".5pt">
              <v:path arrowok="t"/>
              <v:textbox style="layout-flow:vertical">
                <w:txbxContent>
                  <w:p w:rsidR="002C68BE" w:rsidRDefault="00B25BAB">
                    <w:pPr>
                      <w:jc w:val="center"/>
                      <w:rPr>
                        <w:color w:val="FFFFFF" w:themeColor="background1"/>
                        <w:cs w:val="0"/>
                      </w:rPr>
                    </w:pPr>
                    <w:r>
                      <w:rPr>
                        <w:color w:val="FFFFFF" w:themeColor="background1"/>
                        <w:cs w:val="0"/>
                        <w:lang w:val="he-IL"/>
                      </w:rPr>
                      <w:t xml:space="preserve">קורות חיים: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מלבן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מלבן 5" o:spid="_x0000_s1027" style="position:absolute;left:0;text-align:left;margin-left:0;margin-top:0;width:55.1pt;height:71.3pt;flip:x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" fillcolor="#a9a57c [3204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מלבן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rFonts w:eastAsia="Times New Roman"/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מלבן 4" o:spid="_x0000_s1028" style="position:absolute;left:0;text-align:left;margin-left:0;margin-top:0;width:55.1pt;height:11in;flip:x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" fillcolor="#675e47 [3215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rFonts w:eastAsia="Times New Roman"/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8BE" w:rsidRDefault="00461EB1">
    <w:pPr>
      <w:pStyle w:val="afe"/>
      <w:rPr>
        <w: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center</wp:align>
              </wp:positionV>
              <wp:extent cx="6875780" cy="10692765"/>
              <wp:effectExtent l="635" t="0" r="3810" b="0"/>
              <wp:wrapNone/>
              <wp:docPr id="1" name="מלבן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875780" cy="106927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9BF6744" id="מלבן 5" o:spid="_x0000_s1026" style="position:absolute;left:0;text-align:left;margin-left:490.2pt;margin-top:0;width:541.4pt;height:841.95pt;flip:x;z-index:-251654144;visibility:visible;mso-wrap-style:square;mso-width-percent:910;mso-height-percent:1000;mso-wrap-distance-left:9pt;mso-wrap-distance-top:0;mso-wrap-distance-right:9pt;mso-wrap-distance-bottom:0;mso-position-horizontal:righ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93177F">
      <w:rPr>
        <w:rFonts w:hint="cs"/>
        <w:cs w:val="0"/>
        <w:lang w:val="he-IL"/>
      </w:rPr>
      <w:t>בס"ד</w:t>
    </w:r>
    <w:r w:rsidR="00B25BAB">
      <w:rPr>
        <w:cs w:val="0"/>
        <w:lang w:val="he-IL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80720" cy="10692765"/>
              <wp:effectExtent l="0" t="0" r="0" b="0"/>
              <wp:wrapNone/>
              <wp:docPr id="11" name="מלבן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rFonts w:eastAsia="Times New Roman"/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left:0;text-align:left;margin-left:0;margin-top:0;width:53.6pt;height:841.95pt;flip:x;z-index:25165926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" fillcolor="#675e47 [3215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rFonts w:eastAsia="Times New Roman"/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80720" cy="962660"/>
              <wp:effectExtent l="0" t="0" r="0" b="0"/>
              <wp:wrapNone/>
              <wp:docPr id="12" name="מלבן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680720" cy="9626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68BE" w:rsidRDefault="002C68BE">
                          <w:pPr>
                            <w:rPr>
                              <w:cs w:val="0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left:0;text-align:left;margin-left:0;margin-top:0;width:53.6pt;height:75.8pt;flip:x;z-index:251660288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" fillcolor="#a9a57c [3204]" stroked="f" strokeweight="2pt">
              <v:path arrowok="t"/>
              <v:textbox>
                <w:txbxContent>
                  <w:p w:rsidR="002C68BE" w:rsidRDefault="002C68BE">
                    <w:pPr>
                      <w:rPr>
                        <w:cs w:val="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7F"/>
    <w:rsid w:val="000402A6"/>
    <w:rsid w:val="00122907"/>
    <w:rsid w:val="00135951"/>
    <w:rsid w:val="00161F7D"/>
    <w:rsid w:val="0017126E"/>
    <w:rsid w:val="001B4126"/>
    <w:rsid w:val="001C23B4"/>
    <w:rsid w:val="00202281"/>
    <w:rsid w:val="0022331D"/>
    <w:rsid w:val="00236EB6"/>
    <w:rsid w:val="00256622"/>
    <w:rsid w:val="00267303"/>
    <w:rsid w:val="00286E4B"/>
    <w:rsid w:val="002C68BE"/>
    <w:rsid w:val="002D160A"/>
    <w:rsid w:val="002F70C2"/>
    <w:rsid w:val="00326E89"/>
    <w:rsid w:val="003B2CFD"/>
    <w:rsid w:val="00410658"/>
    <w:rsid w:val="00413750"/>
    <w:rsid w:val="00461EB1"/>
    <w:rsid w:val="00470395"/>
    <w:rsid w:val="004B7F1A"/>
    <w:rsid w:val="00557E06"/>
    <w:rsid w:val="00591E96"/>
    <w:rsid w:val="005D3B98"/>
    <w:rsid w:val="00802F16"/>
    <w:rsid w:val="00873531"/>
    <w:rsid w:val="008B7A57"/>
    <w:rsid w:val="0093177F"/>
    <w:rsid w:val="009A3EA1"/>
    <w:rsid w:val="009C12F3"/>
    <w:rsid w:val="009E2100"/>
    <w:rsid w:val="00A30918"/>
    <w:rsid w:val="00A30E67"/>
    <w:rsid w:val="00A45AC6"/>
    <w:rsid w:val="00A53625"/>
    <w:rsid w:val="00AB5130"/>
    <w:rsid w:val="00B04482"/>
    <w:rsid w:val="00B25BAB"/>
    <w:rsid w:val="00BE5CC1"/>
    <w:rsid w:val="00BE61FA"/>
    <w:rsid w:val="00C11F53"/>
    <w:rsid w:val="00C619E5"/>
    <w:rsid w:val="00CB1BFB"/>
    <w:rsid w:val="00D243A0"/>
    <w:rsid w:val="00D41AB9"/>
    <w:rsid w:val="00E3242C"/>
    <w:rsid w:val="00E6067F"/>
    <w:rsid w:val="00E8089A"/>
    <w:rsid w:val="00EC5B38"/>
    <w:rsid w:val="00ED2401"/>
    <w:rsid w:val="00ED490D"/>
    <w:rsid w:val="00F33B79"/>
    <w:rsid w:val="00F44155"/>
    <w:rsid w:val="00F64B23"/>
    <w:rsid w:val="00F66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DDA50E-ABC8-402C-AA28-427ED096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rtl/>
        <w:cs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7E06"/>
    <w:pPr>
      <w:spacing w:after="160" w:line="264" w:lineRule="auto"/>
    </w:pPr>
    <w:rPr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5D3B9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D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D3B9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3B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3B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3B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3B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3B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3B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סגנון1"/>
    <w:basedOn w:val="a2"/>
    <w:uiPriority w:val="99"/>
    <w:rsid w:val="005D3B98"/>
    <w:pPr>
      <w:spacing w:after="0" w:line="240" w:lineRule="auto"/>
    </w:pPr>
    <w:tblPr/>
    <w:tblStylePr w:type="firstRow">
      <w:rPr>
        <w:rFonts w:ascii="Aharoni" w:hAnsi="Aharoni" w:cs="Aharoni"/>
        <w:b/>
        <w:bCs/>
        <w:sz w:val="36"/>
        <w:szCs w:val="36"/>
      </w:rPr>
    </w:tblStylePr>
  </w:style>
  <w:style w:type="paragraph" w:styleId="a4">
    <w:name w:val="List Paragraph"/>
    <w:basedOn w:val="a0"/>
    <w:uiPriority w:val="34"/>
    <w:qFormat/>
    <w:rsid w:val="005D3B98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10">
    <w:name w:val="כותרת 1 תו"/>
    <w:basedOn w:val="a1"/>
    <w:link w:val="1"/>
    <w:uiPriority w:val="9"/>
    <w:rsid w:val="005D3B98"/>
    <w:rPr>
      <w:rFonts w:asciiTheme="majorHAnsi" w:eastAsiaTheme="majorEastAsia" w:hAnsiTheme="majorHAnsi" w:cstheme="majorBidi"/>
      <w:bCs/>
      <w:color w:val="auto"/>
      <w:sz w:val="32"/>
      <w:szCs w:val="32"/>
    </w:rPr>
  </w:style>
  <w:style w:type="character" w:customStyle="1" w:styleId="20">
    <w:name w:val="כותרת 2 תו"/>
    <w:basedOn w:val="a1"/>
    <w:link w:val="2"/>
    <w:uiPriority w:val="9"/>
    <w:rsid w:val="005D3B98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0">
    <w:name w:val="כותרת 3 תו"/>
    <w:basedOn w:val="a1"/>
    <w:link w:val="3"/>
    <w:uiPriority w:val="9"/>
    <w:semiHidden/>
    <w:rsid w:val="005D3B98"/>
    <w:rPr>
      <w:rFonts w:eastAsiaTheme="majorEastAsia" w:cstheme="majorBidi"/>
      <w:b/>
      <w:bCs/>
      <w:color w:val="auto"/>
      <w:sz w:val="24"/>
      <w:szCs w:val="24"/>
    </w:rPr>
  </w:style>
  <w:style w:type="character" w:customStyle="1" w:styleId="40">
    <w:name w:val="כותרת 4 תו"/>
    <w:basedOn w:val="a1"/>
    <w:link w:val="4"/>
    <w:uiPriority w:val="9"/>
    <w:semiHidden/>
    <w:rsid w:val="005D3B9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50">
    <w:name w:val="כותרת 5 תו"/>
    <w:basedOn w:val="a1"/>
    <w:link w:val="5"/>
    <w:uiPriority w:val="9"/>
    <w:semiHidden/>
    <w:rsid w:val="005D3B98"/>
    <w:rPr>
      <w:rFonts w:asciiTheme="majorHAnsi" w:eastAsiaTheme="majorEastAsia" w:hAnsiTheme="majorHAnsi" w:cstheme="majorBidi"/>
      <w:color w:val="auto"/>
    </w:rPr>
  </w:style>
  <w:style w:type="character" w:customStyle="1" w:styleId="60">
    <w:name w:val="כותרת 6 תו"/>
    <w:basedOn w:val="a1"/>
    <w:link w:val="6"/>
    <w:uiPriority w:val="9"/>
    <w:semiHidden/>
    <w:rsid w:val="005D3B98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70">
    <w:name w:val="כותרת 7 תו"/>
    <w:basedOn w:val="a1"/>
    <w:link w:val="7"/>
    <w:uiPriority w:val="9"/>
    <w:semiHidden/>
    <w:rsid w:val="005D3B98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80">
    <w:name w:val="כותרת 8 תו"/>
    <w:basedOn w:val="a1"/>
    <w:link w:val="8"/>
    <w:uiPriority w:val="9"/>
    <w:semiHidden/>
    <w:rsid w:val="005D3B98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90">
    <w:name w:val="כותרת 9 תו"/>
    <w:basedOn w:val="a1"/>
    <w:link w:val="9"/>
    <w:uiPriority w:val="9"/>
    <w:semiHidden/>
    <w:rsid w:val="005D3B98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5D3B98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a6">
    <w:name w:val="כותרת"/>
    <w:basedOn w:val="a0"/>
    <w:next w:val="a0"/>
    <w:link w:val="TitleChar"/>
    <w:uiPriority w:val="10"/>
    <w:qFormat/>
    <w:rsid w:val="005D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</w:rPr>
  </w:style>
  <w:style w:type="character" w:customStyle="1" w:styleId="TitleChar">
    <w:name w:val="Title Char"/>
    <w:basedOn w:val="a1"/>
    <w:link w:val="a6"/>
    <w:uiPriority w:val="10"/>
    <w:rsid w:val="005D3B98"/>
    <w:rPr>
      <w:rFonts w:asciiTheme="majorHAnsi" w:eastAsiaTheme="majorEastAsia" w:hAnsiTheme="majorHAnsi" w:cstheme="majorBidi"/>
      <w:color w:val="auto"/>
      <w:kern w:val="28"/>
      <w:sz w:val="80"/>
      <w:szCs w:val="80"/>
    </w:rPr>
  </w:style>
  <w:style w:type="paragraph" w:styleId="a7">
    <w:name w:val="Subtitle"/>
    <w:basedOn w:val="a0"/>
    <w:next w:val="a0"/>
    <w:link w:val="a8"/>
    <w:uiPriority w:val="11"/>
    <w:qFormat/>
    <w:rsid w:val="005D3B98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a8">
    <w:name w:val="כותרת משנה תו"/>
    <w:basedOn w:val="a1"/>
    <w:link w:val="a7"/>
    <w:uiPriority w:val="11"/>
    <w:rsid w:val="005D3B98"/>
    <w:rPr>
      <w:rFonts w:eastAsiaTheme="majorEastAsia" w:cstheme="majorBidi"/>
      <w:iCs/>
      <w:color w:val="auto"/>
      <w:sz w:val="32"/>
      <w:szCs w:val="32"/>
    </w:rPr>
  </w:style>
  <w:style w:type="character" w:styleId="a9">
    <w:name w:val="Strong"/>
    <w:basedOn w:val="a1"/>
    <w:uiPriority w:val="22"/>
    <w:qFormat/>
    <w:rsid w:val="005D3B98"/>
    <w:rPr>
      <w:b/>
      <w:bCs/>
    </w:rPr>
  </w:style>
  <w:style w:type="character" w:styleId="aa">
    <w:name w:val="Emphasis"/>
    <w:basedOn w:val="a1"/>
    <w:uiPriority w:val="20"/>
    <w:qFormat/>
    <w:rsid w:val="005D3B98"/>
    <w:rPr>
      <w:i/>
      <w:iCs/>
      <w:color w:val="auto"/>
    </w:rPr>
  </w:style>
  <w:style w:type="paragraph" w:styleId="ab">
    <w:name w:val="No Spacing"/>
    <w:link w:val="ac"/>
    <w:uiPriority w:val="1"/>
    <w:qFormat/>
    <w:rsid w:val="005D3B98"/>
    <w:pPr>
      <w:spacing w:after="0" w:line="240" w:lineRule="auto"/>
    </w:pPr>
  </w:style>
  <w:style w:type="paragraph" w:styleId="ad">
    <w:name w:val="Quote"/>
    <w:basedOn w:val="a0"/>
    <w:next w:val="a0"/>
    <w:link w:val="ae"/>
    <w:uiPriority w:val="29"/>
    <w:qFormat/>
    <w:rsid w:val="005D3B98"/>
    <w:pPr>
      <w:spacing w:before="160" w:line="300" w:lineRule="auto"/>
      <w:ind w:left="144" w:right="144"/>
      <w:jc w:val="center"/>
    </w:pPr>
    <w:rPr>
      <w:rFonts w:asciiTheme="majorHAnsi" w:eastAsiaTheme="minorEastAsia" w:hAnsiTheme="majorHAnsi" w:cstheme="majorBidi"/>
      <w:i/>
      <w:iCs/>
      <w:color w:val="A9A57C" w:themeColor="accent1"/>
      <w:sz w:val="24"/>
      <w:szCs w:val="24"/>
    </w:rPr>
  </w:style>
  <w:style w:type="character" w:customStyle="1" w:styleId="ae">
    <w:name w:val="ציטוט תו"/>
    <w:basedOn w:val="a1"/>
    <w:link w:val="ad"/>
    <w:uiPriority w:val="29"/>
    <w:rsid w:val="005D3B98"/>
    <w:rPr>
      <w:rFonts w:asciiTheme="majorHAnsi" w:eastAsiaTheme="minorEastAsia" w:hAnsiTheme="majorHAnsi" w:cstheme="majorBidi"/>
      <w:i/>
      <w:iCs/>
      <w:color w:val="auto"/>
      <w:sz w:val="24"/>
      <w:szCs w:val="24"/>
    </w:rPr>
  </w:style>
  <w:style w:type="paragraph" w:styleId="af">
    <w:name w:val="Intense Quote"/>
    <w:basedOn w:val="a0"/>
    <w:next w:val="a0"/>
    <w:link w:val="af0"/>
    <w:uiPriority w:val="30"/>
    <w:qFormat/>
    <w:rsid w:val="005D3B98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</w:rPr>
  </w:style>
  <w:style w:type="character" w:customStyle="1" w:styleId="af0">
    <w:name w:val="ציטוט חזק תו"/>
    <w:basedOn w:val="a1"/>
    <w:link w:val="af"/>
    <w:uiPriority w:val="30"/>
    <w:rsid w:val="005D3B98"/>
    <w:rPr>
      <w:rFonts w:eastAsiaTheme="minorEastAsia"/>
      <w:b/>
      <w:bCs/>
      <w:i/>
      <w:iCs/>
      <w:color w:val="auto"/>
      <w:sz w:val="21"/>
      <w:szCs w:val="21"/>
      <w:shd w:val="clear" w:color="auto" w:fill="A9A57C" w:themeFill="accent1"/>
    </w:rPr>
  </w:style>
  <w:style w:type="character" w:styleId="af1">
    <w:name w:val="Subtle Emphasis"/>
    <w:basedOn w:val="a1"/>
    <w:uiPriority w:val="19"/>
    <w:qFormat/>
    <w:rsid w:val="005D3B98"/>
    <w:rPr>
      <w:i/>
      <w:iCs/>
      <w:color w:val="auto"/>
    </w:rPr>
  </w:style>
  <w:style w:type="character" w:styleId="af2">
    <w:name w:val="Intense Emphasis"/>
    <w:aliases w:val="הדגשה חזקה בסעיף משנה"/>
    <w:basedOn w:val="a1"/>
    <w:uiPriority w:val="21"/>
    <w:qFormat/>
    <w:rsid w:val="005D3B98"/>
    <w:rPr>
      <w:b/>
      <w:bCs/>
      <w:i/>
      <w:iCs/>
      <w:color w:val="auto"/>
    </w:rPr>
  </w:style>
  <w:style w:type="character" w:styleId="af3">
    <w:name w:val="Subtle Reference"/>
    <w:basedOn w:val="a1"/>
    <w:uiPriority w:val="31"/>
    <w:qFormat/>
    <w:rsid w:val="005D3B98"/>
    <w:rPr>
      <w:smallCaps/>
      <w:color w:val="auto"/>
      <w:u w:val="single"/>
    </w:rPr>
  </w:style>
  <w:style w:type="character" w:styleId="af4">
    <w:name w:val="Intense Reference"/>
    <w:basedOn w:val="a1"/>
    <w:uiPriority w:val="32"/>
    <w:qFormat/>
    <w:rsid w:val="005D3B98"/>
    <w:rPr>
      <w:b/>
      <w:bCs/>
      <w:smallCaps/>
      <w:color w:val="auto"/>
      <w:spacing w:val="5"/>
      <w:u w:val="single"/>
    </w:rPr>
  </w:style>
  <w:style w:type="character" w:styleId="af5">
    <w:name w:val="Book Title"/>
    <w:basedOn w:val="a1"/>
    <w:uiPriority w:val="33"/>
    <w:qFormat/>
    <w:rsid w:val="005D3B98"/>
    <w:rPr>
      <w:b/>
      <w:bCs/>
      <w:caps w:val="0"/>
      <w:smallCaps/>
      <w:spacing w:val="10"/>
    </w:rPr>
  </w:style>
  <w:style w:type="paragraph" w:styleId="af6">
    <w:name w:val="TOC Heading"/>
    <w:basedOn w:val="1"/>
    <w:next w:val="a0"/>
    <w:uiPriority w:val="39"/>
    <w:semiHidden/>
    <w:unhideWhenUsed/>
    <w:qFormat/>
    <w:rsid w:val="005D3B98"/>
    <w:pPr>
      <w:spacing w:before="480" w:line="264" w:lineRule="auto"/>
      <w:outlineLvl w:val="9"/>
    </w:pPr>
    <w:rPr>
      <w:b/>
      <w:color w:val="000000"/>
      <w:sz w:val="28"/>
      <w:szCs w:val="28"/>
    </w:rPr>
  </w:style>
  <w:style w:type="character" w:styleId="af7">
    <w:name w:val="Placeholder Text"/>
    <w:basedOn w:val="a1"/>
    <w:uiPriority w:val="99"/>
    <w:rsid w:val="005D3B98"/>
    <w:rPr>
      <w:color w:val="808080"/>
    </w:rPr>
  </w:style>
  <w:style w:type="paragraph" w:styleId="af8">
    <w:name w:val="Balloon Text"/>
    <w:basedOn w:val="a0"/>
    <w:link w:val="af9"/>
    <w:uiPriority w:val="99"/>
    <w:semiHidden/>
    <w:unhideWhenUsed/>
    <w:rsid w:val="005D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1"/>
    <w:link w:val="af8"/>
    <w:uiPriority w:val="99"/>
    <w:semiHidden/>
    <w:rsid w:val="005D3B98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0"/>
    <w:qFormat/>
    <w:rsid w:val="005D3B98"/>
    <w:rPr>
      <w:b/>
      <w:color w:val="675E47" w:themeColor="text2"/>
      <w:sz w:val="24"/>
      <w:szCs w:val="24"/>
    </w:rPr>
  </w:style>
  <w:style w:type="character" w:customStyle="1" w:styleId="ac">
    <w:name w:val="ללא מרווח תו"/>
    <w:basedOn w:val="a1"/>
    <w:link w:val="ab"/>
    <w:uiPriority w:val="1"/>
    <w:rsid w:val="005D3B98"/>
  </w:style>
  <w:style w:type="paragraph" w:customStyle="1" w:styleId="afb">
    <w:name w:val="סעיף משנה"/>
    <w:basedOn w:val="2"/>
    <w:qFormat/>
    <w:rsid w:val="005D3B98"/>
    <w:pPr>
      <w:spacing w:before="0"/>
    </w:pPr>
    <w:rPr>
      <w:color w:val="A9A57C" w:themeColor="accent1"/>
      <w:sz w:val="21"/>
      <w:szCs w:val="21"/>
    </w:rPr>
  </w:style>
  <w:style w:type="paragraph" w:customStyle="1" w:styleId="afc">
    <w:name w:val="שם אישי"/>
    <w:basedOn w:val="a6"/>
    <w:qFormat/>
    <w:rsid w:val="005D3B98"/>
    <w:rPr>
      <w:b/>
      <w:bCs/>
      <w:sz w:val="28"/>
      <w:szCs w:val="28"/>
    </w:rPr>
  </w:style>
  <w:style w:type="paragraph" w:customStyle="1" w:styleId="afd">
    <w:name w:val="תאריך של סעיף משנה"/>
    <w:basedOn w:val="a0"/>
    <w:qFormat/>
    <w:rsid w:val="005D3B98"/>
  </w:style>
  <w:style w:type="paragraph" w:styleId="afe">
    <w:name w:val="header"/>
    <w:basedOn w:val="a0"/>
    <w:link w:val="aff"/>
    <w:uiPriority w:val="99"/>
    <w:unhideWhenUsed/>
    <w:rsid w:val="005D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">
    <w:name w:val="כותרת עליונה תו"/>
    <w:basedOn w:val="a1"/>
    <w:link w:val="afe"/>
    <w:uiPriority w:val="99"/>
    <w:rsid w:val="005D3B98"/>
  </w:style>
  <w:style w:type="paragraph" w:styleId="aff0">
    <w:name w:val="footer"/>
    <w:basedOn w:val="a0"/>
    <w:link w:val="aff1"/>
    <w:uiPriority w:val="99"/>
    <w:unhideWhenUsed/>
    <w:rsid w:val="005D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1">
    <w:name w:val="כותרת תחתונה תו"/>
    <w:basedOn w:val="a1"/>
    <w:link w:val="aff0"/>
    <w:uiPriority w:val="99"/>
    <w:rsid w:val="005D3B98"/>
  </w:style>
  <w:style w:type="paragraph" w:customStyle="1" w:styleId="aff2">
    <w:name w:val="טלפון"/>
    <w:basedOn w:val="ab"/>
    <w:qFormat/>
    <w:rsid w:val="005D3B98"/>
    <w:rPr>
      <w:sz w:val="24"/>
      <w:szCs w:val="24"/>
    </w:rPr>
  </w:style>
  <w:style w:type="paragraph" w:customStyle="1" w:styleId="12">
    <w:name w:val="כתובת השולח1"/>
    <w:basedOn w:val="ab"/>
    <w:qFormat/>
    <w:rsid w:val="005D3B98"/>
    <w:pPr>
      <w:spacing w:line="274" w:lineRule="auto"/>
    </w:pPr>
    <w:rPr>
      <w:sz w:val="21"/>
      <w:szCs w:val="21"/>
    </w:rPr>
  </w:style>
  <w:style w:type="paragraph" w:customStyle="1" w:styleId="aff3">
    <w:name w:val="טקסט סעיף משנה"/>
    <w:basedOn w:val="a"/>
    <w:qFormat/>
    <w:rsid w:val="005D3B98"/>
    <w:pPr>
      <w:numPr>
        <w:numId w:val="0"/>
      </w:numPr>
      <w:spacing w:line="276" w:lineRule="auto"/>
      <w:ind w:left="360" w:hanging="360"/>
      <w:contextualSpacing w:val="0"/>
    </w:pPr>
    <w:rPr>
      <w:sz w:val="22"/>
      <w:szCs w:val="22"/>
    </w:rPr>
  </w:style>
  <w:style w:type="paragraph" w:styleId="a">
    <w:name w:val="List Bullet"/>
    <w:basedOn w:val="a0"/>
    <w:uiPriority w:val="99"/>
    <w:semiHidden/>
    <w:unhideWhenUsed/>
    <w:rsid w:val="005D3B98"/>
    <w:pPr>
      <w:numPr>
        <w:numId w:val="5"/>
      </w:numPr>
      <w:contextualSpacing/>
    </w:pPr>
  </w:style>
  <w:style w:type="paragraph" w:styleId="aff4">
    <w:name w:val="Closing"/>
    <w:basedOn w:val="a0"/>
    <w:link w:val="aff5"/>
    <w:uiPriority w:val="5"/>
    <w:unhideWhenUsed/>
    <w:rsid w:val="005D3B98"/>
    <w:pPr>
      <w:spacing w:before="480" w:after="960"/>
      <w:contextualSpacing/>
    </w:pPr>
    <w:rPr>
      <w:b/>
      <w:bCs/>
      <w:color w:val="675E47" w:themeColor="text2"/>
    </w:rPr>
  </w:style>
  <w:style w:type="character" w:customStyle="1" w:styleId="aff5">
    <w:name w:val="סיום תו"/>
    <w:basedOn w:val="a1"/>
    <w:link w:val="aff4"/>
    <w:uiPriority w:val="5"/>
    <w:rsid w:val="005D3B98"/>
    <w:rPr>
      <w:b/>
      <w:bCs/>
      <w:color w:val="auto"/>
      <w:sz w:val="21"/>
      <w:szCs w:val="21"/>
    </w:rPr>
  </w:style>
  <w:style w:type="paragraph" w:customStyle="1" w:styleId="aff6">
    <w:name w:val="כתובת למשלוח"/>
    <w:basedOn w:val="ab"/>
    <w:uiPriority w:val="3"/>
    <w:qFormat/>
    <w:rsid w:val="005D3B98"/>
    <w:pPr>
      <w:spacing w:after="360"/>
      <w:contextualSpacing/>
    </w:pPr>
    <w:rPr>
      <w:color w:val="675E47" w:themeColor="text2"/>
      <w:sz w:val="21"/>
      <w:szCs w:val="21"/>
    </w:rPr>
  </w:style>
  <w:style w:type="paragraph" w:styleId="aff7">
    <w:name w:val="Salutation"/>
    <w:basedOn w:val="ab"/>
    <w:next w:val="a0"/>
    <w:link w:val="aff8"/>
    <w:uiPriority w:val="4"/>
    <w:unhideWhenUsed/>
    <w:rsid w:val="005D3B98"/>
    <w:pPr>
      <w:spacing w:before="480" w:after="320"/>
      <w:contextualSpacing/>
    </w:pPr>
    <w:rPr>
      <w:b/>
      <w:bCs/>
      <w:color w:val="675E47" w:themeColor="text2"/>
      <w:sz w:val="21"/>
      <w:szCs w:val="21"/>
    </w:rPr>
  </w:style>
  <w:style w:type="character" w:customStyle="1" w:styleId="aff8">
    <w:name w:val="ברכה תו"/>
    <w:basedOn w:val="a1"/>
    <w:link w:val="aff7"/>
    <w:uiPriority w:val="4"/>
    <w:rsid w:val="005D3B98"/>
    <w:rPr>
      <w:b/>
      <w:bCs/>
      <w:color w:val="auto"/>
      <w:sz w:val="21"/>
      <w:szCs w:val="21"/>
    </w:rPr>
  </w:style>
  <w:style w:type="paragraph" w:styleId="aff9">
    <w:name w:val="Signature"/>
    <w:basedOn w:val="a0"/>
    <w:link w:val="affa"/>
    <w:uiPriority w:val="99"/>
    <w:unhideWhenUsed/>
    <w:rsid w:val="005D3B98"/>
    <w:pPr>
      <w:contextualSpacing/>
    </w:pPr>
  </w:style>
  <w:style w:type="character" w:customStyle="1" w:styleId="affa">
    <w:name w:val="חתימה תו"/>
    <w:basedOn w:val="a1"/>
    <w:link w:val="aff9"/>
    <w:uiPriority w:val="99"/>
    <w:rsid w:val="005D3B98"/>
    <w:rPr>
      <w:sz w:val="21"/>
      <w:szCs w:val="21"/>
    </w:rPr>
  </w:style>
  <w:style w:type="character" w:styleId="Hyperlink">
    <w:name w:val="Hyperlink"/>
    <w:basedOn w:val="a1"/>
    <w:uiPriority w:val="99"/>
    <w:unhideWhenUsed/>
    <w:rsid w:val="0093177F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7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5198B27FC9401496D211744471EF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FE4E26-A222-4778-9AA2-4B40EA28554F}"/>
      </w:docPartPr>
      <w:docPartBody>
        <w:p w:rsidR="006E55A2" w:rsidRDefault="006E55A2">
          <w:pPr>
            <w:pStyle w:val="4D5198B27FC9401496D211744471EF25"/>
          </w:pPr>
          <w:r>
            <w:rPr>
              <w:rStyle w:val="a3"/>
              <w:rtl/>
              <w:cs/>
              <w:lang w:val="he-IL"/>
            </w:rPr>
            <w:t>בחר אבן בניין.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55A2"/>
    <w:rsid w:val="000926C7"/>
    <w:rsid w:val="000B0EF2"/>
    <w:rsid w:val="000B24C9"/>
    <w:rsid w:val="001120D4"/>
    <w:rsid w:val="0014204E"/>
    <w:rsid w:val="00271386"/>
    <w:rsid w:val="005F4FFF"/>
    <w:rsid w:val="006734B6"/>
    <w:rsid w:val="006E55A2"/>
    <w:rsid w:val="007205BE"/>
    <w:rsid w:val="007313BB"/>
    <w:rsid w:val="007B28E0"/>
    <w:rsid w:val="008B0927"/>
    <w:rsid w:val="0097160F"/>
    <w:rsid w:val="00A2337A"/>
    <w:rsid w:val="00BF44A5"/>
    <w:rsid w:val="00D6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B0927"/>
    <w:rPr>
      <w:color w:val="808080"/>
    </w:rPr>
  </w:style>
  <w:style w:type="paragraph" w:customStyle="1" w:styleId="4D5198B27FC9401496D211744471EF25">
    <w:name w:val="4D5198B27FC9401496D211744471EF25"/>
    <w:rsid w:val="008B0927"/>
    <w:pPr>
      <w:bidi/>
    </w:pPr>
  </w:style>
  <w:style w:type="paragraph" w:customStyle="1" w:styleId="252C2148177349BBBAD22D4CDCCB8302">
    <w:name w:val="252C2148177349BBBAD22D4CDCCB8302"/>
    <w:rsid w:val="008B0927"/>
    <w:pPr>
      <w:bidi/>
    </w:pPr>
  </w:style>
  <w:style w:type="paragraph" w:customStyle="1" w:styleId="42894453D5054A09900DBAECCB2D4D7C">
    <w:name w:val="42894453D5054A09900DBAECCB2D4D7C"/>
    <w:rsid w:val="008B0927"/>
    <w:pPr>
      <w:bidi/>
    </w:pPr>
  </w:style>
  <w:style w:type="paragraph" w:customStyle="1" w:styleId="23040015D3EC46489965975209E34C5A">
    <w:name w:val="23040015D3EC46489965975209E34C5A"/>
    <w:rsid w:val="008B0927"/>
    <w:pPr>
      <w:bidi/>
    </w:pPr>
  </w:style>
  <w:style w:type="paragraph" w:customStyle="1" w:styleId="930CA2AC2CBA428AAC4911344109D4B4">
    <w:name w:val="930CA2AC2CBA428AAC4911344109D4B4"/>
    <w:rsid w:val="008B0927"/>
    <w:pPr>
      <w:bidi/>
    </w:pPr>
  </w:style>
  <w:style w:type="paragraph" w:customStyle="1" w:styleId="E1A551250DF54CE792118CC53F59D665">
    <w:name w:val="E1A551250DF54CE792118CC53F59D665"/>
    <w:rsid w:val="008B0927"/>
    <w:pPr>
      <w:bidi/>
    </w:pPr>
  </w:style>
  <w:style w:type="paragraph" w:customStyle="1" w:styleId="29F17F4DAA1D45EF917615C021BACC0B">
    <w:name w:val="29F17F4DAA1D45EF917615C021BACC0B"/>
    <w:rsid w:val="008B0927"/>
    <w:pPr>
      <w:bidi/>
    </w:pPr>
  </w:style>
  <w:style w:type="paragraph" w:customStyle="1" w:styleId="65CFCC1F1A7847099C9040632B7690C8">
    <w:name w:val="65CFCC1F1A7847099C9040632B7690C8"/>
    <w:rsid w:val="008B0927"/>
    <w:pPr>
      <w:bidi/>
    </w:pPr>
  </w:style>
  <w:style w:type="paragraph" w:customStyle="1" w:styleId="7DD31CD45230487BA17A92392947B8E9">
    <w:name w:val="7DD31CD45230487BA17A92392947B8E9"/>
    <w:rsid w:val="008B0927"/>
    <w:pPr>
      <w:bidi/>
    </w:pPr>
  </w:style>
  <w:style w:type="paragraph" w:customStyle="1" w:styleId="C6532C3626684D59A77330816A28795D">
    <w:name w:val="C6532C3626684D59A77330816A28795D"/>
    <w:rsid w:val="008B0927"/>
    <w:pPr>
      <w:bidi/>
    </w:pPr>
  </w:style>
  <w:style w:type="paragraph" w:customStyle="1" w:styleId="CDBB49F011AB4C8F996787DFFD5102C3">
    <w:name w:val="CDBB49F011AB4C8F996787DFFD5102C3"/>
    <w:rsid w:val="008B0927"/>
    <w:pPr>
      <w:bidi/>
    </w:pPr>
  </w:style>
  <w:style w:type="paragraph" w:customStyle="1" w:styleId="DE21DA5CBA3241D6B55457F5EAD8C82E">
    <w:name w:val="DE21DA5CBA3241D6B55457F5EAD8C82E"/>
    <w:rsid w:val="008B0927"/>
    <w:pPr>
      <w:bidi/>
    </w:pPr>
  </w:style>
  <w:style w:type="paragraph" w:customStyle="1" w:styleId="3ADB05D335894904BEBAA1D267D20DB6">
    <w:name w:val="3ADB05D335894904BEBAA1D267D20DB6"/>
    <w:rsid w:val="008B0927"/>
    <w:pPr>
      <w:bidi/>
    </w:pPr>
  </w:style>
  <w:style w:type="paragraph" w:customStyle="1" w:styleId="357B0838085944529D5F01D99237DF1D">
    <w:name w:val="357B0838085944529D5F01D99237DF1D"/>
    <w:rsid w:val="008B0927"/>
    <w:pPr>
      <w:bidi/>
    </w:pPr>
  </w:style>
  <w:style w:type="paragraph" w:customStyle="1" w:styleId="9515827A3D09474EA2811C1C822EB712">
    <w:name w:val="9515827A3D09474EA2811C1C822EB712"/>
    <w:rsid w:val="008B0927"/>
    <w:pPr>
      <w:bidi/>
    </w:pPr>
  </w:style>
  <w:style w:type="paragraph" w:customStyle="1" w:styleId="52FEDA0EE04D40359CDF9680ABBC5A11">
    <w:name w:val="52FEDA0EE04D40359CDF9680ABBC5A11"/>
    <w:rsid w:val="008B0927"/>
    <w:pPr>
      <w:bidi/>
    </w:pPr>
  </w:style>
  <w:style w:type="paragraph" w:customStyle="1" w:styleId="E2CBDBD2089D46418A51D02851D3AE8E">
    <w:name w:val="E2CBDBD2089D46418A51D02851D3AE8E"/>
    <w:rsid w:val="008B0927"/>
    <w:pPr>
      <w:bidi/>
    </w:pPr>
  </w:style>
  <w:style w:type="paragraph" w:customStyle="1" w:styleId="A2853A6969CC41A09741179C617E7931">
    <w:name w:val="A2853A6969CC41A09741179C617E7931"/>
    <w:rsid w:val="008B0927"/>
    <w:pPr>
      <w:bidi/>
    </w:pPr>
  </w:style>
  <w:style w:type="paragraph" w:customStyle="1" w:styleId="419D49799150478485D3A5F0311C98E6">
    <w:name w:val="419D49799150478485D3A5F0311C98E6"/>
    <w:rsid w:val="008B092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13500000" algn="br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0548459602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A528AFA-FFC3-4DBA-849B-B9116F96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1</Pages>
  <Words>215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12</vt:i4>
      </vt:variant>
    </vt:vector>
  </HeadingPairs>
  <TitlesOfParts>
    <vt:vector size="13" baseType="lpstr">
      <vt:lpstr/>
      <vt:lpstr>מעוניינת להשתלב בתפקיד בתחום חשבות שכר והנהלת חשבונות.</vt:lpstr>
      <vt:lpstr>השכלה:</vt:lpstr>
      <vt:lpstr>    2016   </vt:lpstr>
      <vt:lpstr>    בדיקות תוכנה QA- תעודת גמר מטעם ה- ISTQB וממשרד התמ"ת. </vt:lpstr>
      <vt:lpstr>    2015  </vt:lpstr>
      <vt:lpstr>    הנהלת חשבונות 1,2,3– תעודה ממשרד התמ"ת.</vt:lpstr>
      <vt:lpstr>    וקורס הנהלת חשבונות מעשי.</vt:lpstr>
      <vt:lpstr>    חשבות שכר- תעודה מטעם לשכת רואי חשבון.</vt:lpstr>
      <vt:lpstr>    וכן לימודי כל מקצועות ניהול משאבי אנוש ומנהל, ידע במיסים.</vt:lpstr>
      <vt:lpstr>    מזכירות רגילה ורפואית- תעודה מטעם משרד התמ"ת במכללת יעדים.</vt:lpstr>
      <vt:lpstr>    </vt:lpstr>
      <vt:lpstr>    כל הלימודים והקורסים הסתיימו בהישגים גבוהים במיוחד, בהצלחה ובהצטיינות.         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טלר תהילה</dc:creator>
  <cp:lastModifiedBy>‏‏משתמש Windows</cp:lastModifiedBy>
  <cp:revision>2</cp:revision>
  <cp:lastPrinted>2016-07-27T10:23:00Z</cp:lastPrinted>
  <dcterms:created xsi:type="dcterms:W3CDTF">2020-10-18T14:42:00Z</dcterms:created>
  <dcterms:modified xsi:type="dcterms:W3CDTF">2020-10-18T14:42:00Z</dcterms:modified>
</cp:coreProperties>
</file>