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EEBD" w14:textId="77777777" w:rsidR="00567792" w:rsidRPr="00172359" w:rsidRDefault="00D857A2" w:rsidP="009D5813">
      <w:pPr>
        <w:pStyle w:val="Heading1"/>
        <w:bidi w:val="0"/>
        <w:spacing w:line="300" w:lineRule="auto"/>
        <w:rPr>
          <w:sz w:val="19"/>
          <w:szCs w:val="19"/>
          <w:u w:val="none"/>
          <w:lang w:val="en-GB"/>
        </w:rPr>
      </w:pPr>
      <w:r w:rsidRPr="00E33279">
        <w:rPr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76E092" wp14:editId="4F9222E5">
                <wp:simplePos x="0" y="0"/>
                <wp:positionH relativeFrom="margin">
                  <wp:posOffset>-6350</wp:posOffset>
                </wp:positionH>
                <wp:positionV relativeFrom="paragraph">
                  <wp:posOffset>219710</wp:posOffset>
                </wp:positionV>
                <wp:extent cx="6732270" cy="0"/>
                <wp:effectExtent l="19050" t="1905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D6024" id=" 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right-margin-area;mso-height-relative:page" from="-.5pt,17.3pt" to="529.6pt,17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" strokecolor="#365f91" strokeweight="3pt">
                <v:stroke linestyle="thinThin"/>
                <o:lock v:ext="edit" shapetype="f"/>
                <w10:wrap anchorx="margin"/>
              </v:line>
            </w:pict>
          </mc:Fallback>
        </mc:AlternateContent>
      </w:r>
      <w:r w:rsidR="000D0BA8">
        <w:rPr>
          <w:noProof/>
          <w:sz w:val="28"/>
          <w:szCs w:val="28"/>
          <w:u w:val="none"/>
        </w:rPr>
        <w:t xml:space="preserve"> </w:t>
      </w:r>
      <w:r w:rsidR="009D5813" w:rsidRPr="009D5813">
        <w:rPr>
          <w:noProof/>
          <w:sz w:val="28"/>
          <w:szCs w:val="28"/>
          <w:u w:val="none"/>
        </w:rPr>
        <w:t>B</w:t>
      </w:r>
      <w:r w:rsidR="009D5813">
        <w:rPr>
          <w:noProof/>
          <w:sz w:val="28"/>
          <w:szCs w:val="28"/>
          <w:u w:val="none"/>
        </w:rPr>
        <w:t>enny S</w:t>
      </w:r>
      <w:r w:rsidR="009D5813" w:rsidRPr="009D5813">
        <w:rPr>
          <w:noProof/>
          <w:sz w:val="28"/>
          <w:szCs w:val="28"/>
          <w:u w:val="none"/>
        </w:rPr>
        <w:t>htatman</w:t>
      </w:r>
      <w:proofErr w:type="gramStart"/>
      <w:r w:rsidR="00001A49">
        <w:rPr>
          <w:rFonts w:hint="cs"/>
          <w:sz w:val="19"/>
          <w:szCs w:val="19"/>
          <w:u w:val="none"/>
          <w:rtl/>
        </w:rPr>
        <w:tab/>
      </w:r>
      <w:r w:rsidR="00C31942">
        <w:rPr>
          <w:rFonts w:hint="cs"/>
          <w:sz w:val="19"/>
          <w:szCs w:val="19"/>
          <w:u w:val="none"/>
          <w:rtl/>
        </w:rPr>
        <w:t xml:space="preserve"> </w:t>
      </w:r>
      <w:r w:rsidR="0002472F" w:rsidRPr="0002472F">
        <w:rPr>
          <w:rFonts w:cs="Arial"/>
          <w:b w:val="0"/>
          <w:bCs w:val="0"/>
          <w:kern w:val="0"/>
          <w:sz w:val="20"/>
          <w:szCs w:val="20"/>
          <w:u w:val="none"/>
          <w:rtl/>
        </w:rPr>
        <w:t xml:space="preserve"> </w:t>
      </w:r>
      <w:r w:rsidR="009D5813" w:rsidRPr="009D5813">
        <w:rPr>
          <w:rFonts w:cs="Arial"/>
          <w:b w:val="0"/>
          <w:bCs w:val="0"/>
          <w:kern w:val="0"/>
          <w:sz w:val="20"/>
          <w:szCs w:val="20"/>
          <w:u w:val="none"/>
          <w:rtl/>
        </w:rPr>
        <w:t>052</w:t>
      </w:r>
      <w:proofErr w:type="gramEnd"/>
      <w:r w:rsidR="009D5813" w:rsidRPr="009D5813">
        <w:rPr>
          <w:rFonts w:cs="Arial"/>
          <w:b w:val="0"/>
          <w:bCs w:val="0"/>
          <w:kern w:val="0"/>
          <w:sz w:val="20"/>
          <w:szCs w:val="20"/>
          <w:u w:val="none"/>
          <w:rtl/>
        </w:rPr>
        <w:t>-2904899</w:t>
      </w:r>
      <w:r w:rsidR="00172359" w:rsidRPr="00172359">
        <w:rPr>
          <w:sz w:val="19"/>
          <w:szCs w:val="19"/>
          <w:u w:val="none"/>
          <w:lang w:val="en-GB"/>
        </w:rPr>
        <w:t xml:space="preserve">| </w:t>
      </w:r>
      <w:r w:rsidR="00C31942" w:rsidRPr="00C31942">
        <w:rPr>
          <w:sz w:val="19"/>
          <w:szCs w:val="19"/>
          <w:u w:val="none"/>
          <w:lang w:val="en-GB"/>
        </w:rPr>
        <w:t xml:space="preserve"> </w:t>
      </w:r>
      <w:r w:rsidR="009D5813" w:rsidRPr="009D5813">
        <w:rPr>
          <w:color w:val="365F91"/>
          <w:sz w:val="19"/>
          <w:szCs w:val="19"/>
          <w:lang w:val="en-GB"/>
        </w:rPr>
        <w:t>Bshtatman@gmail.com</w:t>
      </w:r>
    </w:p>
    <w:p w14:paraId="2E8AC0FF" w14:textId="7E29A091" w:rsidR="00C31942" w:rsidRDefault="009D5813" w:rsidP="009D5813">
      <w:pPr>
        <w:bidi w:val="0"/>
        <w:rPr>
          <w:b/>
          <w:bCs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u w:val="none"/>
          <w:lang w:val="en-US"/>
        </w:rPr>
        <w:t>Residence</w:t>
      </w:r>
      <w:r w:rsidRPr="009D5813">
        <w:rPr>
          <w:rFonts w:eastAsia="Times New Roman"/>
          <w:sz w:val="20"/>
          <w:szCs w:val="20"/>
          <w:u w:val="none"/>
          <w:lang w:val="en-US"/>
        </w:rPr>
        <w:t xml:space="preserve">: Afula | </w:t>
      </w:r>
      <w:r>
        <w:rPr>
          <w:rFonts w:eastAsia="Times New Roman"/>
          <w:sz w:val="20"/>
          <w:szCs w:val="20"/>
          <w:u w:val="none"/>
          <w:lang w:val="en-US"/>
        </w:rPr>
        <w:t>Yob</w:t>
      </w:r>
      <w:r w:rsidRPr="009D5813">
        <w:rPr>
          <w:rFonts w:eastAsia="Times New Roman"/>
          <w:sz w:val="20"/>
          <w:szCs w:val="20"/>
          <w:u w:val="none"/>
          <w:lang w:val="en-US"/>
        </w:rPr>
        <w:t>: 1979</w:t>
      </w:r>
      <w:r w:rsidR="00E91C4B">
        <w:rPr>
          <w:rFonts w:eastAsia="Times New Roman"/>
          <w:sz w:val="20"/>
          <w:szCs w:val="20"/>
          <w:u w:val="none"/>
          <w:lang w:val="en-US"/>
        </w:rPr>
        <w:t xml:space="preserve"> </w:t>
      </w:r>
      <w:r>
        <w:rPr>
          <w:rFonts w:eastAsia="Times New Roman"/>
          <w:sz w:val="20"/>
          <w:szCs w:val="20"/>
          <w:u w:val="none"/>
          <w:lang w:val="en-US"/>
        </w:rPr>
        <w:t>| M</w:t>
      </w:r>
      <w:r w:rsidRPr="009D5813">
        <w:rPr>
          <w:rFonts w:eastAsia="Times New Roman"/>
          <w:sz w:val="20"/>
          <w:szCs w:val="20"/>
          <w:u w:val="none"/>
          <w:lang w:val="en-US"/>
        </w:rPr>
        <w:t xml:space="preserve"> +</w:t>
      </w:r>
      <w:r w:rsidR="005249FC">
        <w:rPr>
          <w:rFonts w:eastAsia="Times New Roman"/>
          <w:sz w:val="20"/>
          <w:szCs w:val="20"/>
          <w:u w:val="none"/>
          <w:lang w:val="en-US"/>
        </w:rPr>
        <w:t>4</w:t>
      </w:r>
    </w:p>
    <w:p w14:paraId="1C1AC58A" w14:textId="68714E02" w:rsidR="009D5813" w:rsidRDefault="009D5813" w:rsidP="009D5813">
      <w:pPr>
        <w:tabs>
          <w:tab w:val="left" w:pos="0"/>
        </w:tabs>
        <w:bidi w:val="0"/>
        <w:spacing w:line="336" w:lineRule="auto"/>
        <w:rPr>
          <w:rFonts w:cs="Times New Roman"/>
          <w:b/>
          <w:bCs/>
          <w:sz w:val="20"/>
          <w:szCs w:val="20"/>
          <w:u w:val="none"/>
          <w:lang w:val="en-US" w:eastAsia="x-none"/>
        </w:rPr>
      </w:pPr>
      <w:bookmarkStart w:id="0" w:name="_GoBack"/>
      <w:bookmarkEnd w:id="0"/>
    </w:p>
    <w:p w14:paraId="5DCA9C09" w14:textId="3106B4AE" w:rsidR="00692FCD" w:rsidRPr="00692FCD" w:rsidRDefault="00692FCD" w:rsidP="00692FCD">
      <w:pPr>
        <w:tabs>
          <w:tab w:val="left" w:pos="0"/>
        </w:tabs>
        <w:bidi w:val="0"/>
        <w:spacing w:line="336" w:lineRule="auto"/>
        <w:rPr>
          <w:rFonts w:eastAsia="Times New Roman" w:cs="David"/>
          <w:b/>
          <w:bCs/>
          <w:sz w:val="20"/>
          <w:szCs w:val="20"/>
          <w:lang w:val="en-US" w:eastAsia="x-none"/>
        </w:rPr>
      </w:pPr>
      <w:r w:rsidRPr="00692FCD">
        <w:rPr>
          <w:rFonts w:eastAsia="Times New Roman" w:cs="David"/>
          <w:b/>
          <w:bCs/>
          <w:sz w:val="20"/>
          <w:szCs w:val="20"/>
          <w:lang w:val="x-none" w:eastAsia="x-none"/>
        </w:rPr>
        <w:t>Summary of qualifications</w:t>
      </w:r>
      <w:r w:rsidRPr="00692FCD">
        <w:rPr>
          <w:rFonts w:eastAsia="Times New Roman" w:cs="David"/>
          <w:b/>
          <w:bCs/>
          <w:sz w:val="20"/>
          <w:szCs w:val="20"/>
          <w:u w:val="none"/>
          <w:lang w:val="en-US" w:eastAsia="x-none"/>
        </w:rPr>
        <w:t>:</w:t>
      </w:r>
    </w:p>
    <w:p w14:paraId="090DD3E2" w14:textId="32F4488F" w:rsidR="00692FCD" w:rsidRPr="00692FCD" w:rsidRDefault="00692FCD" w:rsidP="00692FCD">
      <w:pPr>
        <w:bidi w:val="0"/>
        <w:rPr>
          <w:u w:val="none"/>
        </w:rPr>
      </w:pPr>
      <w:r w:rsidRPr="00692FCD">
        <w:rPr>
          <w:rFonts w:cs="Times New Roman"/>
          <w:sz w:val="20"/>
          <w:szCs w:val="20"/>
          <w:u w:val="none"/>
          <w:lang w:val="en-US" w:eastAsia="x-none"/>
        </w:rPr>
        <w:t>Testing engineer with more than 7 years</w:t>
      </w:r>
      <w:r w:rsidRPr="00692FCD">
        <w:rPr>
          <w:u w:val="none"/>
        </w:rPr>
        <w:t xml:space="preserve"> of experience with development and approval processes. Extensive experience</w:t>
      </w:r>
      <w:r>
        <w:rPr>
          <w:u w:val="none"/>
        </w:rPr>
        <w:t xml:space="preserve"> of </w:t>
      </w:r>
      <w:r w:rsidRPr="00692FCD">
        <w:rPr>
          <w:u w:val="none"/>
        </w:rPr>
        <w:t xml:space="preserve">documenting Development processes. </w:t>
      </w:r>
    </w:p>
    <w:p w14:paraId="72864DDB" w14:textId="77777777" w:rsidR="00692FCD" w:rsidRPr="00692FCD" w:rsidRDefault="00692FCD" w:rsidP="00692FCD">
      <w:pPr>
        <w:bidi w:val="0"/>
        <w:rPr>
          <w:u w:val="none"/>
        </w:rPr>
      </w:pPr>
      <w:r w:rsidRPr="00692FCD">
        <w:rPr>
          <w:u w:val="none"/>
        </w:rPr>
        <w:t xml:space="preserve">Also have an experience in executing test plans, experiments planning, data analysis, system end-to-end integration, validation and verification. </w:t>
      </w:r>
    </w:p>
    <w:p w14:paraId="2565B2B6" w14:textId="77777777" w:rsidR="00692FCD" w:rsidRPr="00692FCD" w:rsidRDefault="00692FCD" w:rsidP="00692FCD">
      <w:pPr>
        <w:bidi w:val="0"/>
        <w:rPr>
          <w:u w:val="none"/>
        </w:rPr>
      </w:pPr>
      <w:r w:rsidRPr="00692FCD">
        <w:rPr>
          <w:u w:val="none"/>
        </w:rPr>
        <w:t xml:space="preserve">Excellent interpersonal relations and communication skills, team player, self-driven individual. </w:t>
      </w:r>
    </w:p>
    <w:p w14:paraId="4985B62D" w14:textId="77777777" w:rsidR="00692FCD" w:rsidRPr="00692FCD" w:rsidRDefault="00692FCD" w:rsidP="00692FCD">
      <w:pPr>
        <w:bidi w:val="0"/>
        <w:rPr>
          <w:u w:val="none"/>
        </w:rPr>
      </w:pPr>
      <w:r w:rsidRPr="00692FCD">
        <w:rPr>
          <w:u w:val="none"/>
        </w:rPr>
        <w:t>Strong analytical and troubleshooting skills, as well as excellent written and verbal communication capabilities.</w:t>
      </w:r>
    </w:p>
    <w:p w14:paraId="75E2659C" w14:textId="21315DA4" w:rsidR="009347B2" w:rsidRDefault="00692FCD" w:rsidP="00692FCD">
      <w:pPr>
        <w:bidi w:val="0"/>
        <w:rPr>
          <w:u w:val="none"/>
        </w:rPr>
      </w:pPr>
      <w:r w:rsidRPr="00692FCD">
        <w:rPr>
          <w:u w:val="none"/>
        </w:rPr>
        <w:t xml:space="preserve">Demonstrated ability to deliver high quality outcomes; handle multiple complex tasks simultaneously on schedule. </w:t>
      </w:r>
    </w:p>
    <w:p w14:paraId="7DE229FA" w14:textId="77777777" w:rsidR="00692FCD" w:rsidRPr="00692FCD" w:rsidRDefault="00692FCD" w:rsidP="00692FCD">
      <w:pPr>
        <w:bidi w:val="0"/>
        <w:rPr>
          <w:u w:val="none"/>
        </w:rPr>
      </w:pPr>
    </w:p>
    <w:p w14:paraId="0960F914" w14:textId="77777777" w:rsidR="00627AE3" w:rsidRDefault="00627AE3" w:rsidP="009347B2">
      <w:pPr>
        <w:pStyle w:val="Heading3"/>
        <w:bidi w:val="0"/>
        <w:spacing w:line="336" w:lineRule="auto"/>
        <w:rPr>
          <w:szCs w:val="20"/>
          <w:u w:val="none"/>
        </w:rPr>
      </w:pPr>
      <w:r w:rsidRPr="00803848">
        <w:rPr>
          <w:szCs w:val="20"/>
        </w:rPr>
        <w:t>Professional Experience</w:t>
      </w:r>
      <w:r w:rsidRPr="00803848">
        <w:rPr>
          <w:szCs w:val="20"/>
          <w:u w:val="none"/>
        </w:rPr>
        <w:t>:</w:t>
      </w:r>
    </w:p>
    <w:p w14:paraId="68401ADA" w14:textId="709FB32B" w:rsidR="00A153FE" w:rsidRDefault="00A153FE" w:rsidP="00A153FE">
      <w:pPr>
        <w:bidi w:val="0"/>
        <w:rPr>
          <w:rFonts w:eastAsia="Times New Roman" w:cs="David"/>
          <w:b/>
          <w:bCs/>
          <w:sz w:val="20"/>
          <w:szCs w:val="20"/>
          <w:lang w:val="en-US" w:eastAsia="x-none"/>
        </w:rPr>
      </w:pPr>
      <w:r>
        <w:rPr>
          <w:rFonts w:eastAsia="Times New Roman" w:cs="David"/>
          <w:sz w:val="20"/>
          <w:szCs w:val="20"/>
          <w:u w:val="none"/>
          <w:lang w:val="en-US" w:eastAsia="x-none"/>
        </w:rPr>
        <w:t xml:space="preserve">2018-Today:    </w:t>
      </w:r>
      <w:r w:rsidR="00E91C4B">
        <w:rPr>
          <w:rFonts w:eastAsia="Times New Roman" w:cs="David"/>
          <w:sz w:val="20"/>
          <w:szCs w:val="20"/>
          <w:u w:val="none"/>
          <w:lang w:val="en-US" w:eastAsia="x-none"/>
        </w:rPr>
        <w:t xml:space="preserve"> </w:t>
      </w:r>
      <w:r>
        <w:rPr>
          <w:rFonts w:eastAsia="Times New Roman" w:cs="David"/>
          <w:b/>
          <w:bCs/>
          <w:sz w:val="20"/>
          <w:szCs w:val="20"/>
          <w:lang w:val="en-US" w:eastAsia="x-none"/>
        </w:rPr>
        <w:t>Software/ hardware QA</w:t>
      </w:r>
      <w:r w:rsidR="00424142">
        <w:rPr>
          <w:rFonts w:eastAsia="Times New Roman" w:cs="David"/>
          <w:b/>
          <w:bCs/>
          <w:sz w:val="20"/>
          <w:szCs w:val="20"/>
          <w:lang w:val="en-US" w:eastAsia="x-none"/>
        </w:rPr>
        <w:t>, Nuclear Med</w:t>
      </w:r>
      <w:r>
        <w:rPr>
          <w:rFonts w:eastAsia="Times New Roman" w:cs="David"/>
          <w:b/>
          <w:bCs/>
          <w:sz w:val="20"/>
          <w:szCs w:val="20"/>
          <w:lang w:val="en-US" w:eastAsia="x-none"/>
        </w:rPr>
        <w:t xml:space="preserve"> |General </w:t>
      </w:r>
      <w:r w:rsidR="009567C6">
        <w:rPr>
          <w:rFonts w:eastAsia="Times New Roman" w:cs="David"/>
          <w:b/>
          <w:bCs/>
          <w:sz w:val="20"/>
          <w:szCs w:val="20"/>
          <w:lang w:val="en-US" w:eastAsia="x-none"/>
        </w:rPr>
        <w:t>E</w:t>
      </w:r>
      <w:r>
        <w:rPr>
          <w:rFonts w:eastAsia="Times New Roman" w:cs="David"/>
          <w:b/>
          <w:bCs/>
          <w:sz w:val="20"/>
          <w:szCs w:val="20"/>
          <w:lang w:val="en-US" w:eastAsia="x-none"/>
        </w:rPr>
        <w:t>lectric</w:t>
      </w:r>
    </w:p>
    <w:p w14:paraId="19B58E65" w14:textId="77777777" w:rsidR="000C5440" w:rsidRPr="00324960" w:rsidRDefault="000C5440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 w:rsidRPr="00324960">
        <w:rPr>
          <w:sz w:val="20"/>
          <w:szCs w:val="20"/>
          <w:u w:val="none"/>
          <w:lang w:val="en-US"/>
        </w:rPr>
        <w:t>Flowing down of product requirements to test cases, while maintaining traceability.</w:t>
      </w:r>
    </w:p>
    <w:p w14:paraId="65247156" w14:textId="77777777" w:rsidR="000C5440" w:rsidRPr="00324960" w:rsidRDefault="000C5440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 w:rsidRPr="00324960">
        <w:rPr>
          <w:sz w:val="20"/>
          <w:szCs w:val="20"/>
          <w:u w:val="none"/>
          <w:lang w:val="en-US"/>
        </w:rPr>
        <w:t>Responsible for preparing test descriptions according to verification plan and following GEHC quality system- responsible for reviews and approval.</w:t>
      </w:r>
    </w:p>
    <w:p w14:paraId="421CD65F" w14:textId="77777777" w:rsidR="000C5440" w:rsidRPr="00324960" w:rsidRDefault="000C5440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 w:rsidRPr="00324960">
        <w:rPr>
          <w:sz w:val="20"/>
          <w:szCs w:val="20"/>
          <w:u w:val="none"/>
          <w:lang w:val="en-US"/>
        </w:rPr>
        <w:t>Submit written and controlled test reports (TRs), with summary, result analysis and bug tracking.</w:t>
      </w:r>
    </w:p>
    <w:p w14:paraId="6758C417" w14:textId="77777777" w:rsidR="000C5440" w:rsidRPr="00324960" w:rsidRDefault="000C5440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 w:rsidRPr="00324960">
        <w:rPr>
          <w:sz w:val="20"/>
          <w:szCs w:val="20"/>
          <w:u w:val="none"/>
          <w:lang w:val="en-US"/>
        </w:rPr>
        <w:t xml:space="preserve">Investigate field reports, with emphasis on reproduction, severity and workaround. </w:t>
      </w:r>
    </w:p>
    <w:p w14:paraId="53678E6E" w14:textId="77777777" w:rsidR="000C5440" w:rsidRPr="00324960" w:rsidRDefault="000C5440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 w:rsidRPr="00324960">
        <w:rPr>
          <w:sz w:val="20"/>
          <w:szCs w:val="20"/>
          <w:u w:val="none"/>
          <w:lang w:val="en-US"/>
        </w:rPr>
        <w:t>Share “best practices” and tight collaboration with the rest of the Engineering team.</w:t>
      </w:r>
    </w:p>
    <w:p w14:paraId="35690A1B" w14:textId="2A665FC0" w:rsidR="000C5440" w:rsidRPr="00324960" w:rsidRDefault="000C5440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 w:rsidRPr="00324960">
        <w:rPr>
          <w:sz w:val="20"/>
          <w:szCs w:val="20"/>
          <w:u w:val="none"/>
          <w:lang w:val="en-US"/>
        </w:rPr>
        <w:t>Drive introduction and deployment of quality processes and tools for improved validation and verification.</w:t>
      </w:r>
    </w:p>
    <w:p w14:paraId="3F645F38" w14:textId="5D661632" w:rsidR="00720A6D" w:rsidRPr="00720A6D" w:rsidRDefault="00A153FE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Work closely with the DevOp’s team </w:t>
      </w:r>
      <w:r w:rsidR="006B4144">
        <w:rPr>
          <w:sz w:val="20"/>
          <w:szCs w:val="20"/>
          <w:u w:val="none"/>
          <w:lang w:val="en-US"/>
        </w:rPr>
        <w:t xml:space="preserve">on </w:t>
      </w:r>
      <w:r w:rsidR="005836FA">
        <w:rPr>
          <w:sz w:val="20"/>
          <w:szCs w:val="20"/>
          <w:u w:val="none"/>
          <w:lang w:val="en-US"/>
        </w:rPr>
        <w:t>Linux</w:t>
      </w:r>
      <w:r w:rsidR="006B4144">
        <w:rPr>
          <w:sz w:val="20"/>
          <w:szCs w:val="20"/>
          <w:u w:val="none"/>
          <w:lang w:val="en-US"/>
        </w:rPr>
        <w:t xml:space="preserve"> </w:t>
      </w:r>
      <w:r w:rsidR="005836FA">
        <w:rPr>
          <w:sz w:val="20"/>
          <w:szCs w:val="20"/>
          <w:u w:val="none"/>
          <w:lang w:val="en-US"/>
        </w:rPr>
        <w:t>dist</w:t>
      </w:r>
      <w:r w:rsidR="000C5440">
        <w:rPr>
          <w:sz w:val="20"/>
          <w:szCs w:val="20"/>
          <w:u w:val="none"/>
          <w:lang w:val="en-US"/>
        </w:rPr>
        <w:t>ribution</w:t>
      </w:r>
      <w:r w:rsidR="006B4144">
        <w:rPr>
          <w:sz w:val="20"/>
          <w:szCs w:val="20"/>
          <w:u w:val="none"/>
          <w:lang w:val="en-US"/>
        </w:rPr>
        <w:t xml:space="preserve"> </w:t>
      </w:r>
      <w:r w:rsidR="006B4144" w:rsidRPr="006B4144">
        <w:rPr>
          <w:sz w:val="20"/>
          <w:szCs w:val="20"/>
          <w:u w:val="none"/>
          <w:lang w:val="en-US"/>
        </w:rPr>
        <w:t>- knowledge pipeline for the tea</w:t>
      </w:r>
      <w:r w:rsidR="000C5440">
        <w:rPr>
          <w:sz w:val="20"/>
          <w:szCs w:val="20"/>
          <w:u w:val="none"/>
          <w:lang w:val="en-US"/>
        </w:rPr>
        <w:t>m</w:t>
      </w:r>
    </w:p>
    <w:p w14:paraId="08A5BDE4" w14:textId="25E871A0" w:rsidR="005836FA" w:rsidRPr="00324960" w:rsidRDefault="005836FA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Writing </w:t>
      </w:r>
      <w:r w:rsidR="000C5440">
        <w:rPr>
          <w:sz w:val="20"/>
          <w:szCs w:val="20"/>
          <w:u w:val="none"/>
          <w:lang w:val="en-US"/>
        </w:rPr>
        <w:t>User M</w:t>
      </w:r>
      <w:r>
        <w:rPr>
          <w:sz w:val="20"/>
          <w:szCs w:val="20"/>
          <w:u w:val="none"/>
          <w:lang w:val="en-US"/>
        </w:rPr>
        <w:t>anuals for vendors and service F</w:t>
      </w:r>
      <w:r w:rsidR="00720A6D">
        <w:rPr>
          <w:sz w:val="20"/>
          <w:szCs w:val="20"/>
          <w:u w:val="none"/>
          <w:lang w:val="en-US"/>
        </w:rPr>
        <w:t>ield Engineers</w:t>
      </w:r>
      <w:r>
        <w:rPr>
          <w:sz w:val="20"/>
          <w:szCs w:val="20"/>
          <w:u w:val="none"/>
          <w:lang w:val="en-US"/>
        </w:rPr>
        <w:t xml:space="preserve"> </w:t>
      </w:r>
      <w:r w:rsidR="009A60D2">
        <w:rPr>
          <w:sz w:val="20"/>
          <w:szCs w:val="20"/>
          <w:u w:val="none"/>
          <w:lang w:val="en-US"/>
        </w:rPr>
        <w:t>including live</w:t>
      </w:r>
      <w:r>
        <w:rPr>
          <w:sz w:val="20"/>
          <w:szCs w:val="20"/>
          <w:u w:val="none"/>
          <w:lang w:val="en-US"/>
        </w:rPr>
        <w:t xml:space="preserve"> support</w:t>
      </w:r>
      <w:r w:rsidR="00424142">
        <w:rPr>
          <w:sz w:val="20"/>
          <w:szCs w:val="20"/>
          <w:u w:val="none"/>
          <w:lang w:val="en-US"/>
        </w:rPr>
        <w:t>.</w:t>
      </w:r>
    </w:p>
    <w:p w14:paraId="5D68DEF4" w14:textId="41F0785B" w:rsidR="000C5440" w:rsidRPr="00324960" w:rsidRDefault="005836FA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Working in </w:t>
      </w:r>
      <w:r w:rsidR="00720A6D">
        <w:rPr>
          <w:sz w:val="20"/>
          <w:szCs w:val="20"/>
          <w:u w:val="none"/>
          <w:lang w:val="en-US"/>
        </w:rPr>
        <w:t>scrum</w:t>
      </w:r>
      <w:r>
        <w:rPr>
          <w:sz w:val="20"/>
          <w:szCs w:val="20"/>
          <w:u w:val="none"/>
          <w:lang w:val="en-US"/>
        </w:rPr>
        <w:t xml:space="preserve"> method</w:t>
      </w:r>
      <w:r w:rsidR="000C5440">
        <w:rPr>
          <w:sz w:val="20"/>
          <w:szCs w:val="20"/>
          <w:u w:val="none"/>
          <w:lang w:val="en-US"/>
        </w:rPr>
        <w:t>ology.</w:t>
      </w:r>
    </w:p>
    <w:p w14:paraId="188FBA97" w14:textId="77777777" w:rsidR="00424142" w:rsidRPr="00424142" w:rsidRDefault="00424142" w:rsidP="00424142">
      <w:pPr>
        <w:bidi w:val="0"/>
        <w:ind w:left="1778"/>
        <w:rPr>
          <w:sz w:val="20"/>
          <w:szCs w:val="20"/>
          <w:lang w:val="en-US" w:eastAsia="x-none"/>
        </w:rPr>
      </w:pPr>
    </w:p>
    <w:p w14:paraId="5CF5F098" w14:textId="6A91663C" w:rsidR="00751368" w:rsidRDefault="00751368" w:rsidP="00751368">
      <w:pPr>
        <w:bidi w:val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u w:val="none"/>
        </w:rPr>
        <w:t>2017-</w:t>
      </w:r>
      <w:r w:rsidR="00A153FE">
        <w:rPr>
          <w:rFonts w:hint="cs"/>
          <w:sz w:val="20"/>
          <w:szCs w:val="20"/>
          <w:u w:val="none"/>
          <w:rtl/>
        </w:rPr>
        <w:t>2018</w:t>
      </w:r>
      <w:r>
        <w:rPr>
          <w:sz w:val="20"/>
          <w:szCs w:val="20"/>
          <w:u w:val="none"/>
        </w:rPr>
        <w:t xml:space="preserve">:     </w:t>
      </w:r>
      <w:r w:rsidR="00E91C4B">
        <w:rPr>
          <w:sz w:val="20"/>
          <w:szCs w:val="20"/>
          <w:u w:val="none"/>
        </w:rPr>
        <w:t xml:space="preserve">  </w:t>
      </w:r>
      <w:r>
        <w:rPr>
          <w:b/>
          <w:bCs/>
          <w:sz w:val="20"/>
          <w:szCs w:val="20"/>
          <w:lang w:val="en-US"/>
        </w:rPr>
        <w:t>Software/</w:t>
      </w:r>
      <w:r w:rsidRPr="00840F0E">
        <w:rPr>
          <w:b/>
          <w:bCs/>
          <w:sz w:val="20"/>
          <w:szCs w:val="20"/>
          <w:lang w:val="en-US"/>
        </w:rPr>
        <w:t xml:space="preserve"> hardware </w:t>
      </w:r>
      <w:r>
        <w:rPr>
          <w:b/>
          <w:bCs/>
          <w:sz w:val="20"/>
          <w:szCs w:val="20"/>
          <w:lang w:val="en-US"/>
        </w:rPr>
        <w:t>QA</w:t>
      </w:r>
      <w:r w:rsidR="00424142">
        <w:rPr>
          <w:b/>
          <w:bCs/>
          <w:sz w:val="20"/>
          <w:szCs w:val="20"/>
          <w:lang w:val="en-US"/>
        </w:rPr>
        <w:t>,</w:t>
      </w:r>
      <w:r>
        <w:rPr>
          <w:b/>
          <w:bCs/>
          <w:sz w:val="20"/>
          <w:szCs w:val="20"/>
          <w:lang w:val="en-US"/>
        </w:rPr>
        <w:t xml:space="preserve"> </w:t>
      </w:r>
      <w:r w:rsidR="00424142">
        <w:rPr>
          <w:b/>
          <w:bCs/>
          <w:sz w:val="20"/>
          <w:szCs w:val="20"/>
          <w:lang w:val="en-US"/>
        </w:rPr>
        <w:t>LPR system</w:t>
      </w:r>
      <w:r>
        <w:rPr>
          <w:b/>
          <w:bCs/>
          <w:sz w:val="20"/>
          <w:szCs w:val="20"/>
          <w:lang w:val="en-US"/>
        </w:rPr>
        <w:t xml:space="preserve"> |HTS</w:t>
      </w:r>
    </w:p>
    <w:p w14:paraId="621BEAD5" w14:textId="75509325" w:rsidR="00751368" w:rsidRPr="00324960" w:rsidRDefault="005249FC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 w:rsidRPr="005249FC">
        <w:rPr>
          <w:sz w:val="20"/>
          <w:szCs w:val="20"/>
          <w:u w:val="none"/>
          <w:lang w:val="en-US"/>
        </w:rPr>
        <w:t>Writing</w:t>
      </w:r>
      <w:r w:rsidR="00751368" w:rsidRPr="005249FC">
        <w:rPr>
          <w:sz w:val="20"/>
          <w:szCs w:val="20"/>
          <w:u w:val="none"/>
          <w:lang w:val="en-US"/>
        </w:rPr>
        <w:t xml:space="preserve"> </w:t>
      </w:r>
      <w:r w:rsidRPr="005249FC">
        <w:rPr>
          <w:sz w:val="20"/>
          <w:szCs w:val="20"/>
          <w:u w:val="none"/>
          <w:lang w:val="en-US"/>
        </w:rPr>
        <w:t>scenarios and</w:t>
      </w:r>
      <w:r w:rsidR="00751368" w:rsidRPr="005249FC">
        <w:rPr>
          <w:sz w:val="20"/>
          <w:szCs w:val="20"/>
          <w:u w:val="none"/>
          <w:lang w:val="en-US"/>
        </w:rPr>
        <w:t xml:space="preserve"> testing</w:t>
      </w:r>
      <w:r w:rsidR="004B08CC">
        <w:rPr>
          <w:sz w:val="20"/>
          <w:szCs w:val="20"/>
          <w:u w:val="none"/>
          <w:lang w:val="en-US"/>
        </w:rPr>
        <w:t xml:space="preserve"> for</w:t>
      </w:r>
      <w:r w:rsidR="00751368" w:rsidRPr="005249FC">
        <w:rPr>
          <w:sz w:val="20"/>
          <w:szCs w:val="20"/>
          <w:u w:val="none"/>
          <w:lang w:val="en-US"/>
        </w:rPr>
        <w:t xml:space="preserve"> </w:t>
      </w:r>
      <w:r w:rsidR="004B08CC">
        <w:rPr>
          <w:sz w:val="20"/>
          <w:szCs w:val="20"/>
          <w:u w:val="none"/>
          <w:lang w:val="en-US"/>
        </w:rPr>
        <w:t xml:space="preserve">multidisciplinary system: </w:t>
      </w:r>
      <w:r w:rsidR="004B08CC" w:rsidRPr="005249FC">
        <w:rPr>
          <w:sz w:val="20"/>
          <w:szCs w:val="20"/>
          <w:u w:val="none"/>
          <w:lang w:val="en-US"/>
        </w:rPr>
        <w:t>LPR system, Vendor cameras</w:t>
      </w:r>
    </w:p>
    <w:p w14:paraId="640CD1A2" w14:textId="791A0994" w:rsidR="005D2652" w:rsidRPr="004B08CC" w:rsidRDefault="004B08CC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Performing </w:t>
      </w:r>
      <w:r w:rsidR="005D2652" w:rsidRPr="005249FC">
        <w:rPr>
          <w:sz w:val="20"/>
          <w:szCs w:val="20"/>
          <w:u w:val="none"/>
          <w:lang w:val="en-US"/>
        </w:rPr>
        <w:t xml:space="preserve">web </w:t>
      </w:r>
      <w:r w:rsidR="005249FC" w:rsidRPr="005249FC">
        <w:rPr>
          <w:sz w:val="20"/>
          <w:szCs w:val="20"/>
          <w:u w:val="none"/>
          <w:lang w:val="en-US"/>
        </w:rPr>
        <w:t>testing</w:t>
      </w:r>
      <w:r w:rsidR="005249FC">
        <w:rPr>
          <w:sz w:val="20"/>
          <w:szCs w:val="20"/>
          <w:u w:val="none"/>
          <w:lang w:val="en-US"/>
        </w:rPr>
        <w:t>, integration tests</w:t>
      </w:r>
      <w:r>
        <w:rPr>
          <w:sz w:val="20"/>
          <w:szCs w:val="20"/>
          <w:u w:val="none"/>
          <w:lang w:val="en-US"/>
        </w:rPr>
        <w:t xml:space="preserve"> using </w:t>
      </w:r>
      <w:r w:rsidRPr="005249FC">
        <w:rPr>
          <w:sz w:val="20"/>
          <w:szCs w:val="20"/>
          <w:u w:val="none"/>
          <w:lang w:val="en-US"/>
        </w:rPr>
        <w:t>Intens</w:t>
      </w:r>
      <w:r>
        <w:rPr>
          <w:sz w:val="20"/>
          <w:szCs w:val="20"/>
          <w:u w:val="none"/>
          <w:lang w:val="en-US"/>
        </w:rPr>
        <w:t>e</w:t>
      </w:r>
      <w:r w:rsidRPr="005249FC">
        <w:rPr>
          <w:sz w:val="20"/>
          <w:szCs w:val="20"/>
          <w:u w:val="none"/>
          <w:lang w:val="en-US"/>
        </w:rPr>
        <w:t xml:space="preserve"> working with Log files</w:t>
      </w:r>
      <w:r>
        <w:rPr>
          <w:sz w:val="20"/>
          <w:szCs w:val="20"/>
          <w:u w:val="none"/>
          <w:lang w:val="en-US"/>
        </w:rPr>
        <w:t xml:space="preserve"> and </w:t>
      </w:r>
      <w:r w:rsidRPr="005249FC">
        <w:rPr>
          <w:sz w:val="20"/>
          <w:szCs w:val="20"/>
          <w:u w:val="none"/>
          <w:lang w:val="en-US"/>
        </w:rPr>
        <w:t>SQL DB</w:t>
      </w:r>
      <w:r>
        <w:rPr>
          <w:sz w:val="20"/>
          <w:szCs w:val="20"/>
          <w:u w:val="none"/>
          <w:lang w:val="en-US"/>
        </w:rPr>
        <w:t>.</w:t>
      </w:r>
    </w:p>
    <w:p w14:paraId="6DF4CEA4" w14:textId="59BBF9EA" w:rsidR="005D2652" w:rsidRPr="005249FC" w:rsidRDefault="004B08CC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In charge of performing W</w:t>
      </w:r>
      <w:r w:rsidR="006C73C4">
        <w:rPr>
          <w:sz w:val="20"/>
          <w:szCs w:val="20"/>
          <w:u w:val="none"/>
          <w:lang w:val="en-US"/>
        </w:rPr>
        <w:t xml:space="preserve">indows compatibilities </w:t>
      </w:r>
      <w:r w:rsidR="005249FC" w:rsidRPr="005249FC">
        <w:rPr>
          <w:sz w:val="20"/>
          <w:szCs w:val="20"/>
          <w:u w:val="none"/>
          <w:lang w:val="en-US"/>
        </w:rPr>
        <w:t>testing</w:t>
      </w:r>
      <w:r>
        <w:rPr>
          <w:sz w:val="20"/>
          <w:szCs w:val="20"/>
          <w:u w:val="none"/>
          <w:lang w:val="en-US"/>
        </w:rPr>
        <w:t xml:space="preserve"> for each latest released version</w:t>
      </w:r>
    </w:p>
    <w:p w14:paraId="63A86BE0" w14:textId="5CAE8740" w:rsidR="005D2652" w:rsidRPr="005249FC" w:rsidRDefault="005836FA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W</w:t>
      </w:r>
      <w:r w:rsidR="006C73C4" w:rsidRPr="006C73C4">
        <w:rPr>
          <w:sz w:val="20"/>
          <w:szCs w:val="20"/>
          <w:u w:val="none"/>
          <w:lang w:val="en-US"/>
        </w:rPr>
        <w:t>orking in agile environmen</w:t>
      </w:r>
      <w:r w:rsidR="004B08CC">
        <w:rPr>
          <w:sz w:val="20"/>
          <w:szCs w:val="20"/>
          <w:u w:val="none"/>
          <w:lang w:val="en-US"/>
        </w:rPr>
        <w:t>t.</w:t>
      </w:r>
    </w:p>
    <w:p w14:paraId="4F3F6BC8" w14:textId="77777777" w:rsidR="00751368" w:rsidRPr="005249FC" w:rsidRDefault="00751368" w:rsidP="00751368">
      <w:pPr>
        <w:bidi w:val="0"/>
        <w:rPr>
          <w:sz w:val="20"/>
          <w:szCs w:val="20"/>
          <w:lang w:val="en-US" w:eastAsia="x-none"/>
        </w:rPr>
      </w:pPr>
    </w:p>
    <w:p w14:paraId="4F16B7B7" w14:textId="77777777" w:rsidR="00ED0CAB" w:rsidRDefault="009347B2" w:rsidP="00840F0E">
      <w:pPr>
        <w:tabs>
          <w:tab w:val="left" w:pos="1418"/>
        </w:tabs>
        <w:bidi w:val="0"/>
        <w:spacing w:line="336" w:lineRule="auto"/>
        <w:ind w:left="1418" w:hanging="1418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</w:rPr>
        <w:t>2013-</w:t>
      </w:r>
      <w:r w:rsidR="00751368">
        <w:rPr>
          <w:sz w:val="20"/>
          <w:szCs w:val="20"/>
          <w:u w:val="none"/>
        </w:rPr>
        <w:t>2017</w:t>
      </w:r>
      <w:r w:rsidR="00A67780">
        <w:rPr>
          <w:sz w:val="20"/>
          <w:szCs w:val="20"/>
          <w:u w:val="none"/>
        </w:rPr>
        <w:t>:</w:t>
      </w:r>
      <w:r w:rsidR="00082DB2" w:rsidRPr="00803848">
        <w:rPr>
          <w:sz w:val="20"/>
          <w:szCs w:val="20"/>
          <w:u w:val="none"/>
        </w:rPr>
        <w:tab/>
      </w:r>
      <w:r w:rsidR="00840F0E">
        <w:rPr>
          <w:b/>
          <w:bCs/>
          <w:sz w:val="20"/>
          <w:szCs w:val="20"/>
          <w:lang w:val="en-US"/>
        </w:rPr>
        <w:t>Software/</w:t>
      </w:r>
      <w:r w:rsidR="00840F0E" w:rsidRPr="00840F0E">
        <w:rPr>
          <w:b/>
          <w:bCs/>
          <w:sz w:val="20"/>
          <w:szCs w:val="20"/>
          <w:lang w:val="en-US"/>
        </w:rPr>
        <w:t xml:space="preserve"> hardware </w:t>
      </w:r>
      <w:r w:rsidR="00840F0E">
        <w:rPr>
          <w:b/>
          <w:bCs/>
          <w:sz w:val="20"/>
          <w:szCs w:val="20"/>
          <w:lang w:val="en-US"/>
        </w:rPr>
        <w:t>QA</w:t>
      </w:r>
      <w:r w:rsidR="00424142">
        <w:rPr>
          <w:b/>
          <w:bCs/>
          <w:sz w:val="20"/>
          <w:szCs w:val="20"/>
          <w:lang w:val="en-US"/>
        </w:rPr>
        <w:t>,</w:t>
      </w:r>
      <w:r w:rsidR="00840F0E">
        <w:rPr>
          <w:b/>
          <w:bCs/>
          <w:sz w:val="20"/>
          <w:szCs w:val="20"/>
          <w:lang w:val="en-US"/>
        </w:rPr>
        <w:t xml:space="preserve"> </w:t>
      </w:r>
      <w:r w:rsidR="00424142">
        <w:rPr>
          <w:b/>
          <w:bCs/>
          <w:sz w:val="20"/>
          <w:szCs w:val="20"/>
          <w:lang w:val="en-US"/>
        </w:rPr>
        <w:t xml:space="preserve">IOT </w:t>
      </w:r>
      <w:r w:rsidR="00840F0E">
        <w:rPr>
          <w:b/>
          <w:bCs/>
          <w:sz w:val="20"/>
          <w:szCs w:val="20"/>
          <w:lang w:val="en-US"/>
        </w:rPr>
        <w:t>|</w:t>
      </w:r>
      <w:r w:rsidR="00840F0E" w:rsidRPr="00840F0E">
        <w:rPr>
          <w:b/>
          <w:bCs/>
          <w:sz w:val="20"/>
          <w:szCs w:val="20"/>
          <w:lang w:val="en-US"/>
        </w:rPr>
        <w:t>Intel</w:t>
      </w:r>
    </w:p>
    <w:p w14:paraId="3592BC13" w14:textId="77777777" w:rsidR="00840F0E" w:rsidRPr="00840F0E" w:rsidRDefault="005720A3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Managing the</w:t>
      </w:r>
      <w:r w:rsidR="00840F0E">
        <w:rPr>
          <w:sz w:val="20"/>
          <w:szCs w:val="20"/>
          <w:u w:val="none"/>
          <w:lang w:val="en-US"/>
        </w:rPr>
        <w:t xml:space="preserve"> </w:t>
      </w:r>
      <w:r w:rsidR="00840F0E" w:rsidRPr="00840F0E">
        <w:rPr>
          <w:sz w:val="20"/>
          <w:szCs w:val="20"/>
          <w:u w:val="none"/>
          <w:lang w:val="en-US"/>
        </w:rPr>
        <w:t xml:space="preserve">testing and </w:t>
      </w:r>
      <w:r w:rsidR="00840F0E">
        <w:rPr>
          <w:sz w:val="20"/>
          <w:szCs w:val="20"/>
          <w:u w:val="none"/>
          <w:lang w:val="en-US"/>
        </w:rPr>
        <w:t xml:space="preserve">validation operation of 3D camera in all layers </w:t>
      </w:r>
      <w:r w:rsidR="00840F0E" w:rsidRPr="00840F0E">
        <w:rPr>
          <w:sz w:val="20"/>
          <w:szCs w:val="20"/>
          <w:u w:val="none"/>
          <w:lang w:val="en-US"/>
        </w:rPr>
        <w:t>including RGB Image Processing</w:t>
      </w:r>
      <w:r w:rsidR="003C1626">
        <w:rPr>
          <w:sz w:val="20"/>
          <w:szCs w:val="20"/>
          <w:u w:val="none"/>
          <w:lang w:val="en-US"/>
        </w:rPr>
        <w:t>.</w:t>
      </w:r>
    </w:p>
    <w:p w14:paraId="513E7745" w14:textId="148814A3" w:rsidR="00BB25D0" w:rsidRDefault="00BB25D0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Performing the test</w:t>
      </w:r>
      <w:r w:rsidRPr="00840F0E">
        <w:rPr>
          <w:sz w:val="20"/>
          <w:szCs w:val="20"/>
          <w:u w:val="none"/>
          <w:lang w:val="en-US"/>
        </w:rPr>
        <w:t xml:space="preserve"> of </w:t>
      </w:r>
      <w:r>
        <w:rPr>
          <w:sz w:val="20"/>
          <w:szCs w:val="20"/>
          <w:u w:val="none"/>
          <w:lang w:val="en-US"/>
        </w:rPr>
        <w:t>S</w:t>
      </w:r>
      <w:r w:rsidRPr="00840F0E">
        <w:rPr>
          <w:sz w:val="20"/>
          <w:szCs w:val="20"/>
          <w:u w:val="none"/>
          <w:lang w:val="en-US"/>
        </w:rPr>
        <w:t>kype</w:t>
      </w:r>
      <w:r>
        <w:rPr>
          <w:sz w:val="20"/>
          <w:szCs w:val="20"/>
          <w:u w:val="none"/>
          <w:lang w:val="en-US"/>
        </w:rPr>
        <w:t>/</w:t>
      </w:r>
      <w:proofErr w:type="spellStart"/>
      <w:r w:rsidRPr="00840F0E">
        <w:rPr>
          <w:sz w:val="20"/>
          <w:szCs w:val="20"/>
          <w:u w:val="none"/>
          <w:lang w:val="en-US"/>
        </w:rPr>
        <w:t>Lynk</w:t>
      </w:r>
      <w:proofErr w:type="spellEnd"/>
      <w:r w:rsidRPr="00840F0E"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 xml:space="preserve">certification in </w:t>
      </w:r>
      <w:r w:rsidRPr="00840F0E">
        <w:rPr>
          <w:sz w:val="20"/>
          <w:szCs w:val="20"/>
          <w:u w:val="none"/>
          <w:lang w:val="en-US"/>
        </w:rPr>
        <w:t>accordance with Microsoft testing</w:t>
      </w:r>
      <w:r>
        <w:rPr>
          <w:sz w:val="20"/>
          <w:szCs w:val="20"/>
          <w:u w:val="none"/>
          <w:lang w:val="en-US"/>
        </w:rPr>
        <w:t xml:space="preserve"> documents </w:t>
      </w:r>
      <w:r w:rsidRPr="00840F0E">
        <w:rPr>
          <w:sz w:val="20"/>
          <w:szCs w:val="20"/>
          <w:u w:val="none"/>
          <w:lang w:val="en-US"/>
        </w:rPr>
        <w:t xml:space="preserve">and production </w:t>
      </w:r>
      <w:r>
        <w:rPr>
          <w:sz w:val="20"/>
          <w:szCs w:val="20"/>
          <w:u w:val="none"/>
          <w:lang w:val="en-US"/>
        </w:rPr>
        <w:t xml:space="preserve">of </w:t>
      </w:r>
      <w:r w:rsidRPr="00840F0E">
        <w:rPr>
          <w:sz w:val="20"/>
          <w:szCs w:val="20"/>
          <w:u w:val="none"/>
          <w:lang w:val="en-US"/>
        </w:rPr>
        <w:t>STR.</w:t>
      </w:r>
    </w:p>
    <w:p w14:paraId="1C313CF7" w14:textId="7F2487C2" w:rsidR="00840F0E" w:rsidRPr="00BB25D0" w:rsidRDefault="005720A3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Managing</w:t>
      </w:r>
      <w:r w:rsidR="00840F0E" w:rsidRPr="00840F0E">
        <w:rPr>
          <w:sz w:val="20"/>
          <w:szCs w:val="20"/>
          <w:u w:val="none"/>
          <w:lang w:val="en-US"/>
        </w:rPr>
        <w:t xml:space="preserve"> hardware and software testing</w:t>
      </w:r>
      <w:r w:rsidR="00BB25D0">
        <w:rPr>
          <w:sz w:val="20"/>
          <w:szCs w:val="20"/>
          <w:u w:val="none"/>
          <w:lang w:val="en-US"/>
        </w:rPr>
        <w:t>:</w:t>
      </w:r>
      <w:r w:rsidR="00840F0E" w:rsidRPr="00840F0E">
        <w:rPr>
          <w:sz w:val="20"/>
          <w:szCs w:val="20"/>
          <w:u w:val="none"/>
          <w:lang w:val="en-US"/>
        </w:rPr>
        <w:t xml:space="preserve"> manual</w:t>
      </w:r>
      <w:r w:rsidR="00BB25D0">
        <w:rPr>
          <w:sz w:val="20"/>
          <w:szCs w:val="20"/>
          <w:u w:val="none"/>
          <w:lang w:val="en-US"/>
        </w:rPr>
        <w:t xml:space="preserve">, </w:t>
      </w:r>
      <w:r w:rsidR="00BB25D0" w:rsidRPr="00840F0E">
        <w:rPr>
          <w:sz w:val="20"/>
          <w:szCs w:val="20"/>
          <w:u w:val="none"/>
          <w:lang w:val="en-US"/>
        </w:rPr>
        <w:t>acceptance, functional</w:t>
      </w:r>
      <w:r w:rsidR="00BB25D0">
        <w:rPr>
          <w:sz w:val="20"/>
          <w:szCs w:val="20"/>
          <w:u w:val="none"/>
          <w:lang w:val="en-US"/>
        </w:rPr>
        <w:t>,</w:t>
      </w:r>
      <w:r w:rsidR="00BB25D0" w:rsidRPr="00840F0E">
        <w:rPr>
          <w:sz w:val="20"/>
          <w:szCs w:val="20"/>
          <w:u w:val="none"/>
          <w:lang w:val="en-US"/>
        </w:rPr>
        <w:t xml:space="preserve"> integration</w:t>
      </w:r>
      <w:r w:rsidR="003C1626">
        <w:rPr>
          <w:sz w:val="20"/>
          <w:szCs w:val="20"/>
          <w:u w:val="none"/>
          <w:lang w:val="en-US"/>
        </w:rPr>
        <w:t xml:space="preserve"> and</w:t>
      </w:r>
      <w:r w:rsidR="00840F0E" w:rsidRPr="00840F0E">
        <w:rPr>
          <w:sz w:val="20"/>
          <w:szCs w:val="20"/>
          <w:u w:val="none"/>
          <w:lang w:val="en-US"/>
        </w:rPr>
        <w:t xml:space="preserve"> </w:t>
      </w:r>
      <w:r w:rsidR="00BB25D0">
        <w:rPr>
          <w:sz w:val="20"/>
          <w:szCs w:val="20"/>
          <w:u w:val="none"/>
          <w:lang w:val="en-US"/>
        </w:rPr>
        <w:t>exploratory testing</w:t>
      </w:r>
      <w:r w:rsidR="00840F0E" w:rsidRPr="00840F0E">
        <w:rPr>
          <w:sz w:val="20"/>
          <w:szCs w:val="20"/>
          <w:u w:val="none"/>
          <w:lang w:val="en-US"/>
        </w:rPr>
        <w:t>.</w:t>
      </w:r>
    </w:p>
    <w:p w14:paraId="27FC9A36" w14:textId="77777777" w:rsidR="00840F0E" w:rsidRDefault="005720A3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Managing the testing </w:t>
      </w:r>
      <w:r w:rsidR="00643C93">
        <w:rPr>
          <w:sz w:val="20"/>
          <w:szCs w:val="20"/>
          <w:u w:val="none"/>
          <w:lang w:val="en-US"/>
        </w:rPr>
        <w:t>&amp;</w:t>
      </w:r>
      <w:r>
        <w:rPr>
          <w:sz w:val="20"/>
          <w:szCs w:val="20"/>
          <w:u w:val="none"/>
          <w:lang w:val="en-US"/>
        </w:rPr>
        <w:t xml:space="preserve"> reporting operation</w:t>
      </w:r>
      <w:r w:rsidR="00840F0E" w:rsidRPr="00840F0E">
        <w:rPr>
          <w:sz w:val="20"/>
          <w:szCs w:val="20"/>
          <w:u w:val="none"/>
          <w:lang w:val="en-US"/>
        </w:rPr>
        <w:t xml:space="preserve"> MTM </w:t>
      </w:r>
      <w:r w:rsidR="00643C93">
        <w:rPr>
          <w:sz w:val="20"/>
          <w:szCs w:val="20"/>
          <w:u w:val="none"/>
          <w:lang w:val="en-US"/>
        </w:rPr>
        <w:t xml:space="preserve">using </w:t>
      </w:r>
      <w:r w:rsidR="009E6DA1" w:rsidRPr="00840F0E">
        <w:rPr>
          <w:sz w:val="20"/>
          <w:szCs w:val="20"/>
          <w:u w:val="none"/>
          <w:lang w:val="en-US"/>
        </w:rPr>
        <w:t>TFS opening</w:t>
      </w:r>
      <w:r w:rsidR="00643C93">
        <w:rPr>
          <w:sz w:val="20"/>
          <w:szCs w:val="20"/>
          <w:u w:val="none"/>
          <w:lang w:val="en-US"/>
        </w:rPr>
        <w:t xml:space="preserve"> bugs and following up till completion.</w:t>
      </w:r>
    </w:p>
    <w:p w14:paraId="69A33E40" w14:textId="56B6417B" w:rsidR="00BB25D0" w:rsidRDefault="00BB25D0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Interaction </w:t>
      </w:r>
      <w:r w:rsidRPr="00840F0E">
        <w:rPr>
          <w:sz w:val="20"/>
          <w:szCs w:val="20"/>
          <w:u w:val="none"/>
          <w:lang w:val="en-US"/>
        </w:rPr>
        <w:t>Intensive</w:t>
      </w:r>
      <w:r>
        <w:rPr>
          <w:sz w:val="20"/>
          <w:szCs w:val="20"/>
          <w:u w:val="none"/>
          <w:lang w:val="en-US"/>
        </w:rPr>
        <w:t>ly with the</w:t>
      </w:r>
      <w:r w:rsidRPr="00840F0E">
        <w:rPr>
          <w:sz w:val="20"/>
          <w:szCs w:val="20"/>
          <w:u w:val="none"/>
          <w:lang w:val="en-US"/>
        </w:rPr>
        <w:t xml:space="preserve"> operations engineer testing and preparation</w:t>
      </w:r>
      <w:r>
        <w:rPr>
          <w:sz w:val="20"/>
          <w:szCs w:val="20"/>
          <w:u w:val="none"/>
          <w:lang w:val="en-US"/>
        </w:rPr>
        <w:t xml:space="preserve"> for configuration</w:t>
      </w:r>
      <w:r w:rsidRPr="00840F0E">
        <w:rPr>
          <w:sz w:val="20"/>
          <w:szCs w:val="20"/>
          <w:u w:val="none"/>
          <w:lang w:val="en-US"/>
        </w:rPr>
        <w:t>.</w:t>
      </w:r>
    </w:p>
    <w:p w14:paraId="0651DF51" w14:textId="6F0EF844" w:rsidR="00324960" w:rsidRDefault="004B08CC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Working in </w:t>
      </w:r>
      <w:r w:rsidRPr="00643C93">
        <w:rPr>
          <w:sz w:val="20"/>
          <w:szCs w:val="20"/>
          <w:u w:val="none"/>
          <w:lang w:val="en-US"/>
        </w:rPr>
        <w:t xml:space="preserve">Agile </w:t>
      </w:r>
      <w:r w:rsidRPr="006C73C4">
        <w:rPr>
          <w:sz w:val="20"/>
          <w:szCs w:val="20"/>
          <w:u w:val="none"/>
          <w:lang w:val="en-US" w:eastAsia="x-none"/>
        </w:rPr>
        <w:t>environmen</w:t>
      </w:r>
      <w:r>
        <w:rPr>
          <w:sz w:val="20"/>
          <w:szCs w:val="20"/>
          <w:u w:val="none"/>
          <w:lang w:val="en-US" w:eastAsia="x-none"/>
        </w:rPr>
        <w:t>t</w:t>
      </w:r>
      <w:r>
        <w:rPr>
          <w:sz w:val="20"/>
          <w:szCs w:val="20"/>
          <w:u w:val="none"/>
          <w:lang w:val="en-US"/>
        </w:rPr>
        <w:t>.</w:t>
      </w:r>
    </w:p>
    <w:p w14:paraId="2C572F82" w14:textId="77777777" w:rsidR="00324960" w:rsidRPr="00324960" w:rsidRDefault="00324960" w:rsidP="00324960">
      <w:pPr>
        <w:tabs>
          <w:tab w:val="left" w:pos="1701"/>
        </w:tabs>
        <w:bidi w:val="0"/>
        <w:spacing w:line="336" w:lineRule="auto"/>
        <w:ind w:left="1702"/>
        <w:rPr>
          <w:sz w:val="20"/>
          <w:szCs w:val="20"/>
          <w:u w:val="none"/>
          <w:lang w:val="en-US"/>
        </w:rPr>
      </w:pPr>
    </w:p>
    <w:p w14:paraId="79D061E2" w14:textId="77777777" w:rsidR="00643C93" w:rsidRDefault="00643C93" w:rsidP="00643C93">
      <w:pPr>
        <w:tabs>
          <w:tab w:val="left" w:pos="1418"/>
        </w:tabs>
        <w:bidi w:val="0"/>
        <w:spacing w:line="336" w:lineRule="auto"/>
        <w:ind w:left="1418" w:hanging="1418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</w:rPr>
        <w:t>2008-2013:</w:t>
      </w:r>
      <w:r w:rsidRPr="00803848">
        <w:rPr>
          <w:sz w:val="20"/>
          <w:szCs w:val="20"/>
          <w:u w:val="none"/>
        </w:rPr>
        <w:tab/>
      </w:r>
      <w:r w:rsidRPr="00643C93">
        <w:rPr>
          <w:b/>
          <w:bCs/>
          <w:sz w:val="20"/>
          <w:szCs w:val="20"/>
          <w:lang w:val="en-US"/>
        </w:rPr>
        <w:t xml:space="preserve">Branch </w:t>
      </w:r>
      <w:r w:rsidR="00A35E8A">
        <w:rPr>
          <w:b/>
          <w:bCs/>
          <w:sz w:val="20"/>
          <w:szCs w:val="20"/>
          <w:lang w:val="en-US"/>
        </w:rPr>
        <w:t xml:space="preserve">Manager | </w:t>
      </w:r>
      <w:r w:rsidRPr="00643C93">
        <w:rPr>
          <w:b/>
          <w:bCs/>
          <w:sz w:val="20"/>
          <w:szCs w:val="20"/>
          <w:lang w:val="en-US"/>
        </w:rPr>
        <w:t>Night Sleep Center</w:t>
      </w:r>
    </w:p>
    <w:p w14:paraId="4A480640" w14:textId="77777777" w:rsidR="00643C93" w:rsidRPr="00643C93" w:rsidRDefault="00A35E8A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In charge of managing all</w:t>
      </w:r>
      <w:r w:rsidR="00643C93" w:rsidRPr="00643C93">
        <w:rPr>
          <w:sz w:val="20"/>
          <w:szCs w:val="20"/>
          <w:u w:val="none"/>
          <w:lang w:val="en-US"/>
        </w:rPr>
        <w:t xml:space="preserve"> bra</w:t>
      </w:r>
      <w:r>
        <w:rPr>
          <w:sz w:val="20"/>
          <w:szCs w:val="20"/>
          <w:u w:val="none"/>
          <w:lang w:val="en-US"/>
        </w:rPr>
        <w:t xml:space="preserve">nch operations aspects; sales, </w:t>
      </w:r>
      <w:r w:rsidR="00643C93" w:rsidRPr="00643C93">
        <w:rPr>
          <w:sz w:val="20"/>
          <w:szCs w:val="20"/>
          <w:u w:val="none"/>
          <w:lang w:val="en-US"/>
        </w:rPr>
        <w:t>service, operations and logistics</w:t>
      </w:r>
      <w:r w:rsidR="00643C93" w:rsidRPr="00643C93">
        <w:rPr>
          <w:sz w:val="20"/>
          <w:szCs w:val="20"/>
          <w:u w:val="none"/>
          <w:rtl/>
          <w:lang w:val="en-US"/>
        </w:rPr>
        <w:t>.</w:t>
      </w:r>
    </w:p>
    <w:p w14:paraId="4824957F" w14:textId="3B3DC7D7" w:rsidR="00643C93" w:rsidRPr="00643C93" w:rsidRDefault="00A35E8A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Providing support to all branches regarding proper operating and</w:t>
      </w:r>
      <w:r w:rsidR="00643C93" w:rsidRPr="00643C93">
        <w:rPr>
          <w:sz w:val="20"/>
          <w:szCs w:val="20"/>
          <w:u w:val="none"/>
          <w:lang w:val="en-US"/>
        </w:rPr>
        <w:t xml:space="preserve"> </w:t>
      </w:r>
      <w:r w:rsidR="00EA434C" w:rsidRPr="00643C93">
        <w:rPr>
          <w:sz w:val="20"/>
          <w:szCs w:val="20"/>
          <w:u w:val="none"/>
          <w:lang w:val="en-US"/>
        </w:rPr>
        <w:t>implement</w:t>
      </w:r>
      <w:r w:rsidR="00EA434C">
        <w:rPr>
          <w:sz w:val="20"/>
          <w:szCs w:val="20"/>
          <w:u w:val="none"/>
          <w:lang w:val="en-US"/>
        </w:rPr>
        <w:t>ation</w:t>
      </w:r>
      <w:r w:rsidR="00643C93" w:rsidRPr="00643C93"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 xml:space="preserve">of </w:t>
      </w:r>
      <w:r w:rsidR="00643C93" w:rsidRPr="00643C93">
        <w:rPr>
          <w:sz w:val="20"/>
          <w:szCs w:val="20"/>
          <w:u w:val="none"/>
          <w:lang w:val="en-US"/>
        </w:rPr>
        <w:t>the Priority</w:t>
      </w:r>
      <w:r>
        <w:rPr>
          <w:sz w:val="20"/>
          <w:szCs w:val="20"/>
          <w:u w:val="none"/>
          <w:lang w:val="en-US"/>
        </w:rPr>
        <w:t xml:space="preserve"> system</w:t>
      </w:r>
      <w:r w:rsidR="00643C93" w:rsidRPr="00643C93">
        <w:rPr>
          <w:sz w:val="20"/>
          <w:szCs w:val="20"/>
          <w:u w:val="none"/>
          <w:rtl/>
          <w:lang w:val="en-US"/>
        </w:rPr>
        <w:t>.</w:t>
      </w:r>
    </w:p>
    <w:p w14:paraId="3E881795" w14:textId="77777777" w:rsidR="00643C93" w:rsidRPr="00643C93" w:rsidRDefault="00A35E8A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Managing and motivation the team</w:t>
      </w:r>
      <w:r w:rsidR="00643C93" w:rsidRPr="00643C93"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to</w:t>
      </w:r>
      <w:r w:rsidR="00643C93" w:rsidRPr="00643C93">
        <w:rPr>
          <w:sz w:val="20"/>
          <w:szCs w:val="20"/>
          <w:u w:val="none"/>
          <w:lang w:val="en-US"/>
        </w:rPr>
        <w:t xml:space="preserve"> increased sales while identifying customer needs and adapt products, </w:t>
      </w:r>
      <w:r w:rsidR="009E6DA1">
        <w:rPr>
          <w:sz w:val="20"/>
          <w:szCs w:val="20"/>
          <w:u w:val="none"/>
          <w:lang w:val="en-US"/>
        </w:rPr>
        <w:t>preparing price quotes</w:t>
      </w:r>
      <w:r w:rsidR="00643C93" w:rsidRPr="00643C93">
        <w:rPr>
          <w:sz w:val="20"/>
          <w:szCs w:val="20"/>
          <w:u w:val="none"/>
          <w:lang w:val="en-US"/>
        </w:rPr>
        <w:t xml:space="preserve">, negotiation and </w:t>
      </w:r>
      <w:r w:rsidR="009E6DA1">
        <w:rPr>
          <w:sz w:val="20"/>
          <w:szCs w:val="20"/>
          <w:u w:val="none"/>
          <w:lang w:val="en-US"/>
        </w:rPr>
        <w:t>finalizing</w:t>
      </w:r>
      <w:r w:rsidR="00643C93" w:rsidRPr="00643C93">
        <w:rPr>
          <w:sz w:val="20"/>
          <w:szCs w:val="20"/>
          <w:u w:val="none"/>
          <w:lang w:val="en-US"/>
        </w:rPr>
        <w:t xml:space="preserve"> orders</w:t>
      </w:r>
      <w:r w:rsidR="00643C93" w:rsidRPr="00643C93">
        <w:rPr>
          <w:sz w:val="20"/>
          <w:szCs w:val="20"/>
          <w:u w:val="none"/>
          <w:rtl/>
          <w:lang w:val="en-US"/>
        </w:rPr>
        <w:t>.</w:t>
      </w:r>
    </w:p>
    <w:p w14:paraId="05FD7EEE" w14:textId="77777777" w:rsidR="00A41445" w:rsidRPr="00751368" w:rsidRDefault="003C1626" w:rsidP="00E91C4B">
      <w:pPr>
        <w:numPr>
          <w:ilvl w:val="0"/>
          <w:numId w:val="2"/>
        </w:numPr>
        <w:tabs>
          <w:tab w:val="left" w:pos="1701"/>
        </w:tabs>
        <w:bidi w:val="0"/>
        <w:spacing w:line="276" w:lineRule="auto"/>
        <w:ind w:left="1702" w:hanging="284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In charge of s</w:t>
      </w:r>
      <w:r w:rsidR="00643C93" w:rsidRPr="00643C93">
        <w:rPr>
          <w:sz w:val="20"/>
          <w:szCs w:val="20"/>
          <w:u w:val="none"/>
          <w:lang w:val="en-US"/>
        </w:rPr>
        <w:t xml:space="preserve">ervice, dealing with </w:t>
      </w:r>
      <w:r w:rsidR="009E6DA1">
        <w:rPr>
          <w:sz w:val="20"/>
          <w:szCs w:val="20"/>
          <w:u w:val="none"/>
          <w:lang w:val="en-US"/>
        </w:rPr>
        <w:t>exceptional situatio</w:t>
      </w:r>
      <w:r>
        <w:rPr>
          <w:sz w:val="20"/>
          <w:szCs w:val="20"/>
          <w:u w:val="none"/>
          <w:lang w:val="en-US"/>
        </w:rPr>
        <w:t>ns and customer complaints, p</w:t>
      </w:r>
      <w:r w:rsidR="009E6DA1">
        <w:rPr>
          <w:sz w:val="20"/>
          <w:szCs w:val="20"/>
          <w:u w:val="none"/>
          <w:lang w:val="en-US"/>
        </w:rPr>
        <w:t xml:space="preserve">roviding solutions to achieve </w:t>
      </w:r>
      <w:r w:rsidR="00643C93" w:rsidRPr="00643C93">
        <w:rPr>
          <w:sz w:val="20"/>
          <w:szCs w:val="20"/>
          <w:u w:val="none"/>
          <w:lang w:val="en-US"/>
        </w:rPr>
        <w:t xml:space="preserve">customer satisfaction and </w:t>
      </w:r>
      <w:r w:rsidR="009E6DA1">
        <w:rPr>
          <w:sz w:val="20"/>
          <w:szCs w:val="20"/>
          <w:u w:val="none"/>
          <w:lang w:val="en-US"/>
        </w:rPr>
        <w:t>meet company's guidelines</w:t>
      </w:r>
      <w:r w:rsidR="00643C93" w:rsidRPr="00643C93">
        <w:rPr>
          <w:sz w:val="20"/>
          <w:szCs w:val="20"/>
          <w:u w:val="none"/>
          <w:lang w:val="en-US"/>
        </w:rPr>
        <w:t>.</w:t>
      </w:r>
    </w:p>
    <w:p w14:paraId="68FB3518" w14:textId="77777777" w:rsidR="003C1626" w:rsidRDefault="003C1626" w:rsidP="003C1626">
      <w:pPr>
        <w:tabs>
          <w:tab w:val="left" w:pos="1701"/>
        </w:tabs>
        <w:bidi w:val="0"/>
        <w:spacing w:line="336" w:lineRule="auto"/>
        <w:ind w:left="1702"/>
        <w:rPr>
          <w:sz w:val="20"/>
          <w:szCs w:val="20"/>
          <w:u w:val="none"/>
          <w:lang w:val="en-US"/>
        </w:rPr>
      </w:pPr>
    </w:p>
    <w:p w14:paraId="0830C23F" w14:textId="77777777" w:rsidR="00A41445" w:rsidRPr="00A41445" w:rsidRDefault="00A41445" w:rsidP="00A41445">
      <w:pPr>
        <w:tabs>
          <w:tab w:val="left" w:pos="1701"/>
        </w:tabs>
        <w:bidi w:val="0"/>
        <w:spacing w:line="33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E</w:t>
      </w:r>
      <w:r w:rsidRPr="00A41445">
        <w:rPr>
          <w:b/>
          <w:bCs/>
          <w:sz w:val="20"/>
          <w:szCs w:val="20"/>
          <w:lang w:val="en-US"/>
        </w:rPr>
        <w:t>ducation</w:t>
      </w:r>
      <w:r>
        <w:rPr>
          <w:b/>
          <w:bCs/>
          <w:sz w:val="20"/>
          <w:szCs w:val="20"/>
          <w:lang w:val="en-US"/>
        </w:rPr>
        <w:t xml:space="preserve"> and professional courses</w:t>
      </w:r>
      <w:r w:rsidRPr="00A41445">
        <w:rPr>
          <w:b/>
          <w:bCs/>
          <w:sz w:val="20"/>
          <w:szCs w:val="20"/>
          <w:rtl/>
          <w:lang w:val="en-US"/>
        </w:rPr>
        <w:t>:</w:t>
      </w:r>
    </w:p>
    <w:p w14:paraId="5198AD46" w14:textId="77777777" w:rsidR="00A41445" w:rsidRPr="00A41445" w:rsidRDefault="00A153FE" w:rsidP="00A41445">
      <w:pPr>
        <w:tabs>
          <w:tab w:val="left" w:pos="1701"/>
        </w:tabs>
        <w:bidi w:val="0"/>
        <w:spacing w:line="336" w:lineRule="auto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 xml:space="preserve">2010: </w:t>
      </w:r>
      <w:r w:rsidR="005836FA">
        <w:rPr>
          <w:sz w:val="20"/>
          <w:szCs w:val="20"/>
          <w:u w:val="none"/>
          <w:lang w:val="en-US"/>
        </w:rPr>
        <w:t>Diploma</w:t>
      </w:r>
      <w:r w:rsidR="00A41445">
        <w:rPr>
          <w:sz w:val="20"/>
          <w:szCs w:val="20"/>
          <w:u w:val="none"/>
          <w:lang w:val="en-US"/>
        </w:rPr>
        <w:t xml:space="preserve"> studies</w:t>
      </w:r>
      <w:r w:rsidR="00A41445" w:rsidRPr="00A41445">
        <w:rPr>
          <w:sz w:val="20"/>
          <w:szCs w:val="20"/>
          <w:u w:val="none"/>
          <w:lang w:val="en-US"/>
        </w:rPr>
        <w:t xml:space="preserve"> </w:t>
      </w:r>
      <w:r w:rsidR="00A41445">
        <w:rPr>
          <w:sz w:val="20"/>
          <w:szCs w:val="20"/>
          <w:u w:val="none"/>
          <w:lang w:val="en-US"/>
        </w:rPr>
        <w:t xml:space="preserve">- </w:t>
      </w:r>
      <w:r w:rsidR="00A41445" w:rsidRPr="00A41445">
        <w:rPr>
          <w:sz w:val="20"/>
          <w:szCs w:val="20"/>
          <w:u w:val="none"/>
          <w:lang w:val="en-US"/>
        </w:rPr>
        <w:t>SQA software testing</w:t>
      </w:r>
      <w:r w:rsidR="00A41445">
        <w:rPr>
          <w:sz w:val="20"/>
          <w:szCs w:val="20"/>
          <w:u w:val="none"/>
          <w:lang w:val="en-US"/>
        </w:rPr>
        <w:t xml:space="preserve"> course</w:t>
      </w:r>
      <w:r w:rsidR="00A41445" w:rsidRPr="00A41445">
        <w:rPr>
          <w:sz w:val="20"/>
          <w:szCs w:val="20"/>
          <w:u w:val="none"/>
          <w:lang w:val="en-US"/>
        </w:rPr>
        <w:t>- John Bryce College.</w:t>
      </w:r>
      <w:r w:rsidR="00A41445" w:rsidRPr="00A41445">
        <w:rPr>
          <w:b/>
          <w:bCs/>
          <w:sz w:val="20"/>
          <w:szCs w:val="20"/>
          <w:u w:val="none"/>
          <w:lang w:val="en-US"/>
        </w:rPr>
        <w:t xml:space="preserve"> ISTQB Certification</w:t>
      </w:r>
    </w:p>
    <w:p w14:paraId="693C2DB8" w14:textId="77777777" w:rsidR="00A41445" w:rsidRDefault="0043179B" w:rsidP="0043179B">
      <w:pPr>
        <w:tabs>
          <w:tab w:val="left" w:pos="810"/>
        </w:tabs>
        <w:bidi w:val="0"/>
        <w:spacing w:line="336" w:lineRule="auto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1996-1998: High Scholl diploma majoring in</w:t>
      </w:r>
      <w:r>
        <w:rPr>
          <w:rFonts w:hint="cs"/>
          <w:sz w:val="20"/>
          <w:szCs w:val="20"/>
          <w:u w:val="none"/>
          <w:rtl/>
          <w:lang w:val="en-US"/>
        </w:rPr>
        <w:t xml:space="preserve"> </w:t>
      </w:r>
      <w:r w:rsidR="003C1626">
        <w:rPr>
          <w:sz w:val="20"/>
          <w:szCs w:val="20"/>
          <w:u w:val="none"/>
          <w:lang w:val="en-US"/>
        </w:rPr>
        <w:t>technology,</w:t>
      </w:r>
      <w:r w:rsidR="00A41445" w:rsidRPr="00A41445">
        <w:rPr>
          <w:sz w:val="20"/>
          <w:szCs w:val="20"/>
          <w:u w:val="none"/>
          <w:lang w:val="en-US"/>
        </w:rPr>
        <w:t xml:space="preserve"> </w:t>
      </w:r>
      <w:proofErr w:type="spellStart"/>
      <w:r w:rsidR="00A41445" w:rsidRPr="00A41445">
        <w:rPr>
          <w:sz w:val="20"/>
          <w:szCs w:val="20"/>
          <w:u w:val="none"/>
          <w:lang w:val="en-US"/>
        </w:rPr>
        <w:t>Kfar</w:t>
      </w:r>
      <w:proofErr w:type="spellEnd"/>
      <w:r w:rsidR="00A41445" w:rsidRPr="00A41445">
        <w:rPr>
          <w:sz w:val="20"/>
          <w:szCs w:val="20"/>
          <w:u w:val="none"/>
          <w:lang w:val="en-US"/>
        </w:rPr>
        <w:t xml:space="preserve"> Hassidim</w:t>
      </w:r>
    </w:p>
    <w:p w14:paraId="44B2DD23" w14:textId="77777777" w:rsidR="00424142" w:rsidRDefault="00424142" w:rsidP="003C1626">
      <w:pPr>
        <w:tabs>
          <w:tab w:val="left" w:pos="1701"/>
        </w:tabs>
        <w:bidi w:val="0"/>
        <w:spacing w:line="480" w:lineRule="auto"/>
        <w:rPr>
          <w:b/>
          <w:bCs/>
          <w:sz w:val="20"/>
          <w:szCs w:val="20"/>
          <w:lang w:val="en-US"/>
        </w:rPr>
      </w:pPr>
    </w:p>
    <w:p w14:paraId="1CDA53C5" w14:textId="7E3FB420" w:rsidR="00A41445" w:rsidRPr="00A41445" w:rsidRDefault="000C5440" w:rsidP="00E91C4B">
      <w:pPr>
        <w:tabs>
          <w:tab w:val="left" w:pos="1701"/>
        </w:tabs>
        <w:bidi w:val="0"/>
        <w:spacing w:line="276" w:lineRule="auto"/>
        <w:rPr>
          <w:sz w:val="20"/>
          <w:szCs w:val="20"/>
          <w:u w:val="none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Environment and </w:t>
      </w:r>
      <w:proofErr w:type="gramStart"/>
      <w:r>
        <w:rPr>
          <w:b/>
          <w:bCs/>
          <w:sz w:val="20"/>
          <w:szCs w:val="20"/>
          <w:lang w:val="en-US"/>
        </w:rPr>
        <w:t xml:space="preserve">software </w:t>
      </w:r>
      <w:r w:rsidR="00A41445" w:rsidRPr="00A41445">
        <w:rPr>
          <w:sz w:val="20"/>
          <w:szCs w:val="20"/>
          <w:u w:val="none"/>
          <w:lang w:val="en-US"/>
        </w:rPr>
        <w:t>:</w:t>
      </w:r>
      <w:proofErr w:type="gramEnd"/>
      <w:r w:rsidR="00A41445" w:rsidRPr="00A41445">
        <w:rPr>
          <w:sz w:val="20"/>
          <w:szCs w:val="20"/>
          <w:u w:val="none"/>
          <w:lang w:val="en-US"/>
        </w:rPr>
        <w:t xml:space="preserve"> SQL</w:t>
      </w:r>
      <w:r w:rsidR="0043179B">
        <w:rPr>
          <w:sz w:val="20"/>
          <w:szCs w:val="20"/>
          <w:u w:val="none"/>
          <w:lang w:val="en-US"/>
        </w:rPr>
        <w:t>, MTM, TFS</w:t>
      </w:r>
      <w:r w:rsidR="00553E3F">
        <w:rPr>
          <w:sz w:val="20"/>
          <w:szCs w:val="20"/>
          <w:u w:val="none"/>
          <w:lang w:val="en-US"/>
        </w:rPr>
        <w:t xml:space="preserve">, DNG &amp; RQM, Jira, ClearQuest, Linux OS, Python, .Net </w:t>
      </w:r>
    </w:p>
    <w:p w14:paraId="7ECC6E0D" w14:textId="77777777" w:rsidR="00A41445" w:rsidRPr="00A41445" w:rsidRDefault="00A41445" w:rsidP="00E91C4B">
      <w:pPr>
        <w:tabs>
          <w:tab w:val="left" w:pos="1701"/>
        </w:tabs>
        <w:bidi w:val="0"/>
        <w:spacing w:line="276" w:lineRule="auto"/>
        <w:rPr>
          <w:sz w:val="20"/>
          <w:szCs w:val="20"/>
          <w:u w:val="none"/>
          <w:lang w:val="en-US"/>
        </w:rPr>
      </w:pPr>
      <w:r w:rsidRPr="0043179B">
        <w:rPr>
          <w:b/>
          <w:bCs/>
          <w:sz w:val="20"/>
          <w:szCs w:val="20"/>
          <w:lang w:val="en-US"/>
        </w:rPr>
        <w:t>Languages</w:t>
      </w:r>
      <w:r w:rsidRPr="00A41445">
        <w:rPr>
          <w:sz w:val="20"/>
          <w:szCs w:val="20"/>
          <w:u w:val="none"/>
          <w:lang w:val="en-US"/>
        </w:rPr>
        <w:t>: Hebrew-</w:t>
      </w:r>
      <w:r w:rsidR="003C1626">
        <w:rPr>
          <w:sz w:val="20"/>
          <w:szCs w:val="20"/>
          <w:u w:val="none"/>
          <w:lang w:val="en-US"/>
        </w:rPr>
        <w:t>Native</w:t>
      </w:r>
      <w:r w:rsidRPr="00A41445">
        <w:rPr>
          <w:sz w:val="20"/>
          <w:szCs w:val="20"/>
          <w:u w:val="none"/>
          <w:lang w:val="en-US"/>
        </w:rPr>
        <w:t xml:space="preserve"> </w:t>
      </w:r>
      <w:r w:rsidR="003C1626">
        <w:rPr>
          <w:sz w:val="20"/>
          <w:szCs w:val="20"/>
          <w:u w:val="none"/>
          <w:lang w:val="en-US"/>
        </w:rPr>
        <w:t>|</w:t>
      </w:r>
      <w:r w:rsidR="003C1626" w:rsidRPr="00A41445">
        <w:rPr>
          <w:sz w:val="20"/>
          <w:szCs w:val="20"/>
          <w:u w:val="none"/>
          <w:lang w:val="en-US"/>
        </w:rPr>
        <w:t>English</w:t>
      </w:r>
      <w:r w:rsidR="003C1626">
        <w:rPr>
          <w:sz w:val="20"/>
          <w:szCs w:val="20"/>
          <w:u w:val="none"/>
          <w:lang w:val="en-US"/>
        </w:rPr>
        <w:t xml:space="preserve"> – High level</w:t>
      </w:r>
    </w:p>
    <w:p w14:paraId="03A6DF7D" w14:textId="05C80B22" w:rsidR="00A41445" w:rsidRPr="0043179B" w:rsidRDefault="0043179B" w:rsidP="00E91C4B">
      <w:pPr>
        <w:tabs>
          <w:tab w:val="left" w:pos="1701"/>
        </w:tabs>
        <w:bidi w:val="0"/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</w:t>
      </w:r>
      <w:r w:rsidR="00A41445" w:rsidRPr="0043179B">
        <w:rPr>
          <w:b/>
          <w:bCs/>
          <w:sz w:val="20"/>
          <w:szCs w:val="20"/>
          <w:lang w:val="en-US"/>
        </w:rPr>
        <w:t>ilitary service</w:t>
      </w:r>
      <w:r w:rsidR="00A41445" w:rsidRPr="0043179B">
        <w:rPr>
          <w:b/>
          <w:bCs/>
          <w:sz w:val="20"/>
          <w:szCs w:val="20"/>
          <w:rtl/>
          <w:lang w:val="en-US"/>
        </w:rPr>
        <w:t>:</w:t>
      </w:r>
      <w:r>
        <w:rPr>
          <w:sz w:val="20"/>
          <w:szCs w:val="20"/>
          <w:u w:val="none"/>
          <w:lang w:val="en-US"/>
        </w:rPr>
        <w:t xml:space="preserve"> </w:t>
      </w:r>
      <w:r w:rsidR="00A41445" w:rsidRPr="00A41445">
        <w:rPr>
          <w:sz w:val="20"/>
          <w:szCs w:val="20"/>
          <w:u w:val="none"/>
          <w:lang w:val="en-US"/>
        </w:rPr>
        <w:t>combat</w:t>
      </w:r>
      <w:r>
        <w:rPr>
          <w:sz w:val="20"/>
          <w:szCs w:val="20"/>
          <w:u w:val="none"/>
          <w:lang w:val="en-US"/>
        </w:rPr>
        <w:t xml:space="preserve"> </w:t>
      </w:r>
      <w:r w:rsidR="003C1626">
        <w:rPr>
          <w:sz w:val="20"/>
          <w:szCs w:val="20"/>
          <w:u w:val="none"/>
          <w:lang w:val="en-US"/>
        </w:rPr>
        <w:t>and command</w:t>
      </w:r>
      <w:r>
        <w:rPr>
          <w:sz w:val="20"/>
          <w:szCs w:val="20"/>
          <w:u w:val="none"/>
          <w:lang w:val="en-US"/>
        </w:rPr>
        <w:t xml:space="preserve"> (</w:t>
      </w:r>
      <w:proofErr w:type="spellStart"/>
      <w:r w:rsidR="003C1626">
        <w:rPr>
          <w:sz w:val="20"/>
          <w:szCs w:val="20"/>
          <w:u w:val="none"/>
          <w:lang w:val="en-US"/>
        </w:rPr>
        <w:t>N</w:t>
      </w:r>
      <w:r w:rsidR="00553E3F">
        <w:rPr>
          <w:sz w:val="20"/>
          <w:szCs w:val="20"/>
          <w:u w:val="none"/>
          <w:lang w:val="en-US"/>
        </w:rPr>
        <w:t>a</w:t>
      </w:r>
      <w:r w:rsidR="003C1626">
        <w:rPr>
          <w:sz w:val="20"/>
          <w:szCs w:val="20"/>
          <w:u w:val="none"/>
          <w:lang w:val="en-US"/>
        </w:rPr>
        <w:t>chal</w:t>
      </w:r>
      <w:proofErr w:type="spellEnd"/>
      <w:r>
        <w:rPr>
          <w:sz w:val="20"/>
          <w:szCs w:val="20"/>
          <w:u w:val="none"/>
          <w:lang w:val="en-US"/>
        </w:rPr>
        <w:t>)</w:t>
      </w:r>
      <w:r w:rsidR="00A41445" w:rsidRPr="00A41445"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finished with</w:t>
      </w:r>
      <w:r w:rsidR="00A41445" w:rsidRPr="00A41445">
        <w:rPr>
          <w:sz w:val="20"/>
          <w:szCs w:val="20"/>
          <w:u w:val="none"/>
          <w:lang w:val="en-US"/>
        </w:rPr>
        <w:t xml:space="preserve"> honors</w:t>
      </w:r>
    </w:p>
    <w:p w14:paraId="33D86E24" w14:textId="77777777" w:rsidR="00F47F6B" w:rsidRPr="00FF4FC8" w:rsidRDefault="00A41445" w:rsidP="00E91C4B">
      <w:pPr>
        <w:tabs>
          <w:tab w:val="left" w:pos="1701"/>
        </w:tabs>
        <w:bidi w:val="0"/>
        <w:spacing w:line="276" w:lineRule="auto"/>
        <w:rPr>
          <w:sz w:val="20"/>
          <w:szCs w:val="20"/>
          <w:u w:val="none"/>
          <w:lang w:val="en-US"/>
        </w:rPr>
      </w:pPr>
      <w:r w:rsidRPr="00A41445">
        <w:rPr>
          <w:sz w:val="20"/>
          <w:szCs w:val="20"/>
          <w:u w:val="none"/>
          <w:lang w:val="en-US"/>
        </w:rPr>
        <w:t>199</w:t>
      </w:r>
      <w:r w:rsidR="0043179B">
        <w:rPr>
          <w:sz w:val="20"/>
          <w:szCs w:val="20"/>
          <w:u w:val="none"/>
          <w:lang w:val="en-US"/>
        </w:rPr>
        <w:t>8</w:t>
      </w:r>
      <w:r w:rsidRPr="00A41445">
        <w:rPr>
          <w:sz w:val="20"/>
          <w:szCs w:val="20"/>
          <w:u w:val="none"/>
          <w:lang w:val="en-US"/>
        </w:rPr>
        <w:t>-199</w:t>
      </w:r>
      <w:r w:rsidR="0043179B">
        <w:rPr>
          <w:sz w:val="20"/>
          <w:szCs w:val="20"/>
          <w:u w:val="none"/>
          <w:lang w:val="en-US"/>
        </w:rPr>
        <w:t>9</w:t>
      </w:r>
      <w:r w:rsidRPr="00A41445">
        <w:rPr>
          <w:sz w:val="20"/>
          <w:szCs w:val="20"/>
          <w:u w:val="none"/>
          <w:lang w:val="en-US"/>
        </w:rPr>
        <w:t xml:space="preserve">: </w:t>
      </w:r>
      <w:r w:rsidR="0043179B">
        <w:rPr>
          <w:sz w:val="20"/>
          <w:szCs w:val="20"/>
          <w:u w:val="none"/>
          <w:lang w:val="en-US"/>
        </w:rPr>
        <w:t xml:space="preserve">community </w:t>
      </w:r>
      <w:r w:rsidR="003C1626">
        <w:rPr>
          <w:sz w:val="20"/>
          <w:szCs w:val="20"/>
          <w:u w:val="none"/>
          <w:lang w:val="en-US"/>
        </w:rPr>
        <w:t>service</w:t>
      </w:r>
      <w:r w:rsidR="006B4A36">
        <w:rPr>
          <w:b/>
          <w:bCs/>
          <w:i/>
          <w:iCs/>
          <w:sz w:val="20"/>
          <w:szCs w:val="20"/>
          <w:u w:val="none"/>
        </w:rPr>
        <w:t xml:space="preserve">                                                                          </w:t>
      </w:r>
      <w:r w:rsidR="009F2DE5">
        <w:rPr>
          <w:b/>
          <w:bCs/>
          <w:i/>
          <w:iCs/>
          <w:sz w:val="20"/>
          <w:szCs w:val="20"/>
          <w:u w:val="none"/>
        </w:rPr>
        <w:t xml:space="preserve">                               </w:t>
      </w:r>
    </w:p>
    <w:p w14:paraId="1106299B" w14:textId="77777777" w:rsidR="0056708C" w:rsidRPr="00D8493F" w:rsidRDefault="006B4A36" w:rsidP="00E91C4B">
      <w:pPr>
        <w:tabs>
          <w:tab w:val="left" w:pos="1843"/>
        </w:tabs>
        <w:bidi w:val="0"/>
        <w:spacing w:line="276" w:lineRule="auto"/>
        <w:ind w:left="1843" w:hanging="1843"/>
        <w:jc w:val="center"/>
        <w:rPr>
          <w:sz w:val="20"/>
          <w:szCs w:val="20"/>
          <w:u w:val="none"/>
          <w:rtl/>
        </w:rPr>
      </w:pPr>
      <w:r>
        <w:rPr>
          <w:b/>
          <w:bCs/>
          <w:i/>
          <w:iCs/>
          <w:sz w:val="20"/>
          <w:szCs w:val="20"/>
          <w:u w:val="none"/>
        </w:rPr>
        <w:t xml:space="preserve">   </w:t>
      </w:r>
      <w:r w:rsidR="00811D9B" w:rsidRPr="00414591">
        <w:rPr>
          <w:b/>
          <w:bCs/>
          <w:i/>
          <w:iCs/>
          <w:sz w:val="20"/>
          <w:szCs w:val="20"/>
          <w:u w:val="none"/>
        </w:rPr>
        <w:t>*</w:t>
      </w:r>
      <w:r w:rsidR="0008324A" w:rsidRPr="00414591">
        <w:rPr>
          <w:b/>
          <w:bCs/>
          <w:i/>
          <w:iCs/>
          <w:sz w:val="20"/>
          <w:szCs w:val="20"/>
          <w:u w:val="none"/>
        </w:rPr>
        <w:t xml:space="preserve">* </w:t>
      </w:r>
      <w:r w:rsidR="00393BE6" w:rsidRPr="00414591">
        <w:rPr>
          <w:b/>
          <w:bCs/>
          <w:i/>
          <w:iCs/>
          <w:sz w:val="20"/>
          <w:szCs w:val="20"/>
          <w:u w:val="none"/>
        </w:rPr>
        <w:t xml:space="preserve">References </w:t>
      </w:r>
      <w:r w:rsidR="00811D9B" w:rsidRPr="00414591">
        <w:rPr>
          <w:b/>
          <w:bCs/>
          <w:i/>
          <w:iCs/>
          <w:sz w:val="20"/>
          <w:szCs w:val="20"/>
          <w:u w:val="none"/>
        </w:rPr>
        <w:t>will be provided upon request</w:t>
      </w:r>
    </w:p>
    <w:sectPr w:rsidR="0056708C" w:rsidRPr="00D8493F" w:rsidSect="00643C93">
      <w:pgSz w:w="11906" w:h="16838"/>
      <w:pgMar w:top="450" w:right="26" w:bottom="0" w:left="680" w:header="709" w:footer="709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BD14565_"/>
      </v:shape>
    </w:pict>
  </w:numPicBullet>
  <w:abstractNum w:abstractNumId="0" w15:restartNumberingAfterBreak="0">
    <w:nsid w:val="00BE1A86"/>
    <w:multiLevelType w:val="hybridMultilevel"/>
    <w:tmpl w:val="904AEAF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47A797C"/>
    <w:multiLevelType w:val="hybridMultilevel"/>
    <w:tmpl w:val="CF14EF1C"/>
    <w:lvl w:ilvl="0" w:tplc="C434B9A2">
      <w:start w:val="1"/>
      <w:numFmt w:val="bullet"/>
      <w:lvlText w:val=""/>
      <w:lvlJc w:val="left"/>
      <w:pPr>
        <w:ind w:left="7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9407F16"/>
    <w:multiLevelType w:val="hybridMultilevel"/>
    <w:tmpl w:val="61021142"/>
    <w:lvl w:ilvl="0" w:tplc="82685A94">
      <w:start w:val="1"/>
      <w:numFmt w:val="bullet"/>
      <w:pStyle w:val="CV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93CD9"/>
    <w:multiLevelType w:val="hybridMultilevel"/>
    <w:tmpl w:val="275E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F748F"/>
    <w:multiLevelType w:val="hybridMultilevel"/>
    <w:tmpl w:val="D85A7A0C"/>
    <w:lvl w:ilvl="0" w:tplc="FD9AC27C">
      <w:start w:val="1"/>
      <w:numFmt w:val="bullet"/>
      <w:lvlText w:val=""/>
      <w:lvlJc w:val="left"/>
      <w:pPr>
        <w:ind w:left="45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B571C09"/>
    <w:multiLevelType w:val="hybridMultilevel"/>
    <w:tmpl w:val="7BD4E6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9C4573"/>
    <w:multiLevelType w:val="hybridMultilevel"/>
    <w:tmpl w:val="3BDE48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E112A16"/>
    <w:multiLevelType w:val="hybridMultilevel"/>
    <w:tmpl w:val="8D5A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233C3"/>
    <w:multiLevelType w:val="hybridMultilevel"/>
    <w:tmpl w:val="E0420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25B70"/>
    <w:multiLevelType w:val="hybridMultilevel"/>
    <w:tmpl w:val="46D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0F3E">
      <w:start w:val="1"/>
      <w:numFmt w:val="bullet"/>
      <w:lvlText w:val="−"/>
      <w:lvlJc w:val="left"/>
      <w:pPr>
        <w:ind w:left="1440" w:hanging="360"/>
      </w:pPr>
      <w:rPr>
        <w:rFonts w:ascii="Verdana" w:hAnsi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459D7"/>
    <w:multiLevelType w:val="hybridMultilevel"/>
    <w:tmpl w:val="BC0E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62193"/>
    <w:multiLevelType w:val="hybridMultilevel"/>
    <w:tmpl w:val="A3CEB836"/>
    <w:lvl w:ilvl="0" w:tplc="60062144">
      <w:start w:val="1"/>
      <w:numFmt w:val="bullet"/>
      <w:pStyle w:val="Summary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57D2"/>
    <w:multiLevelType w:val="hybridMultilevel"/>
    <w:tmpl w:val="A2CCE9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E624A"/>
    <w:multiLevelType w:val="hybridMultilevel"/>
    <w:tmpl w:val="FD6C9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E14548"/>
    <w:multiLevelType w:val="hybridMultilevel"/>
    <w:tmpl w:val="371C7BF6"/>
    <w:lvl w:ilvl="0" w:tplc="A31E3564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  <w:color w:val="auto"/>
        <w:sz w:val="16"/>
        <w:szCs w:val="40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7DD4F52"/>
    <w:multiLevelType w:val="hybridMultilevel"/>
    <w:tmpl w:val="82CC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13D02"/>
    <w:multiLevelType w:val="hybridMultilevel"/>
    <w:tmpl w:val="60BA55D4"/>
    <w:lvl w:ilvl="0" w:tplc="3D56815E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7692C"/>
    <w:multiLevelType w:val="hybridMultilevel"/>
    <w:tmpl w:val="A4DAAC40"/>
    <w:lvl w:ilvl="0" w:tplc="C434B9A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53AAE"/>
    <w:multiLevelType w:val="hybridMultilevel"/>
    <w:tmpl w:val="CAA6D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9" w15:restartNumberingAfterBreak="0">
    <w:nsid w:val="41077651"/>
    <w:multiLevelType w:val="hybridMultilevel"/>
    <w:tmpl w:val="C98A55DA"/>
    <w:lvl w:ilvl="0" w:tplc="59C8E3E8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3F25293"/>
    <w:multiLevelType w:val="hybridMultilevel"/>
    <w:tmpl w:val="1714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E0B78"/>
    <w:multiLevelType w:val="hybridMultilevel"/>
    <w:tmpl w:val="7C14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75254"/>
    <w:multiLevelType w:val="hybridMultilevel"/>
    <w:tmpl w:val="65F4C836"/>
    <w:lvl w:ilvl="0" w:tplc="3D56815E">
      <w:start w:val="1"/>
      <w:numFmt w:val="bullet"/>
      <w:lvlText w:val=""/>
      <w:lvlJc w:val="left"/>
      <w:pPr>
        <w:ind w:left="795" w:hanging="360"/>
      </w:pPr>
      <w:rPr>
        <w:rFonts w:ascii="Wingdings" w:hAnsi="Wingdings" w:cs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16B3EE9"/>
    <w:multiLevelType w:val="hybridMultilevel"/>
    <w:tmpl w:val="889C28D2"/>
    <w:lvl w:ilvl="0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8F6FE6"/>
    <w:multiLevelType w:val="hybridMultilevel"/>
    <w:tmpl w:val="48461F82"/>
    <w:lvl w:ilvl="0" w:tplc="246A3FE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F79A5"/>
    <w:multiLevelType w:val="hybridMultilevel"/>
    <w:tmpl w:val="FC6C87DC"/>
    <w:lvl w:ilvl="0" w:tplc="11C64DB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F5AB4"/>
    <w:multiLevelType w:val="hybridMultilevel"/>
    <w:tmpl w:val="FD600C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9F7797"/>
    <w:multiLevelType w:val="hybridMultilevel"/>
    <w:tmpl w:val="7736D40A"/>
    <w:lvl w:ilvl="0" w:tplc="FD2648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66470"/>
    <w:multiLevelType w:val="hybridMultilevel"/>
    <w:tmpl w:val="AE9AF9C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673E020C"/>
    <w:multiLevelType w:val="hybridMultilevel"/>
    <w:tmpl w:val="6E588804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67A7323E"/>
    <w:multiLevelType w:val="hybridMultilevel"/>
    <w:tmpl w:val="651C6FCE"/>
    <w:lvl w:ilvl="0" w:tplc="246A3FE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C3811"/>
    <w:multiLevelType w:val="hybridMultilevel"/>
    <w:tmpl w:val="5CD00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620F3E">
      <w:start w:val="1"/>
      <w:numFmt w:val="bullet"/>
      <w:lvlText w:val="−"/>
      <w:lvlJc w:val="left"/>
      <w:pPr>
        <w:ind w:left="1080" w:hanging="360"/>
      </w:pPr>
      <w:rPr>
        <w:rFonts w:ascii="Verdana" w:hAnsi="Verdan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345EDC"/>
    <w:multiLevelType w:val="multilevel"/>
    <w:tmpl w:val="B2D668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2654CB8"/>
    <w:multiLevelType w:val="hybridMultilevel"/>
    <w:tmpl w:val="CA5E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65A10"/>
    <w:multiLevelType w:val="hybridMultilevel"/>
    <w:tmpl w:val="A7A88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4FD5A9D"/>
    <w:multiLevelType w:val="hybridMultilevel"/>
    <w:tmpl w:val="1D90944E"/>
    <w:lvl w:ilvl="0" w:tplc="3D56815E">
      <w:start w:val="1"/>
      <w:numFmt w:val="bullet"/>
      <w:lvlText w:val=""/>
      <w:lvlJc w:val="left"/>
      <w:pPr>
        <w:ind w:left="2138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87330E9"/>
    <w:multiLevelType w:val="hybridMultilevel"/>
    <w:tmpl w:val="AA90E330"/>
    <w:lvl w:ilvl="0" w:tplc="9EFE1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880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F370C"/>
    <w:multiLevelType w:val="hybridMultilevel"/>
    <w:tmpl w:val="46F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960A4"/>
    <w:multiLevelType w:val="hybridMultilevel"/>
    <w:tmpl w:val="69A0922C"/>
    <w:lvl w:ilvl="0" w:tplc="040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7EC6464A"/>
    <w:multiLevelType w:val="hybridMultilevel"/>
    <w:tmpl w:val="B252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9"/>
  </w:num>
  <w:num w:numId="5">
    <w:abstractNumId w:val="26"/>
  </w:num>
  <w:num w:numId="6">
    <w:abstractNumId w:val="31"/>
  </w:num>
  <w:num w:numId="7">
    <w:abstractNumId w:val="6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</w:num>
  <w:num w:numId="10">
    <w:abstractNumId w:val="29"/>
  </w:num>
  <w:num w:numId="11">
    <w:abstractNumId w:val="8"/>
  </w:num>
  <w:num w:numId="12">
    <w:abstractNumId w:val="8"/>
  </w:num>
  <w:num w:numId="13">
    <w:abstractNumId w:val="36"/>
  </w:num>
  <w:num w:numId="14">
    <w:abstractNumId w:val="32"/>
  </w:num>
  <w:num w:numId="15">
    <w:abstractNumId w:val="20"/>
  </w:num>
  <w:num w:numId="16">
    <w:abstractNumId w:val="27"/>
  </w:num>
  <w:num w:numId="17">
    <w:abstractNumId w:val="3"/>
  </w:num>
  <w:num w:numId="18">
    <w:abstractNumId w:val="17"/>
  </w:num>
  <w:num w:numId="19">
    <w:abstractNumId w:val="11"/>
  </w:num>
  <w:num w:numId="20">
    <w:abstractNumId w:val="1"/>
  </w:num>
  <w:num w:numId="21">
    <w:abstractNumId w:val="11"/>
  </w:num>
  <w:num w:numId="22">
    <w:abstractNumId w:val="11"/>
  </w:num>
  <w:num w:numId="23">
    <w:abstractNumId w:val="11"/>
  </w:num>
  <w:num w:numId="24">
    <w:abstractNumId w:val="4"/>
  </w:num>
  <w:num w:numId="25">
    <w:abstractNumId w:val="14"/>
  </w:num>
  <w:num w:numId="26">
    <w:abstractNumId w:val="30"/>
  </w:num>
  <w:num w:numId="27">
    <w:abstractNumId w:val="19"/>
  </w:num>
  <w:num w:numId="28">
    <w:abstractNumId w:val="11"/>
  </w:num>
  <w:num w:numId="29">
    <w:abstractNumId w:val="22"/>
  </w:num>
  <w:num w:numId="30">
    <w:abstractNumId w:val="35"/>
  </w:num>
  <w:num w:numId="31">
    <w:abstractNumId w:val="25"/>
  </w:num>
  <w:num w:numId="32">
    <w:abstractNumId w:val="24"/>
  </w:num>
  <w:num w:numId="33">
    <w:abstractNumId w:val="16"/>
  </w:num>
  <w:num w:numId="34">
    <w:abstractNumId w:val="10"/>
  </w:num>
  <w:num w:numId="35">
    <w:abstractNumId w:val="13"/>
  </w:num>
  <w:num w:numId="36">
    <w:abstractNumId w:val="5"/>
  </w:num>
  <w:num w:numId="37">
    <w:abstractNumId w:val="34"/>
  </w:num>
  <w:num w:numId="38">
    <w:abstractNumId w:val="28"/>
  </w:num>
  <w:num w:numId="39">
    <w:abstractNumId w:val="15"/>
  </w:num>
  <w:num w:numId="40">
    <w:abstractNumId w:val="21"/>
  </w:num>
  <w:num w:numId="41">
    <w:abstractNumId w:val="39"/>
  </w:num>
  <w:num w:numId="42">
    <w:abstractNumId w:val="33"/>
  </w:num>
  <w:num w:numId="43">
    <w:abstractNumId w:val="38"/>
  </w:num>
  <w:num w:numId="44">
    <w:abstractNumId w:val="23"/>
  </w:num>
  <w:num w:numId="45">
    <w:abstractNumId w:val="18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43"/>
    <w:rsid w:val="00001A49"/>
    <w:rsid w:val="00004E17"/>
    <w:rsid w:val="00006FEC"/>
    <w:rsid w:val="00017978"/>
    <w:rsid w:val="0002472F"/>
    <w:rsid w:val="00027C29"/>
    <w:rsid w:val="00030011"/>
    <w:rsid w:val="00036EFF"/>
    <w:rsid w:val="00056031"/>
    <w:rsid w:val="000733EE"/>
    <w:rsid w:val="00076A2D"/>
    <w:rsid w:val="00082DB2"/>
    <w:rsid w:val="0008324A"/>
    <w:rsid w:val="00091925"/>
    <w:rsid w:val="000A6462"/>
    <w:rsid w:val="000C25C4"/>
    <w:rsid w:val="000C5440"/>
    <w:rsid w:val="000C66E8"/>
    <w:rsid w:val="000D0BA8"/>
    <w:rsid w:val="000D3790"/>
    <w:rsid w:val="000E037C"/>
    <w:rsid w:val="001019C8"/>
    <w:rsid w:val="001062F6"/>
    <w:rsid w:val="001105F6"/>
    <w:rsid w:val="0012085B"/>
    <w:rsid w:val="00152F32"/>
    <w:rsid w:val="00156563"/>
    <w:rsid w:val="00157E52"/>
    <w:rsid w:val="001616CE"/>
    <w:rsid w:val="0016464B"/>
    <w:rsid w:val="00166702"/>
    <w:rsid w:val="00171442"/>
    <w:rsid w:val="00172359"/>
    <w:rsid w:val="001873E9"/>
    <w:rsid w:val="0018746A"/>
    <w:rsid w:val="0019481C"/>
    <w:rsid w:val="001A015E"/>
    <w:rsid w:val="001B224C"/>
    <w:rsid w:val="001C08A7"/>
    <w:rsid w:val="001C5174"/>
    <w:rsid w:val="001C79C0"/>
    <w:rsid w:val="001D004D"/>
    <w:rsid w:val="001D09C7"/>
    <w:rsid w:val="001D6653"/>
    <w:rsid w:val="001E273B"/>
    <w:rsid w:val="00212B11"/>
    <w:rsid w:val="002130A8"/>
    <w:rsid w:val="002158C4"/>
    <w:rsid w:val="00216E21"/>
    <w:rsid w:val="002248E5"/>
    <w:rsid w:val="00235879"/>
    <w:rsid w:val="00235D0E"/>
    <w:rsid w:val="00237819"/>
    <w:rsid w:val="00237DB7"/>
    <w:rsid w:val="00241C09"/>
    <w:rsid w:val="002535EB"/>
    <w:rsid w:val="0025368E"/>
    <w:rsid w:val="00261A4D"/>
    <w:rsid w:val="00271B23"/>
    <w:rsid w:val="0028527E"/>
    <w:rsid w:val="00290E64"/>
    <w:rsid w:val="002927AC"/>
    <w:rsid w:val="002956D6"/>
    <w:rsid w:val="00296933"/>
    <w:rsid w:val="002A013E"/>
    <w:rsid w:val="002A1538"/>
    <w:rsid w:val="002A1F3D"/>
    <w:rsid w:val="002B345F"/>
    <w:rsid w:val="002D2521"/>
    <w:rsid w:val="002F2A37"/>
    <w:rsid w:val="0031011F"/>
    <w:rsid w:val="00310711"/>
    <w:rsid w:val="00314964"/>
    <w:rsid w:val="00322937"/>
    <w:rsid w:val="00324960"/>
    <w:rsid w:val="00333506"/>
    <w:rsid w:val="0033640E"/>
    <w:rsid w:val="00337FF1"/>
    <w:rsid w:val="003508D0"/>
    <w:rsid w:val="00354A12"/>
    <w:rsid w:val="0035722E"/>
    <w:rsid w:val="00373BBC"/>
    <w:rsid w:val="00391461"/>
    <w:rsid w:val="00393BE6"/>
    <w:rsid w:val="003A04CB"/>
    <w:rsid w:val="003A1051"/>
    <w:rsid w:val="003A4E53"/>
    <w:rsid w:val="003A6F5E"/>
    <w:rsid w:val="003B2A2F"/>
    <w:rsid w:val="003B57C0"/>
    <w:rsid w:val="003B70F9"/>
    <w:rsid w:val="003C1626"/>
    <w:rsid w:val="003C32CE"/>
    <w:rsid w:val="003D07F2"/>
    <w:rsid w:val="003D4574"/>
    <w:rsid w:val="003D70C0"/>
    <w:rsid w:val="003F01E3"/>
    <w:rsid w:val="003F1A6C"/>
    <w:rsid w:val="003F211C"/>
    <w:rsid w:val="004121EE"/>
    <w:rsid w:val="00412C6B"/>
    <w:rsid w:val="00414591"/>
    <w:rsid w:val="004201A7"/>
    <w:rsid w:val="004234F4"/>
    <w:rsid w:val="00424142"/>
    <w:rsid w:val="004272B2"/>
    <w:rsid w:val="0043179B"/>
    <w:rsid w:val="004323F4"/>
    <w:rsid w:val="00432863"/>
    <w:rsid w:val="00441660"/>
    <w:rsid w:val="0048470E"/>
    <w:rsid w:val="0048701E"/>
    <w:rsid w:val="00491554"/>
    <w:rsid w:val="004A405B"/>
    <w:rsid w:val="004A7C36"/>
    <w:rsid w:val="004B08CC"/>
    <w:rsid w:val="004B0E0F"/>
    <w:rsid w:val="004C418E"/>
    <w:rsid w:val="004D5437"/>
    <w:rsid w:val="004D7C71"/>
    <w:rsid w:val="004D7C81"/>
    <w:rsid w:val="004E135B"/>
    <w:rsid w:val="004E3587"/>
    <w:rsid w:val="00512B7D"/>
    <w:rsid w:val="0051556D"/>
    <w:rsid w:val="00516946"/>
    <w:rsid w:val="00521037"/>
    <w:rsid w:val="00521DD9"/>
    <w:rsid w:val="00523517"/>
    <w:rsid w:val="005249FC"/>
    <w:rsid w:val="0053100B"/>
    <w:rsid w:val="00532496"/>
    <w:rsid w:val="005336C1"/>
    <w:rsid w:val="00546533"/>
    <w:rsid w:val="00546EB3"/>
    <w:rsid w:val="005474F4"/>
    <w:rsid w:val="00550F44"/>
    <w:rsid w:val="00553E3F"/>
    <w:rsid w:val="005619A4"/>
    <w:rsid w:val="00566DC5"/>
    <w:rsid w:val="0056708C"/>
    <w:rsid w:val="00567792"/>
    <w:rsid w:val="00567C72"/>
    <w:rsid w:val="005720A3"/>
    <w:rsid w:val="0057632C"/>
    <w:rsid w:val="005836FA"/>
    <w:rsid w:val="00587FBB"/>
    <w:rsid w:val="005917FB"/>
    <w:rsid w:val="00595245"/>
    <w:rsid w:val="005A55A5"/>
    <w:rsid w:val="005A56C1"/>
    <w:rsid w:val="005B09A8"/>
    <w:rsid w:val="005B5D7F"/>
    <w:rsid w:val="005C0C56"/>
    <w:rsid w:val="005D2652"/>
    <w:rsid w:val="0060230B"/>
    <w:rsid w:val="00613431"/>
    <w:rsid w:val="00613E1C"/>
    <w:rsid w:val="00616556"/>
    <w:rsid w:val="00627AE3"/>
    <w:rsid w:val="00633CDE"/>
    <w:rsid w:val="00640C32"/>
    <w:rsid w:val="006413F2"/>
    <w:rsid w:val="00643C93"/>
    <w:rsid w:val="00644AB7"/>
    <w:rsid w:val="006528D9"/>
    <w:rsid w:val="00655140"/>
    <w:rsid w:val="00663382"/>
    <w:rsid w:val="00670591"/>
    <w:rsid w:val="00670A7C"/>
    <w:rsid w:val="00677361"/>
    <w:rsid w:val="00690772"/>
    <w:rsid w:val="00692FCD"/>
    <w:rsid w:val="00697698"/>
    <w:rsid w:val="006B4144"/>
    <w:rsid w:val="006B4A36"/>
    <w:rsid w:val="006C0119"/>
    <w:rsid w:val="006C27E3"/>
    <w:rsid w:val="006C73C4"/>
    <w:rsid w:val="006D0314"/>
    <w:rsid w:val="006E0C8F"/>
    <w:rsid w:val="006E7F01"/>
    <w:rsid w:val="006F1EE2"/>
    <w:rsid w:val="006F6825"/>
    <w:rsid w:val="00706F35"/>
    <w:rsid w:val="00720A6D"/>
    <w:rsid w:val="0072497C"/>
    <w:rsid w:val="00734DE5"/>
    <w:rsid w:val="00740005"/>
    <w:rsid w:val="00741F97"/>
    <w:rsid w:val="00750FD8"/>
    <w:rsid w:val="00751368"/>
    <w:rsid w:val="00757718"/>
    <w:rsid w:val="007728C2"/>
    <w:rsid w:val="0077676D"/>
    <w:rsid w:val="007842DC"/>
    <w:rsid w:val="007A1643"/>
    <w:rsid w:val="007D4525"/>
    <w:rsid w:val="007E0208"/>
    <w:rsid w:val="007F0944"/>
    <w:rsid w:val="007F1A52"/>
    <w:rsid w:val="007F2D56"/>
    <w:rsid w:val="00803848"/>
    <w:rsid w:val="00811D9B"/>
    <w:rsid w:val="00812FFF"/>
    <w:rsid w:val="00817845"/>
    <w:rsid w:val="00820F3E"/>
    <w:rsid w:val="00831CFA"/>
    <w:rsid w:val="00840F0E"/>
    <w:rsid w:val="008420A5"/>
    <w:rsid w:val="00855C6D"/>
    <w:rsid w:val="00873734"/>
    <w:rsid w:val="00876147"/>
    <w:rsid w:val="008839A5"/>
    <w:rsid w:val="00884B76"/>
    <w:rsid w:val="00892350"/>
    <w:rsid w:val="008A23BF"/>
    <w:rsid w:val="008B6B94"/>
    <w:rsid w:val="008C40D8"/>
    <w:rsid w:val="008D179B"/>
    <w:rsid w:val="008D18AA"/>
    <w:rsid w:val="008E6AE7"/>
    <w:rsid w:val="008F441A"/>
    <w:rsid w:val="008F7B15"/>
    <w:rsid w:val="009031F1"/>
    <w:rsid w:val="00906815"/>
    <w:rsid w:val="00915372"/>
    <w:rsid w:val="00922214"/>
    <w:rsid w:val="009234C2"/>
    <w:rsid w:val="00926EC5"/>
    <w:rsid w:val="009347B2"/>
    <w:rsid w:val="00944790"/>
    <w:rsid w:val="00945151"/>
    <w:rsid w:val="009567C6"/>
    <w:rsid w:val="00967CCA"/>
    <w:rsid w:val="0097172F"/>
    <w:rsid w:val="00991B51"/>
    <w:rsid w:val="00993DED"/>
    <w:rsid w:val="009946FD"/>
    <w:rsid w:val="009A4FBD"/>
    <w:rsid w:val="009A60D2"/>
    <w:rsid w:val="009A76BF"/>
    <w:rsid w:val="009C063B"/>
    <w:rsid w:val="009D152A"/>
    <w:rsid w:val="009D1C44"/>
    <w:rsid w:val="009D2A60"/>
    <w:rsid w:val="009D3829"/>
    <w:rsid w:val="009D4326"/>
    <w:rsid w:val="009D56A7"/>
    <w:rsid w:val="009D5813"/>
    <w:rsid w:val="009E33EB"/>
    <w:rsid w:val="009E6DA1"/>
    <w:rsid w:val="009F0B54"/>
    <w:rsid w:val="009F2CD9"/>
    <w:rsid w:val="009F2DE5"/>
    <w:rsid w:val="009F5196"/>
    <w:rsid w:val="00A05846"/>
    <w:rsid w:val="00A153FE"/>
    <w:rsid w:val="00A15BB9"/>
    <w:rsid w:val="00A20C93"/>
    <w:rsid w:val="00A23C5B"/>
    <w:rsid w:val="00A30096"/>
    <w:rsid w:val="00A32733"/>
    <w:rsid w:val="00A35E8A"/>
    <w:rsid w:val="00A35F1C"/>
    <w:rsid w:val="00A37E59"/>
    <w:rsid w:val="00A400C5"/>
    <w:rsid w:val="00A41445"/>
    <w:rsid w:val="00A6069B"/>
    <w:rsid w:val="00A615E6"/>
    <w:rsid w:val="00A67780"/>
    <w:rsid w:val="00A706BD"/>
    <w:rsid w:val="00A71FAD"/>
    <w:rsid w:val="00A823F6"/>
    <w:rsid w:val="00A95C2A"/>
    <w:rsid w:val="00AA283A"/>
    <w:rsid w:val="00AC6909"/>
    <w:rsid w:val="00AD02D9"/>
    <w:rsid w:val="00AD24FC"/>
    <w:rsid w:val="00AF2423"/>
    <w:rsid w:val="00AF2BD8"/>
    <w:rsid w:val="00AF4120"/>
    <w:rsid w:val="00B03E45"/>
    <w:rsid w:val="00B14282"/>
    <w:rsid w:val="00B14351"/>
    <w:rsid w:val="00B44C43"/>
    <w:rsid w:val="00B44F8F"/>
    <w:rsid w:val="00B457C4"/>
    <w:rsid w:val="00B55333"/>
    <w:rsid w:val="00B61E19"/>
    <w:rsid w:val="00B6699A"/>
    <w:rsid w:val="00B85B63"/>
    <w:rsid w:val="00B85F73"/>
    <w:rsid w:val="00BB1D71"/>
    <w:rsid w:val="00BB25D0"/>
    <w:rsid w:val="00BB62B0"/>
    <w:rsid w:val="00BB768B"/>
    <w:rsid w:val="00BC1E0E"/>
    <w:rsid w:val="00BE7E4B"/>
    <w:rsid w:val="00BF05A4"/>
    <w:rsid w:val="00C00463"/>
    <w:rsid w:val="00C020C6"/>
    <w:rsid w:val="00C02C05"/>
    <w:rsid w:val="00C050BA"/>
    <w:rsid w:val="00C11F8F"/>
    <w:rsid w:val="00C158D8"/>
    <w:rsid w:val="00C27BCB"/>
    <w:rsid w:val="00C3154A"/>
    <w:rsid w:val="00C31942"/>
    <w:rsid w:val="00C46CCD"/>
    <w:rsid w:val="00C53C6A"/>
    <w:rsid w:val="00C57241"/>
    <w:rsid w:val="00C67F0A"/>
    <w:rsid w:val="00C70C86"/>
    <w:rsid w:val="00C77473"/>
    <w:rsid w:val="00C84DC8"/>
    <w:rsid w:val="00C960C2"/>
    <w:rsid w:val="00CA0B83"/>
    <w:rsid w:val="00CA4ECC"/>
    <w:rsid w:val="00CA70B7"/>
    <w:rsid w:val="00CB7FBD"/>
    <w:rsid w:val="00CC36E3"/>
    <w:rsid w:val="00CC53C2"/>
    <w:rsid w:val="00CC5905"/>
    <w:rsid w:val="00CD301E"/>
    <w:rsid w:val="00CE0A0B"/>
    <w:rsid w:val="00CE389E"/>
    <w:rsid w:val="00CE453E"/>
    <w:rsid w:val="00CE6762"/>
    <w:rsid w:val="00CE78F8"/>
    <w:rsid w:val="00D05B11"/>
    <w:rsid w:val="00D15078"/>
    <w:rsid w:val="00D15489"/>
    <w:rsid w:val="00D2672C"/>
    <w:rsid w:val="00D27F50"/>
    <w:rsid w:val="00D5637E"/>
    <w:rsid w:val="00D573A0"/>
    <w:rsid w:val="00D650C3"/>
    <w:rsid w:val="00D65D07"/>
    <w:rsid w:val="00D67163"/>
    <w:rsid w:val="00D72E0D"/>
    <w:rsid w:val="00D759B6"/>
    <w:rsid w:val="00D8493F"/>
    <w:rsid w:val="00D857A2"/>
    <w:rsid w:val="00D910B5"/>
    <w:rsid w:val="00D956FC"/>
    <w:rsid w:val="00DA423A"/>
    <w:rsid w:val="00DA79BE"/>
    <w:rsid w:val="00DB7BD4"/>
    <w:rsid w:val="00DC05A0"/>
    <w:rsid w:val="00DC15BC"/>
    <w:rsid w:val="00DC33C6"/>
    <w:rsid w:val="00DC41B3"/>
    <w:rsid w:val="00DC6FB0"/>
    <w:rsid w:val="00DD3D24"/>
    <w:rsid w:val="00DD46FE"/>
    <w:rsid w:val="00DD7A41"/>
    <w:rsid w:val="00DE12B8"/>
    <w:rsid w:val="00DE20CF"/>
    <w:rsid w:val="00DF24D3"/>
    <w:rsid w:val="00DF6281"/>
    <w:rsid w:val="00E015B3"/>
    <w:rsid w:val="00E13C24"/>
    <w:rsid w:val="00E21435"/>
    <w:rsid w:val="00E21F11"/>
    <w:rsid w:val="00E25D91"/>
    <w:rsid w:val="00E271FE"/>
    <w:rsid w:val="00E33279"/>
    <w:rsid w:val="00E336B9"/>
    <w:rsid w:val="00E33B64"/>
    <w:rsid w:val="00E34275"/>
    <w:rsid w:val="00E401E1"/>
    <w:rsid w:val="00E442B1"/>
    <w:rsid w:val="00E50968"/>
    <w:rsid w:val="00E62C6B"/>
    <w:rsid w:val="00E66FAD"/>
    <w:rsid w:val="00E70DF0"/>
    <w:rsid w:val="00E741FD"/>
    <w:rsid w:val="00E7774B"/>
    <w:rsid w:val="00E81E04"/>
    <w:rsid w:val="00E910BE"/>
    <w:rsid w:val="00E91C4B"/>
    <w:rsid w:val="00E93A7F"/>
    <w:rsid w:val="00EA0069"/>
    <w:rsid w:val="00EA29E0"/>
    <w:rsid w:val="00EA434C"/>
    <w:rsid w:val="00EB3CB5"/>
    <w:rsid w:val="00EB5EB3"/>
    <w:rsid w:val="00EC6EE0"/>
    <w:rsid w:val="00ED0CAB"/>
    <w:rsid w:val="00ED680B"/>
    <w:rsid w:val="00EE279F"/>
    <w:rsid w:val="00EF0BEA"/>
    <w:rsid w:val="00F03B32"/>
    <w:rsid w:val="00F05E60"/>
    <w:rsid w:val="00F072A9"/>
    <w:rsid w:val="00F116E1"/>
    <w:rsid w:val="00F15F5F"/>
    <w:rsid w:val="00F305FB"/>
    <w:rsid w:val="00F33063"/>
    <w:rsid w:val="00F44FD9"/>
    <w:rsid w:val="00F47BFE"/>
    <w:rsid w:val="00F47F6B"/>
    <w:rsid w:val="00F5003D"/>
    <w:rsid w:val="00F5565C"/>
    <w:rsid w:val="00F607BC"/>
    <w:rsid w:val="00F60845"/>
    <w:rsid w:val="00F75D3D"/>
    <w:rsid w:val="00F92B78"/>
    <w:rsid w:val="00F9515F"/>
    <w:rsid w:val="00FA0D11"/>
    <w:rsid w:val="00FC4323"/>
    <w:rsid w:val="00FC5A62"/>
    <w:rsid w:val="00FD78AF"/>
    <w:rsid w:val="00FE1AA5"/>
    <w:rsid w:val="00FE5E92"/>
    <w:rsid w:val="00FE65E7"/>
    <w:rsid w:val="00FE77F3"/>
    <w:rsid w:val="00FF464A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06D6"/>
  <w15:chartTrackingRefBased/>
  <w15:docId w15:val="{D447280A-2C02-934E-A5C6-8BA8782E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6DA1"/>
    <w:pPr>
      <w:bidi/>
    </w:pPr>
    <w:rPr>
      <w:sz w:val="22"/>
      <w:szCs w:val="22"/>
      <w:u w:val="single"/>
      <w:lang w:val="en-GB" w:bidi="he-IL"/>
    </w:rPr>
  </w:style>
  <w:style w:type="paragraph" w:styleId="Heading1">
    <w:name w:val="heading 1"/>
    <w:basedOn w:val="Normal"/>
    <w:next w:val="Normal"/>
    <w:link w:val="Heading1Char"/>
    <w:qFormat/>
    <w:rsid w:val="003B70F9"/>
    <w:pPr>
      <w:keepNext/>
      <w:tabs>
        <w:tab w:val="right" w:pos="10546"/>
      </w:tabs>
      <w:spacing w:line="312" w:lineRule="auto"/>
      <w:outlineLvl w:val="0"/>
    </w:pPr>
    <w:rPr>
      <w:rFonts w:eastAsia="Times New Roman" w:cs="Times New Roman"/>
      <w:b/>
      <w:bCs/>
      <w:kern w:val="28"/>
      <w:sz w:val="30"/>
      <w:szCs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7E0208"/>
    <w:pPr>
      <w:keepNext/>
      <w:ind w:left="1276" w:hanging="1276"/>
      <w:outlineLvl w:val="2"/>
    </w:pPr>
    <w:rPr>
      <w:rFonts w:eastAsia="Times New Roman" w:cs="David"/>
      <w:b/>
      <w:bCs/>
      <w:sz w:val="20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70F9"/>
    <w:rPr>
      <w:rFonts w:eastAsia="Times New Roman" w:cs="David"/>
      <w:b/>
      <w:bCs/>
      <w:kern w:val="28"/>
      <w:sz w:val="30"/>
      <w:szCs w:val="32"/>
      <w:u w:val="single"/>
      <w:lang w:val="en-US" w:eastAsia="en-US"/>
    </w:rPr>
  </w:style>
  <w:style w:type="character" w:styleId="Emphasis">
    <w:name w:val="Emphasis"/>
    <w:uiPriority w:val="20"/>
    <w:qFormat/>
    <w:rsid w:val="007E0208"/>
    <w:rPr>
      <w:rFonts w:ascii="Arial" w:hAnsi="Arial"/>
      <w:b/>
      <w:i w:val="0"/>
      <w:iCs/>
      <w:sz w:val="22"/>
    </w:rPr>
  </w:style>
  <w:style w:type="character" w:styleId="Strong">
    <w:name w:val="Strong"/>
    <w:qFormat/>
    <w:rsid w:val="007E0208"/>
    <w:rPr>
      <w:rFonts w:ascii="Arial" w:hAnsi="Arial"/>
      <w:b/>
      <w:bCs/>
      <w:sz w:val="22"/>
    </w:rPr>
  </w:style>
  <w:style w:type="character" w:customStyle="1" w:styleId="Heading3Char">
    <w:name w:val="Heading 3 Char"/>
    <w:link w:val="Heading3"/>
    <w:rsid w:val="007E0208"/>
    <w:rPr>
      <w:rFonts w:ascii="Arial" w:eastAsia="Times New Roman" w:hAnsi="Arial" w:cs="David"/>
      <w:b/>
      <w:bCs/>
      <w:szCs w:val="28"/>
      <w:u w:val="single"/>
      <w:lang w:bidi="he-IL"/>
    </w:rPr>
  </w:style>
  <w:style w:type="character" w:styleId="Hyperlink">
    <w:name w:val="Hyperlink"/>
    <w:rsid w:val="00567792"/>
    <w:rPr>
      <w:color w:val="0000FF"/>
      <w:u w:val="single"/>
    </w:rPr>
  </w:style>
  <w:style w:type="paragraph" w:customStyle="1" w:styleId="CVaddress">
    <w:name w:val="CV address"/>
    <w:basedOn w:val="Normal"/>
    <w:rsid w:val="00567792"/>
    <w:pPr>
      <w:tabs>
        <w:tab w:val="left" w:pos="284"/>
        <w:tab w:val="left" w:pos="3686"/>
      </w:tabs>
      <w:bidi w:val="0"/>
      <w:spacing w:after="120"/>
    </w:pPr>
    <w:rPr>
      <w:rFonts w:ascii="Palatino" w:hAnsi="Palatino" w:cs="Times New Roman"/>
      <w:lang w:bidi="ar-SA"/>
    </w:rPr>
  </w:style>
  <w:style w:type="paragraph" w:customStyle="1" w:styleId="CVNametitle">
    <w:name w:val="CV Name title"/>
    <w:basedOn w:val="Normal"/>
    <w:rsid w:val="00567792"/>
    <w:pPr>
      <w:bidi w:val="0"/>
      <w:spacing w:after="140"/>
    </w:pPr>
    <w:rPr>
      <w:rFonts w:ascii="Palatino" w:hAnsi="Palatino" w:cs="Times New Roman"/>
      <w:b/>
      <w:sz w:val="28"/>
      <w:lang w:bidi="ar-SA"/>
    </w:rPr>
  </w:style>
  <w:style w:type="paragraph" w:customStyle="1" w:styleId="CVEmployer">
    <w:name w:val="CV Employer"/>
    <w:basedOn w:val="Normal"/>
    <w:rsid w:val="00FE1AA5"/>
    <w:pPr>
      <w:tabs>
        <w:tab w:val="right" w:pos="7088"/>
      </w:tabs>
      <w:bidi w:val="0"/>
      <w:spacing w:after="120"/>
      <w:ind w:right="-144"/>
    </w:pPr>
    <w:rPr>
      <w:rFonts w:ascii="Palatino" w:eastAsia="Times New Roman" w:hAnsi="Palatino" w:cs="Times New Roman"/>
      <w:b/>
      <w:sz w:val="20"/>
      <w:szCs w:val="20"/>
      <w:u w:val="none"/>
      <w:lang w:bidi="ar-SA"/>
    </w:rPr>
  </w:style>
  <w:style w:type="paragraph" w:customStyle="1" w:styleId="CVEra">
    <w:name w:val="CV Era"/>
    <w:basedOn w:val="Normal"/>
    <w:rsid w:val="00FE1AA5"/>
    <w:pPr>
      <w:tabs>
        <w:tab w:val="right" w:pos="6521"/>
      </w:tabs>
      <w:bidi w:val="0"/>
      <w:spacing w:after="120"/>
      <w:ind w:right="-144"/>
    </w:pPr>
    <w:rPr>
      <w:rFonts w:ascii="Palatino" w:eastAsia="Times New Roman" w:hAnsi="Palatino" w:cs="Times New Roman"/>
      <w:b/>
      <w:smallCaps/>
      <w:sz w:val="20"/>
      <w:szCs w:val="20"/>
      <w:u w:val="none"/>
      <w:lang w:bidi="ar-SA"/>
    </w:rPr>
  </w:style>
  <w:style w:type="character" w:styleId="FollowedHyperlink">
    <w:name w:val="FollowedHyperlink"/>
    <w:uiPriority w:val="99"/>
    <w:semiHidden/>
    <w:unhideWhenUsed/>
    <w:rsid w:val="00FE1AA5"/>
    <w:rPr>
      <w:color w:val="800080"/>
      <w:u w:val="single"/>
    </w:rPr>
  </w:style>
  <w:style w:type="paragraph" w:customStyle="1" w:styleId="CVnormal">
    <w:name w:val="CV normal"/>
    <w:basedOn w:val="Normal"/>
    <w:rsid w:val="00FE1AA5"/>
    <w:pPr>
      <w:tabs>
        <w:tab w:val="right" w:pos="6521"/>
      </w:tabs>
      <w:bidi w:val="0"/>
      <w:spacing w:after="120"/>
      <w:ind w:right="-144"/>
    </w:pPr>
    <w:rPr>
      <w:rFonts w:ascii="Palatino" w:eastAsia="Times New Roman" w:hAnsi="Palatino" w:cs="Times New Roman"/>
      <w:sz w:val="20"/>
      <w:szCs w:val="20"/>
      <w:u w:val="none"/>
      <w:lang w:bidi="ar-SA"/>
    </w:rPr>
  </w:style>
  <w:style w:type="paragraph" w:customStyle="1" w:styleId="CVBullet">
    <w:name w:val="CV Bullet"/>
    <w:basedOn w:val="CVnormal"/>
    <w:rsid w:val="008F441A"/>
    <w:pPr>
      <w:numPr>
        <w:numId w:val="8"/>
      </w:numPr>
      <w:spacing w:after="80"/>
      <w:ind w:left="461" w:hanging="461"/>
    </w:pPr>
  </w:style>
  <w:style w:type="paragraph" w:customStyle="1" w:styleId="a0">
    <w:name w:val="תאור חברה"/>
    <w:basedOn w:val="Normal"/>
    <w:qFormat/>
    <w:rsid w:val="00F33063"/>
    <w:pPr>
      <w:tabs>
        <w:tab w:val="left" w:pos="1418"/>
      </w:tabs>
      <w:spacing w:line="276" w:lineRule="auto"/>
      <w:ind w:left="1418" w:hanging="1418"/>
    </w:pPr>
    <w:rPr>
      <w:rFonts w:eastAsia="Times New Roman" w:cs="Times New Roman"/>
      <w:szCs w:val="24"/>
      <w:u w:val="none"/>
      <w:lang w:eastAsia="en-GB"/>
    </w:rPr>
  </w:style>
  <w:style w:type="paragraph" w:customStyle="1" w:styleId="a">
    <w:name w:val="גוף נסיון תעסוקתי"/>
    <w:basedOn w:val="Normal"/>
    <w:link w:val="Char"/>
    <w:qFormat/>
    <w:rsid w:val="00F33063"/>
    <w:pPr>
      <w:numPr>
        <w:numId w:val="14"/>
      </w:numPr>
      <w:tabs>
        <w:tab w:val="left" w:pos="1701"/>
      </w:tabs>
      <w:spacing w:line="276" w:lineRule="auto"/>
      <w:ind w:left="1702" w:hanging="284"/>
    </w:pPr>
    <w:rPr>
      <w:rFonts w:cs="Times New Roman"/>
      <w:u w:val="none"/>
      <w:lang w:val="en-US"/>
    </w:rPr>
  </w:style>
  <w:style w:type="character" w:customStyle="1" w:styleId="Char">
    <w:name w:val="גוף נסיון תעסוקתי Char"/>
    <w:link w:val="a"/>
    <w:rsid w:val="00F33063"/>
    <w:rPr>
      <w:rFonts w:ascii="Arial" w:hAnsi="Arial"/>
      <w:sz w:val="22"/>
      <w:szCs w:val="22"/>
      <w:lang w:val="en-US" w:eastAsia="en-US"/>
    </w:rPr>
  </w:style>
  <w:style w:type="paragraph" w:customStyle="1" w:styleId="Summary">
    <w:name w:val="Summary"/>
    <w:basedOn w:val="Normal"/>
    <w:link w:val="SummaryChar"/>
    <w:qFormat/>
    <w:rsid w:val="003B70F9"/>
    <w:pPr>
      <w:numPr>
        <w:numId w:val="1"/>
      </w:numPr>
      <w:tabs>
        <w:tab w:val="left" w:pos="284"/>
      </w:tabs>
      <w:bidi w:val="0"/>
      <w:spacing w:line="312" w:lineRule="auto"/>
      <w:jc w:val="both"/>
    </w:pPr>
    <w:rPr>
      <w:rFonts w:cs="Times New Roman"/>
      <w:b/>
      <w:bCs/>
      <w:sz w:val="20"/>
      <w:szCs w:val="20"/>
      <w:u w:val="none"/>
      <w:lang w:val="x-none" w:eastAsia="x-none"/>
    </w:rPr>
  </w:style>
  <w:style w:type="character" w:customStyle="1" w:styleId="SummaryChar">
    <w:name w:val="Summary Char"/>
    <w:link w:val="Summary"/>
    <w:rsid w:val="003B70F9"/>
    <w:rPr>
      <w:rFonts w:cs="Times New Roman"/>
      <w:b/>
      <w:bCs/>
      <w:lang w:val="x-none" w:eastAsia="x-none"/>
    </w:rPr>
  </w:style>
  <w:style w:type="character" w:customStyle="1" w:styleId="apple-converted-space">
    <w:name w:val="apple-converted-space"/>
    <w:rsid w:val="00F607BC"/>
  </w:style>
  <w:style w:type="paragraph" w:styleId="BalloonText">
    <w:name w:val="Balloon Text"/>
    <w:basedOn w:val="Normal"/>
    <w:link w:val="BalloonTextChar"/>
    <w:uiPriority w:val="99"/>
    <w:semiHidden/>
    <w:unhideWhenUsed/>
    <w:rsid w:val="00655140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5140"/>
    <w:rPr>
      <w:rFonts w:ascii="Tahoma" w:hAnsi="Tahoma" w:cs="Tahoma"/>
      <w:sz w:val="16"/>
      <w:szCs w:val="1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0C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AppData\Roaming\Microsoft\Templates\English%25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6E9B5-707C-4651-BA94-0B177171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English%20CV</Template>
  <TotalTime>3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cp:lastModifiedBy>Shtatman, Benny (GE Healthcare, consultant)</cp:lastModifiedBy>
  <cp:revision>2</cp:revision>
  <dcterms:created xsi:type="dcterms:W3CDTF">2020-05-10T16:21:00Z</dcterms:created>
  <dcterms:modified xsi:type="dcterms:W3CDTF">2020-05-10T16:21:00Z</dcterms:modified>
</cp:coreProperties>
</file>